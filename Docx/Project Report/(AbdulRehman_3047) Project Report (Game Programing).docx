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3AAE8" w14:textId="276497D2" w:rsidR="00060696" w:rsidRPr="00715382" w:rsidRDefault="00C14C73" w:rsidP="00C14C73">
      <w:pPr>
        <w:jc w:val="center"/>
        <w:rPr>
          <w:color w:val="0000FF"/>
          <w:sz w:val="56"/>
          <w:szCs w:val="56"/>
        </w:rPr>
      </w:pPr>
      <w:r>
        <w:rPr>
          <w:color w:val="0000FF"/>
          <w:sz w:val="56"/>
          <w:szCs w:val="56"/>
        </w:rPr>
        <w:t>Tanks!</w:t>
      </w:r>
      <w:r w:rsidR="00060696" w:rsidRPr="00715382">
        <w:rPr>
          <w:color w:val="0000FF"/>
          <w:sz w:val="56"/>
          <w:szCs w:val="56"/>
        </w:rPr>
        <w:t xml:space="preserve"> </w:t>
      </w:r>
    </w:p>
    <w:p w14:paraId="69706836" w14:textId="77777777" w:rsidR="00060696" w:rsidRPr="00715382" w:rsidRDefault="00060696"/>
    <w:p w14:paraId="185AC8F8" w14:textId="77777777" w:rsidR="00060696" w:rsidRPr="00715382" w:rsidRDefault="00060696" w:rsidP="00E4196F">
      <w:pPr>
        <w:spacing w:before="60" w:after="60"/>
        <w:rPr>
          <w:sz w:val="48"/>
          <w:szCs w:val="48"/>
        </w:rPr>
      </w:pPr>
    </w:p>
    <w:p w14:paraId="6DDC9467" w14:textId="77777777" w:rsidR="00060696" w:rsidRPr="00715382" w:rsidRDefault="00060696">
      <w:pPr>
        <w:pStyle w:val="Heading3"/>
        <w:rPr>
          <w:rFonts w:ascii="Times New Roman" w:hAnsi="Times New Roman"/>
        </w:rPr>
      </w:pPr>
      <w:bookmarkStart w:id="0" w:name="_Toc152588264"/>
      <w:bookmarkStart w:id="1" w:name="_Toc165625601"/>
      <w:bookmarkStart w:id="2" w:name="_Toc196785370"/>
      <w:r w:rsidRPr="00715382">
        <w:rPr>
          <w:rFonts w:ascii="Times New Roman" w:hAnsi="Times New Roman"/>
        </w:rPr>
        <w:t xml:space="preserve">Project </w:t>
      </w:r>
      <w:bookmarkEnd w:id="0"/>
      <w:r w:rsidR="001D0DC5" w:rsidRPr="00715382">
        <w:rPr>
          <w:rFonts w:ascii="Times New Roman" w:hAnsi="Times New Roman"/>
        </w:rPr>
        <w:t>Report</w:t>
      </w:r>
      <w:bookmarkEnd w:id="1"/>
      <w:bookmarkEnd w:id="2"/>
    </w:p>
    <w:p w14:paraId="42362A1B" w14:textId="77777777" w:rsidR="00E4196F" w:rsidRPr="00715382" w:rsidRDefault="0001796C">
      <w:r w:rsidRPr="00715382">
        <w:rPr>
          <w:noProof/>
        </w:rPr>
        <w:drawing>
          <wp:anchor distT="0" distB="0" distL="114300" distR="114300" simplePos="0" relativeHeight="251660288" behindDoc="0" locked="0" layoutInCell="1" allowOverlap="1" wp14:anchorId="37502D7F" wp14:editId="19EE4206">
            <wp:simplePos x="0" y="0"/>
            <wp:positionH relativeFrom="column">
              <wp:posOffset>1005205</wp:posOffset>
            </wp:positionH>
            <wp:positionV relativeFrom="paragraph">
              <wp:posOffset>63571</wp:posOffset>
            </wp:positionV>
            <wp:extent cx="3530065" cy="2484120"/>
            <wp:effectExtent l="0" t="0" r="0" b="0"/>
            <wp:wrapNone/>
            <wp:docPr id="1273067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204" b="13426"/>
                    <a:stretch/>
                  </pic:blipFill>
                  <pic:spPr bwMode="auto">
                    <a:xfrm>
                      <a:off x="0" y="0"/>
                      <a:ext cx="3530065"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FA1CDC" w14:textId="77777777" w:rsidR="00060696" w:rsidRPr="00715382" w:rsidRDefault="00060696"/>
    <w:p w14:paraId="4031EF9A" w14:textId="77777777" w:rsidR="00060696" w:rsidRPr="00715382" w:rsidRDefault="00060696"/>
    <w:p w14:paraId="56C1ABF4" w14:textId="77777777" w:rsidR="00060696" w:rsidRPr="00715382" w:rsidRDefault="00060696"/>
    <w:p w14:paraId="5EEE94A4" w14:textId="77777777" w:rsidR="00776780" w:rsidRPr="00715382" w:rsidRDefault="00776780" w:rsidP="00023C8F">
      <w:pPr>
        <w:pStyle w:val="Heading2"/>
        <w:jc w:val="left"/>
        <w:rPr>
          <w:rFonts w:ascii="Times New Roman" w:hAnsi="Times New Roman"/>
        </w:rPr>
      </w:pPr>
    </w:p>
    <w:p w14:paraId="01C95217" w14:textId="77777777" w:rsidR="00776780" w:rsidRPr="00715382" w:rsidRDefault="00776780">
      <w:pPr>
        <w:pStyle w:val="Heading2"/>
        <w:rPr>
          <w:rFonts w:ascii="Times New Roman" w:hAnsi="Times New Roman"/>
        </w:rPr>
      </w:pPr>
    </w:p>
    <w:p w14:paraId="235EEF29" w14:textId="77777777" w:rsidR="00776780" w:rsidRPr="00715382" w:rsidRDefault="00776780">
      <w:pPr>
        <w:pStyle w:val="Heading2"/>
        <w:rPr>
          <w:rFonts w:ascii="Times New Roman" w:hAnsi="Times New Roman"/>
        </w:rPr>
      </w:pPr>
    </w:p>
    <w:p w14:paraId="0C09B138" w14:textId="77777777" w:rsidR="00776780" w:rsidRPr="00715382" w:rsidRDefault="00776780">
      <w:pPr>
        <w:pStyle w:val="Heading2"/>
        <w:rPr>
          <w:rFonts w:ascii="Times New Roman" w:hAnsi="Times New Roman"/>
        </w:rPr>
      </w:pPr>
    </w:p>
    <w:p w14:paraId="6AE07A19" w14:textId="77777777" w:rsidR="00E4196F" w:rsidRPr="00715382" w:rsidRDefault="00E4196F">
      <w:pPr>
        <w:pStyle w:val="Heading2"/>
        <w:rPr>
          <w:rFonts w:ascii="Times New Roman" w:hAnsi="Times New Roman"/>
        </w:rPr>
      </w:pPr>
    </w:p>
    <w:p w14:paraId="40B8F93C" w14:textId="77777777" w:rsidR="00E4196F" w:rsidRPr="00715382" w:rsidRDefault="00E4196F">
      <w:pPr>
        <w:pStyle w:val="Heading2"/>
        <w:rPr>
          <w:rFonts w:ascii="Times New Roman" w:hAnsi="Times New Roman"/>
        </w:rPr>
      </w:pPr>
    </w:p>
    <w:p w14:paraId="133E38DC" w14:textId="77777777" w:rsidR="00E4196F" w:rsidRPr="00715382" w:rsidRDefault="00E4196F">
      <w:pPr>
        <w:pStyle w:val="Heading2"/>
        <w:rPr>
          <w:rFonts w:ascii="Times New Roman" w:hAnsi="Times New Roman"/>
        </w:rPr>
      </w:pPr>
    </w:p>
    <w:p w14:paraId="5517FD07" w14:textId="77777777" w:rsidR="00E4196F" w:rsidRPr="00715382" w:rsidRDefault="00E4196F">
      <w:pPr>
        <w:pStyle w:val="Heading2"/>
        <w:rPr>
          <w:rFonts w:ascii="Times New Roman" w:hAnsi="Times New Roman"/>
        </w:rPr>
      </w:pPr>
    </w:p>
    <w:p w14:paraId="1452DCB9" w14:textId="77777777" w:rsidR="00E4196F" w:rsidRPr="00715382" w:rsidRDefault="00E4196F">
      <w:pPr>
        <w:pStyle w:val="Heading2"/>
        <w:rPr>
          <w:rFonts w:ascii="Times New Roman" w:hAnsi="Times New Roman"/>
        </w:rPr>
      </w:pPr>
    </w:p>
    <w:p w14:paraId="49EA5D41" w14:textId="77777777" w:rsidR="00E4196F" w:rsidRPr="00715382" w:rsidRDefault="00E4196F">
      <w:pPr>
        <w:pStyle w:val="Heading2"/>
        <w:rPr>
          <w:rFonts w:ascii="Times New Roman" w:hAnsi="Times New Roman"/>
        </w:rPr>
      </w:pPr>
    </w:p>
    <w:p w14:paraId="3F085B5C" w14:textId="77777777" w:rsidR="00776780" w:rsidRPr="00715382" w:rsidRDefault="003545CA" w:rsidP="00E64CB8">
      <w:pPr>
        <w:jc w:val="center"/>
        <w:rPr>
          <w:b/>
          <w:bCs/>
          <w:sz w:val="32"/>
          <w:szCs w:val="32"/>
        </w:rPr>
      </w:pPr>
      <w:r w:rsidRPr="00715382">
        <w:rPr>
          <w:b/>
          <w:bCs/>
          <w:sz w:val="32"/>
          <w:szCs w:val="32"/>
        </w:rPr>
        <w:t>Supervisor</w:t>
      </w:r>
    </w:p>
    <w:p w14:paraId="2C087014" w14:textId="77777777" w:rsidR="00023C8F" w:rsidRDefault="00023C8F" w:rsidP="00023C8F"/>
    <w:p w14:paraId="639A3889" w14:textId="77777777" w:rsidR="00C14C73" w:rsidRPr="00715382" w:rsidRDefault="00C14C73" w:rsidP="00023C8F"/>
    <w:p w14:paraId="5AC0844F" w14:textId="21E1AD40" w:rsidR="003545CA" w:rsidRPr="00715382" w:rsidRDefault="00C14C73" w:rsidP="00C14C73">
      <w:pPr>
        <w:jc w:val="center"/>
        <w:rPr>
          <w:color w:val="0000FF"/>
          <w:sz w:val="32"/>
          <w:szCs w:val="32"/>
        </w:rPr>
      </w:pPr>
      <w:r>
        <w:rPr>
          <w:color w:val="0000FF"/>
          <w:sz w:val="32"/>
          <w:szCs w:val="32"/>
        </w:rPr>
        <w:t>Mr. Hafiz Muhammad Usman</w:t>
      </w:r>
    </w:p>
    <w:p w14:paraId="26A0AAC2" w14:textId="77777777" w:rsidR="003545CA" w:rsidRPr="00715382" w:rsidRDefault="003545CA" w:rsidP="003545CA"/>
    <w:p w14:paraId="7CC3A911" w14:textId="77777777" w:rsidR="003545CA" w:rsidRPr="00715382" w:rsidRDefault="003545CA" w:rsidP="003545CA"/>
    <w:p w14:paraId="7939F426" w14:textId="77777777" w:rsidR="00776780" w:rsidRPr="00715382" w:rsidRDefault="00776780" w:rsidP="00CF32A9">
      <w:pPr>
        <w:pStyle w:val="Heading2"/>
        <w:jc w:val="left"/>
        <w:rPr>
          <w:rFonts w:ascii="Times New Roman" w:hAnsi="Times New Roman"/>
        </w:rPr>
      </w:pPr>
    </w:p>
    <w:p w14:paraId="3F584320" w14:textId="77777777" w:rsidR="00060696" w:rsidRPr="00715382" w:rsidRDefault="00060696" w:rsidP="00E64CB8">
      <w:pPr>
        <w:jc w:val="center"/>
        <w:rPr>
          <w:b/>
          <w:bCs/>
          <w:sz w:val="32"/>
          <w:szCs w:val="32"/>
        </w:rPr>
      </w:pPr>
      <w:r w:rsidRPr="00715382">
        <w:rPr>
          <w:b/>
          <w:bCs/>
          <w:sz w:val="32"/>
          <w:szCs w:val="32"/>
        </w:rPr>
        <w:t xml:space="preserve">Submitted by  </w:t>
      </w:r>
    </w:p>
    <w:p w14:paraId="3813FD10" w14:textId="77777777" w:rsidR="00060696" w:rsidRPr="00715382" w:rsidRDefault="00060696">
      <w:pPr>
        <w:jc w:val="center"/>
      </w:pPr>
    </w:p>
    <w:p w14:paraId="2480309B" w14:textId="739C8948" w:rsidR="00C14C73" w:rsidRDefault="00C14C73">
      <w:pPr>
        <w:jc w:val="center"/>
        <w:rPr>
          <w:color w:val="0000FF"/>
          <w:sz w:val="32"/>
          <w:szCs w:val="32"/>
        </w:rPr>
      </w:pPr>
      <w:r>
        <w:rPr>
          <w:color w:val="0000FF"/>
          <w:sz w:val="32"/>
          <w:szCs w:val="32"/>
        </w:rPr>
        <w:t>AbdulRehman Zahid</w:t>
      </w:r>
    </w:p>
    <w:p w14:paraId="6523F572" w14:textId="6438937E" w:rsidR="00C14C73" w:rsidRDefault="00C14C73" w:rsidP="000C0183">
      <w:pPr>
        <w:jc w:val="center"/>
        <w:rPr>
          <w:color w:val="0000FF"/>
          <w:sz w:val="32"/>
          <w:szCs w:val="32"/>
        </w:rPr>
      </w:pPr>
      <w:r>
        <w:rPr>
          <w:sz w:val="20"/>
          <w:szCs w:val="20"/>
        </w:rPr>
        <w:t xml:space="preserve">Student id: </w:t>
      </w:r>
      <w:r w:rsidRPr="00C14C73">
        <w:rPr>
          <w:sz w:val="20"/>
          <w:szCs w:val="20"/>
        </w:rPr>
        <w:t>AF23LHB3047</w:t>
      </w:r>
    </w:p>
    <w:p w14:paraId="4F95F93B" w14:textId="77777777" w:rsidR="00C14C73" w:rsidRDefault="00C14C73" w:rsidP="000C0183">
      <w:pPr>
        <w:jc w:val="center"/>
        <w:rPr>
          <w:color w:val="0000FF"/>
          <w:sz w:val="32"/>
          <w:szCs w:val="32"/>
        </w:rPr>
      </w:pPr>
    </w:p>
    <w:p w14:paraId="7A883337" w14:textId="697F315F" w:rsidR="00C14C73" w:rsidRDefault="00C14C73" w:rsidP="000C0183">
      <w:pPr>
        <w:jc w:val="center"/>
        <w:rPr>
          <w:color w:val="0000FF"/>
          <w:sz w:val="32"/>
          <w:szCs w:val="32"/>
        </w:rPr>
      </w:pPr>
      <w:r>
        <w:rPr>
          <w:color w:val="0000FF"/>
          <w:sz w:val="32"/>
          <w:szCs w:val="32"/>
        </w:rPr>
        <w:t>Afzaal Ahmad</w:t>
      </w:r>
    </w:p>
    <w:p w14:paraId="1AA2E7AD" w14:textId="08DAF5CB" w:rsidR="000C0183" w:rsidRPr="00715382" w:rsidRDefault="00C14C73" w:rsidP="00C14C73">
      <w:pPr>
        <w:jc w:val="center"/>
        <w:rPr>
          <w:sz w:val="20"/>
          <w:szCs w:val="20"/>
        </w:rPr>
      </w:pPr>
      <w:r>
        <w:rPr>
          <w:sz w:val="20"/>
          <w:szCs w:val="20"/>
        </w:rPr>
        <w:t xml:space="preserve">Student id: </w:t>
      </w:r>
      <w:r w:rsidRPr="00C14C73">
        <w:rPr>
          <w:sz w:val="20"/>
          <w:szCs w:val="20"/>
        </w:rPr>
        <w:t>AF23LHB3292</w:t>
      </w:r>
    </w:p>
    <w:p w14:paraId="481ADB12" w14:textId="77777777" w:rsidR="00060696" w:rsidRPr="00715382" w:rsidRDefault="00060696" w:rsidP="00C14C73"/>
    <w:p w14:paraId="43D7B6E4" w14:textId="77777777" w:rsidR="00C14C73" w:rsidRDefault="00C14C73" w:rsidP="00C14C73">
      <w:pPr>
        <w:jc w:val="center"/>
        <w:rPr>
          <w:b/>
          <w:sz w:val="28"/>
          <w:szCs w:val="28"/>
        </w:rPr>
      </w:pPr>
    </w:p>
    <w:p w14:paraId="1E829E14" w14:textId="77777777" w:rsidR="00C14C73" w:rsidRDefault="00C14C73" w:rsidP="00C14C73">
      <w:pPr>
        <w:jc w:val="center"/>
        <w:rPr>
          <w:b/>
          <w:bCs/>
          <w:sz w:val="28"/>
          <w:szCs w:val="28"/>
        </w:rPr>
      </w:pPr>
    </w:p>
    <w:p w14:paraId="15A43A86" w14:textId="2CFDC530" w:rsidR="00060696" w:rsidRPr="00C14C73" w:rsidRDefault="00E4196F" w:rsidP="00C14C73">
      <w:pPr>
        <w:jc w:val="center"/>
        <w:rPr>
          <w:b/>
          <w:bCs/>
          <w:sz w:val="28"/>
          <w:szCs w:val="28"/>
        </w:rPr>
      </w:pPr>
      <w:r w:rsidRPr="00C14C73">
        <w:rPr>
          <w:b/>
          <w:bCs/>
          <w:sz w:val="28"/>
          <w:szCs w:val="28"/>
        </w:rPr>
        <w:t>Riphah International College</w:t>
      </w:r>
      <w:r w:rsidR="00AF011D" w:rsidRPr="00C14C73">
        <w:rPr>
          <w:b/>
          <w:bCs/>
          <w:sz w:val="28"/>
          <w:szCs w:val="28"/>
        </w:rPr>
        <w:t xml:space="preserve">, </w:t>
      </w:r>
      <w:proofErr w:type="spellStart"/>
      <w:r w:rsidR="00C14C73" w:rsidRPr="00C14C73">
        <w:rPr>
          <w:b/>
          <w:bCs/>
          <w:sz w:val="28"/>
          <w:szCs w:val="28"/>
          <w:u w:val="single"/>
        </w:rPr>
        <w:t>Harbanspura</w:t>
      </w:r>
      <w:proofErr w:type="spellEnd"/>
      <w:r w:rsidR="00C14C73" w:rsidRPr="00C14C73">
        <w:rPr>
          <w:b/>
          <w:bCs/>
          <w:sz w:val="28"/>
          <w:szCs w:val="28"/>
          <w:u w:val="single"/>
        </w:rPr>
        <w:t xml:space="preserve"> Campus</w:t>
      </w:r>
    </w:p>
    <w:p w14:paraId="579CD49F" w14:textId="77777777" w:rsidR="00B363BB" w:rsidRPr="00715382" w:rsidRDefault="00B363BB">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382">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695CCCD" w14:textId="77777777" w:rsidR="00B363BB" w:rsidRDefault="00B363BB">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3D813A"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1696"/>
        <w:gridCol w:w="719"/>
        <w:gridCol w:w="1014"/>
        <w:gridCol w:w="909"/>
        <w:gridCol w:w="2934"/>
        <w:gridCol w:w="1120"/>
        <w:gridCol w:w="1391"/>
        <w:gridCol w:w="19"/>
      </w:tblGrid>
      <w:tr w:rsidR="00C14C73" w:rsidRPr="002A7640" w14:paraId="09250AC0"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tcPr>
          <w:p w14:paraId="00018FEF" w14:textId="77777777" w:rsidR="00C14C73" w:rsidRPr="002A7640" w:rsidRDefault="00C14C73" w:rsidP="00630A4F">
            <w:pPr>
              <w:jc w:val="both"/>
              <w:rPr>
                <w:rFonts w:asciiTheme="majorBidi" w:hAnsiTheme="majorBidi" w:cstheme="majorBidi"/>
              </w:rPr>
            </w:pPr>
            <w:r>
              <w:rPr>
                <w:rFonts w:asciiTheme="majorBidi" w:hAnsiTheme="majorBidi" w:cstheme="majorBidi"/>
              </w:rPr>
              <w:t>ADP Program</w:t>
            </w:r>
          </w:p>
        </w:tc>
        <w:tc>
          <w:tcPr>
            <w:tcW w:w="7368" w:type="dxa"/>
            <w:gridSpan w:val="5"/>
            <w:tcBorders>
              <w:top w:val="single" w:sz="4" w:space="0" w:color="auto"/>
              <w:left w:val="single" w:sz="4" w:space="0" w:color="auto"/>
              <w:bottom w:val="single" w:sz="4" w:space="0" w:color="auto"/>
              <w:right w:val="single" w:sz="4" w:space="0" w:color="auto"/>
            </w:tcBorders>
          </w:tcPr>
          <w:p w14:paraId="56FB7E31" w14:textId="77777777" w:rsidR="00C14C73" w:rsidRPr="002A7640" w:rsidRDefault="00C14C73" w:rsidP="00630A4F">
            <w:pPr>
              <w:spacing w:after="120"/>
              <w:jc w:val="both"/>
              <w:rPr>
                <w:rFonts w:asciiTheme="majorBidi" w:hAnsiTheme="majorBidi" w:cstheme="majorBidi"/>
              </w:rPr>
            </w:pPr>
            <w:r>
              <w:rPr>
                <w:rFonts w:asciiTheme="majorBidi" w:hAnsiTheme="majorBidi" w:cstheme="majorBidi"/>
              </w:rPr>
              <w:t>Computer Science</w:t>
            </w:r>
          </w:p>
        </w:tc>
      </w:tr>
      <w:tr w:rsidR="00C14C73" w:rsidRPr="002A7640" w14:paraId="1A04D411"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6D1A2D22" w14:textId="77777777" w:rsidR="00C14C73" w:rsidRPr="002A7640" w:rsidRDefault="00C14C73" w:rsidP="00630A4F">
            <w:pPr>
              <w:jc w:val="both"/>
              <w:rPr>
                <w:rFonts w:asciiTheme="majorBidi" w:hAnsiTheme="majorBidi" w:cstheme="majorBidi"/>
              </w:rPr>
            </w:pPr>
            <w:r w:rsidRPr="002A7640">
              <w:rPr>
                <w:rFonts w:asciiTheme="majorBidi" w:hAnsiTheme="majorBidi" w:cstheme="majorBidi"/>
              </w:rPr>
              <w:t xml:space="preserve">Project ID </w:t>
            </w:r>
          </w:p>
          <w:p w14:paraId="204252D6" w14:textId="77777777" w:rsidR="00C14C73" w:rsidRPr="002A7640" w:rsidRDefault="00C14C73" w:rsidP="00630A4F">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7368" w:type="dxa"/>
            <w:gridSpan w:val="5"/>
            <w:tcBorders>
              <w:top w:val="single" w:sz="4" w:space="0" w:color="auto"/>
              <w:left w:val="single" w:sz="4" w:space="0" w:color="auto"/>
              <w:bottom w:val="single" w:sz="4" w:space="0" w:color="auto"/>
              <w:right w:val="single" w:sz="4" w:space="0" w:color="auto"/>
            </w:tcBorders>
          </w:tcPr>
          <w:p w14:paraId="2B709B5C" w14:textId="77777777" w:rsidR="00C14C73" w:rsidRPr="002A7640" w:rsidRDefault="00C14C73" w:rsidP="00630A4F">
            <w:pPr>
              <w:spacing w:after="120"/>
              <w:jc w:val="both"/>
              <w:rPr>
                <w:rFonts w:asciiTheme="majorBidi" w:hAnsiTheme="majorBidi" w:cstheme="majorBidi"/>
              </w:rPr>
            </w:pPr>
          </w:p>
        </w:tc>
      </w:tr>
      <w:tr w:rsidR="00C14C73" w:rsidRPr="002A7640" w14:paraId="55A10D31"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tcPr>
          <w:p w14:paraId="46485A21"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Title of Project</w:t>
            </w:r>
          </w:p>
        </w:tc>
        <w:tc>
          <w:tcPr>
            <w:tcW w:w="7368" w:type="dxa"/>
            <w:gridSpan w:val="5"/>
            <w:tcBorders>
              <w:top w:val="single" w:sz="4" w:space="0" w:color="auto"/>
              <w:left w:val="single" w:sz="4" w:space="0" w:color="auto"/>
              <w:bottom w:val="single" w:sz="4" w:space="0" w:color="auto"/>
              <w:right w:val="single" w:sz="4" w:space="0" w:color="auto"/>
            </w:tcBorders>
          </w:tcPr>
          <w:p w14:paraId="60B6888A" w14:textId="77777777" w:rsidR="00C14C73" w:rsidRPr="002A7640" w:rsidRDefault="00C14C73" w:rsidP="00630A4F">
            <w:pPr>
              <w:spacing w:after="120"/>
              <w:jc w:val="both"/>
              <w:rPr>
                <w:rFonts w:asciiTheme="majorBidi" w:hAnsiTheme="majorBidi" w:cstheme="majorBidi"/>
              </w:rPr>
            </w:pPr>
            <w:r>
              <w:rPr>
                <w:rFonts w:asciiTheme="majorBidi" w:hAnsiTheme="majorBidi" w:cstheme="majorBidi"/>
              </w:rPr>
              <w:t>Tanks!</w:t>
            </w:r>
          </w:p>
        </w:tc>
      </w:tr>
      <w:tr w:rsidR="00C14C73" w:rsidRPr="002A7640" w14:paraId="3A49A28B"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1E8402B2"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Type of project</w:t>
            </w:r>
          </w:p>
        </w:tc>
        <w:tc>
          <w:tcPr>
            <w:tcW w:w="7368" w:type="dxa"/>
            <w:gridSpan w:val="5"/>
            <w:tcBorders>
              <w:top w:val="single" w:sz="4" w:space="0" w:color="auto"/>
              <w:left w:val="single" w:sz="4" w:space="0" w:color="auto"/>
              <w:bottom w:val="single" w:sz="4" w:space="0" w:color="auto"/>
              <w:right w:val="single" w:sz="4" w:space="0" w:color="auto"/>
            </w:tcBorders>
            <w:hideMark/>
          </w:tcPr>
          <w:p w14:paraId="49681DBC"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w:t>
            </w:r>
            <w:r>
              <w:rPr>
                <w:rFonts w:ascii="DM Sans" w:hAnsi="DM Sans" w:cstheme="majorBidi"/>
              </w:rPr>
              <w:t>√</w:t>
            </w:r>
            <w:r w:rsidRPr="002A7640">
              <w:rPr>
                <w:rFonts w:asciiTheme="majorBidi" w:hAnsiTheme="majorBidi" w:cstheme="majorBidi"/>
              </w:rPr>
              <w:t xml:space="preserve">] Traditional   </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Industrial</w:t>
            </w:r>
            <w:r w:rsidRPr="002A7640">
              <w:rPr>
                <w:rFonts w:asciiTheme="majorBidi" w:hAnsiTheme="majorBidi" w:cstheme="majorBidi"/>
              </w:rPr>
              <w:tab/>
            </w:r>
            <w:proofErr w:type="gramStart"/>
            <w:r w:rsidRPr="002A7640">
              <w:rPr>
                <w:rFonts w:asciiTheme="majorBidi" w:hAnsiTheme="majorBidi" w:cstheme="majorBidi"/>
              </w:rPr>
              <w:t>[  ]</w:t>
            </w:r>
            <w:proofErr w:type="gramEnd"/>
            <w:r w:rsidRPr="002A7640">
              <w:rPr>
                <w:rFonts w:asciiTheme="majorBidi" w:hAnsiTheme="majorBidi" w:cstheme="majorBidi"/>
              </w:rPr>
              <w:t xml:space="preserve"> Continuing</w:t>
            </w:r>
          </w:p>
        </w:tc>
      </w:tr>
      <w:tr w:rsidR="00C14C73" w:rsidRPr="002A7640" w14:paraId="657E83CC" w14:textId="77777777" w:rsidTr="00630A4F">
        <w:trPr>
          <w:gridAfter w:val="1"/>
          <w:wAfter w:w="19" w:type="dxa"/>
          <w:trHeight w:val="436"/>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35ED81E4"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Nature of project</w:t>
            </w:r>
          </w:p>
        </w:tc>
        <w:tc>
          <w:tcPr>
            <w:tcW w:w="7368" w:type="dxa"/>
            <w:gridSpan w:val="5"/>
            <w:tcBorders>
              <w:top w:val="single" w:sz="4" w:space="0" w:color="auto"/>
              <w:left w:val="single" w:sz="4" w:space="0" w:color="auto"/>
              <w:bottom w:val="single" w:sz="4" w:space="0" w:color="auto"/>
              <w:right w:val="single" w:sz="4" w:space="0" w:color="auto"/>
            </w:tcBorders>
            <w:hideMark/>
          </w:tcPr>
          <w:p w14:paraId="739CE809"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w:t>
            </w:r>
            <w:r>
              <w:rPr>
                <w:rFonts w:ascii="DM Sans" w:hAnsi="DM Sans" w:cstheme="majorBidi"/>
              </w:rPr>
              <w:t>√</w:t>
            </w:r>
            <w:r w:rsidRPr="002A7640">
              <w:rPr>
                <w:rFonts w:asciiTheme="majorBidi" w:hAnsiTheme="majorBidi" w:cstheme="majorBidi"/>
              </w:rPr>
              <w:t xml:space="preserve">] </w:t>
            </w:r>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xml:space="preserve">[  ]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t xml:space="preserve">[  ] </w:t>
            </w:r>
            <w:r w:rsidRPr="002A7640">
              <w:rPr>
                <w:rFonts w:asciiTheme="majorBidi" w:hAnsiTheme="majorBidi" w:cstheme="majorBidi"/>
                <w:b/>
              </w:rPr>
              <w:t>S</w:t>
            </w:r>
            <w:r w:rsidRPr="002A7640">
              <w:rPr>
                <w:rFonts w:asciiTheme="majorBidi" w:hAnsiTheme="majorBidi" w:cstheme="majorBidi"/>
                <w:bCs/>
              </w:rPr>
              <w:t>urvey</w:t>
            </w:r>
          </w:p>
        </w:tc>
      </w:tr>
      <w:tr w:rsidR="00C14C73" w:rsidRPr="002A7640" w14:paraId="56C2448F" w14:textId="77777777" w:rsidTr="00630A4F">
        <w:trPr>
          <w:gridAfter w:val="1"/>
          <w:wAfter w:w="19" w:type="dxa"/>
          <w:trHeight w:val="324"/>
          <w:jc w:val="center"/>
        </w:trPr>
        <w:tc>
          <w:tcPr>
            <w:tcW w:w="3062" w:type="dxa"/>
            <w:gridSpan w:val="3"/>
            <w:tcBorders>
              <w:top w:val="single" w:sz="4" w:space="0" w:color="auto"/>
              <w:left w:val="single" w:sz="4" w:space="0" w:color="auto"/>
              <w:bottom w:val="single" w:sz="4" w:space="0" w:color="auto"/>
              <w:right w:val="single" w:sz="4" w:space="0" w:color="auto"/>
            </w:tcBorders>
            <w:vAlign w:val="center"/>
            <w:hideMark/>
          </w:tcPr>
          <w:p w14:paraId="419323EB" w14:textId="77777777" w:rsidR="00C14C73" w:rsidRPr="002A7640" w:rsidRDefault="00C14C73" w:rsidP="00630A4F">
            <w:pPr>
              <w:rPr>
                <w:rFonts w:asciiTheme="majorBidi" w:hAnsiTheme="majorBidi" w:cstheme="majorBidi"/>
              </w:rPr>
            </w:pPr>
            <w:r w:rsidRPr="002A7640">
              <w:rPr>
                <w:rFonts w:asciiTheme="majorBidi" w:hAnsiTheme="majorBidi" w:cstheme="majorBidi"/>
              </w:rPr>
              <w:t>Area of specialization/ Field</w:t>
            </w:r>
          </w:p>
        </w:tc>
        <w:tc>
          <w:tcPr>
            <w:tcW w:w="7368" w:type="dxa"/>
            <w:gridSpan w:val="5"/>
            <w:tcBorders>
              <w:top w:val="single" w:sz="4" w:space="0" w:color="auto"/>
              <w:left w:val="single" w:sz="4" w:space="0" w:color="auto"/>
              <w:bottom w:val="single" w:sz="4" w:space="0" w:color="auto"/>
              <w:right w:val="single" w:sz="4" w:space="0" w:color="auto"/>
            </w:tcBorders>
          </w:tcPr>
          <w:p w14:paraId="44D5BD0C" w14:textId="77777777" w:rsidR="00C14C73" w:rsidRPr="002A7640" w:rsidRDefault="00C14C73" w:rsidP="00630A4F">
            <w:pPr>
              <w:spacing w:after="120"/>
              <w:jc w:val="both"/>
              <w:rPr>
                <w:rFonts w:asciiTheme="majorBidi" w:hAnsiTheme="majorBidi" w:cstheme="majorBidi"/>
                <w:rtl/>
                <w:lang w:bidi="ur-PK"/>
              </w:rPr>
            </w:pPr>
            <w:r>
              <w:rPr>
                <w:rFonts w:asciiTheme="majorBidi" w:hAnsiTheme="majorBidi" w:cstheme="majorBidi"/>
                <w:lang w:bidi="ur-PK"/>
              </w:rPr>
              <w:t>Combat Games</w:t>
            </w:r>
          </w:p>
        </w:tc>
      </w:tr>
      <w:tr w:rsidR="00C14C73" w:rsidRPr="002A7640" w14:paraId="53DBA671" w14:textId="77777777" w:rsidTr="00630A4F">
        <w:trPr>
          <w:trHeight w:val="494"/>
          <w:jc w:val="center"/>
        </w:trPr>
        <w:tc>
          <w:tcPr>
            <w:tcW w:w="10449" w:type="dxa"/>
            <w:gridSpan w:val="9"/>
            <w:tcBorders>
              <w:top w:val="single" w:sz="4" w:space="0" w:color="auto"/>
              <w:left w:val="single" w:sz="4" w:space="0" w:color="auto"/>
              <w:bottom w:val="single" w:sz="4" w:space="0" w:color="auto"/>
              <w:right w:val="single" w:sz="4" w:space="0" w:color="auto"/>
            </w:tcBorders>
            <w:hideMark/>
          </w:tcPr>
          <w:p w14:paraId="75CCFB8F" w14:textId="77777777" w:rsidR="00C14C73" w:rsidRPr="002A7640" w:rsidRDefault="00C14C73" w:rsidP="00630A4F">
            <w:pPr>
              <w:spacing w:after="120"/>
              <w:jc w:val="both"/>
              <w:rPr>
                <w:rFonts w:asciiTheme="majorBidi" w:hAnsiTheme="majorBidi" w:cstheme="majorBidi"/>
                <w:b/>
              </w:rPr>
            </w:pPr>
            <w:r w:rsidRPr="002A7640">
              <w:rPr>
                <w:rFonts w:asciiTheme="majorBidi" w:hAnsiTheme="majorBidi" w:cstheme="majorBidi"/>
                <w:b/>
              </w:rPr>
              <w:t>Project Group Members</w:t>
            </w:r>
          </w:p>
        </w:tc>
      </w:tr>
      <w:tr w:rsidR="00C14C73" w:rsidRPr="002A7640" w14:paraId="6B5F7DE1" w14:textId="77777777" w:rsidTr="00630A4F">
        <w:trPr>
          <w:trHeight w:val="494"/>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2C8D22E1"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Sr.#</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D7FE5CF"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Reg. #</w:t>
            </w:r>
          </w:p>
        </w:tc>
        <w:tc>
          <w:tcPr>
            <w:tcW w:w="1733" w:type="dxa"/>
            <w:gridSpan w:val="2"/>
            <w:tcBorders>
              <w:top w:val="single" w:sz="4" w:space="0" w:color="auto"/>
              <w:left w:val="single" w:sz="4" w:space="0" w:color="auto"/>
              <w:bottom w:val="single" w:sz="4" w:space="0" w:color="auto"/>
              <w:right w:val="single" w:sz="4" w:space="0" w:color="auto"/>
            </w:tcBorders>
            <w:vAlign w:val="center"/>
            <w:hideMark/>
          </w:tcPr>
          <w:p w14:paraId="6EA00865"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Student Name</w:t>
            </w:r>
          </w:p>
        </w:tc>
        <w:tc>
          <w:tcPr>
            <w:tcW w:w="909" w:type="dxa"/>
            <w:tcBorders>
              <w:top w:val="single" w:sz="4" w:space="0" w:color="auto"/>
              <w:left w:val="single" w:sz="4" w:space="0" w:color="auto"/>
              <w:bottom w:val="single" w:sz="4" w:space="0" w:color="auto"/>
              <w:right w:val="single" w:sz="4" w:space="0" w:color="auto"/>
            </w:tcBorders>
            <w:vAlign w:val="center"/>
            <w:hideMark/>
          </w:tcPr>
          <w:p w14:paraId="0C6EEE80"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CGPA</w:t>
            </w:r>
          </w:p>
        </w:tc>
        <w:tc>
          <w:tcPr>
            <w:tcW w:w="2934" w:type="dxa"/>
            <w:tcBorders>
              <w:top w:val="single" w:sz="4" w:space="0" w:color="auto"/>
              <w:left w:val="single" w:sz="4" w:space="0" w:color="auto"/>
              <w:bottom w:val="single" w:sz="4" w:space="0" w:color="auto"/>
              <w:right w:val="single" w:sz="4" w:space="0" w:color="auto"/>
            </w:tcBorders>
            <w:vAlign w:val="center"/>
            <w:hideMark/>
          </w:tcPr>
          <w:p w14:paraId="16C055E1"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Email ID</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BAB671C"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Phone #</w:t>
            </w:r>
          </w:p>
        </w:tc>
        <w:tc>
          <w:tcPr>
            <w:tcW w:w="1410" w:type="dxa"/>
            <w:gridSpan w:val="2"/>
            <w:tcBorders>
              <w:top w:val="single" w:sz="4" w:space="0" w:color="auto"/>
              <w:left w:val="single" w:sz="4" w:space="0" w:color="auto"/>
              <w:bottom w:val="single" w:sz="4" w:space="0" w:color="auto"/>
              <w:right w:val="single" w:sz="4" w:space="0" w:color="auto"/>
            </w:tcBorders>
            <w:vAlign w:val="center"/>
            <w:hideMark/>
          </w:tcPr>
          <w:p w14:paraId="299F9D3A"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Signature</w:t>
            </w:r>
          </w:p>
        </w:tc>
      </w:tr>
      <w:tr w:rsidR="00C14C73" w:rsidRPr="002A7640" w14:paraId="2C130762" w14:textId="77777777" w:rsidTr="00630A4F">
        <w:trPr>
          <w:trHeight w:val="571"/>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496D0957"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w:t>
            </w:r>
            <w:proofErr w:type="spellStart"/>
            <w:r w:rsidRPr="002A7640">
              <w:rPr>
                <w:rFonts w:asciiTheme="majorBidi" w:hAnsiTheme="majorBidi" w:cstheme="majorBidi"/>
              </w:rPr>
              <w:t>i</w:t>
            </w:r>
            <w:proofErr w:type="spellEnd"/>
            <w:r w:rsidRPr="002A7640">
              <w:rPr>
                <w:rFonts w:asciiTheme="majorBidi" w:hAnsiTheme="majorBidi" w:cstheme="majorBidi"/>
              </w:rPr>
              <w:t>)</w:t>
            </w:r>
          </w:p>
        </w:tc>
        <w:tc>
          <w:tcPr>
            <w:tcW w:w="1696" w:type="dxa"/>
            <w:tcBorders>
              <w:top w:val="single" w:sz="4" w:space="0" w:color="auto"/>
              <w:left w:val="single" w:sz="4" w:space="0" w:color="auto"/>
              <w:bottom w:val="single" w:sz="4" w:space="0" w:color="auto"/>
              <w:right w:val="single" w:sz="4" w:space="0" w:color="auto"/>
            </w:tcBorders>
            <w:vAlign w:val="center"/>
          </w:tcPr>
          <w:p w14:paraId="770C17F5" w14:textId="77777777" w:rsidR="00C14C73" w:rsidRPr="00FA2915" w:rsidRDefault="00C14C73" w:rsidP="00630A4F">
            <w:pPr>
              <w:spacing w:after="120"/>
              <w:jc w:val="both"/>
              <w:rPr>
                <w:rFonts w:asciiTheme="majorBidi" w:hAnsiTheme="majorBidi" w:cstheme="majorBidi"/>
                <w:color w:val="000000" w:themeColor="text1"/>
                <w:sz w:val="22"/>
                <w:szCs w:val="22"/>
              </w:rPr>
            </w:pPr>
            <w:proofErr w:type="spellStart"/>
            <w:r w:rsidRPr="00FA2915">
              <w:rPr>
                <w:rFonts w:asciiTheme="majorBidi" w:hAnsiTheme="majorBidi" w:cstheme="majorBidi"/>
                <w:color w:val="000000" w:themeColor="text1"/>
                <w:sz w:val="16"/>
                <w:szCs w:val="16"/>
              </w:rPr>
              <w:t>TeamLead</w:t>
            </w:r>
            <w:proofErr w:type="spellEnd"/>
            <w:r w:rsidRPr="00FA2915">
              <w:rPr>
                <w:rFonts w:asciiTheme="majorBidi" w:hAnsiTheme="majorBidi" w:cstheme="majorBidi"/>
                <w:color w:val="000000" w:themeColor="text1"/>
                <w:sz w:val="22"/>
                <w:szCs w:val="22"/>
              </w:rPr>
              <w:br/>
              <w:t>AF23LHB3047</w:t>
            </w:r>
          </w:p>
        </w:tc>
        <w:tc>
          <w:tcPr>
            <w:tcW w:w="1733" w:type="dxa"/>
            <w:gridSpan w:val="2"/>
            <w:tcBorders>
              <w:top w:val="single" w:sz="4" w:space="0" w:color="auto"/>
              <w:left w:val="single" w:sz="4" w:space="0" w:color="auto"/>
              <w:bottom w:val="single" w:sz="4" w:space="0" w:color="auto"/>
              <w:right w:val="single" w:sz="4" w:space="0" w:color="auto"/>
            </w:tcBorders>
            <w:vAlign w:val="center"/>
          </w:tcPr>
          <w:p w14:paraId="26000B8A"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AbdulRehman Zahid</w:t>
            </w:r>
          </w:p>
        </w:tc>
        <w:tc>
          <w:tcPr>
            <w:tcW w:w="909" w:type="dxa"/>
            <w:tcBorders>
              <w:top w:val="single" w:sz="4" w:space="0" w:color="auto"/>
              <w:left w:val="single" w:sz="4" w:space="0" w:color="auto"/>
              <w:bottom w:val="single" w:sz="4" w:space="0" w:color="auto"/>
              <w:right w:val="single" w:sz="4" w:space="0" w:color="auto"/>
            </w:tcBorders>
            <w:vAlign w:val="center"/>
          </w:tcPr>
          <w:p w14:paraId="6AC77895"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3.70</w:t>
            </w:r>
          </w:p>
        </w:tc>
        <w:tc>
          <w:tcPr>
            <w:tcW w:w="2934" w:type="dxa"/>
            <w:tcBorders>
              <w:top w:val="single" w:sz="4" w:space="0" w:color="auto"/>
              <w:left w:val="single" w:sz="4" w:space="0" w:color="auto"/>
              <w:bottom w:val="single" w:sz="4" w:space="0" w:color="auto"/>
              <w:right w:val="single" w:sz="4" w:space="0" w:color="auto"/>
            </w:tcBorders>
            <w:vAlign w:val="center"/>
          </w:tcPr>
          <w:p w14:paraId="0169E8F7" w14:textId="5CD6DBFA" w:rsidR="00C14C73" w:rsidRPr="00FA2915" w:rsidRDefault="009E0B7C" w:rsidP="00630A4F">
            <w:pPr>
              <w:spacing w:after="120"/>
              <w:jc w:val="both"/>
              <w:rPr>
                <w:rFonts w:asciiTheme="majorBidi" w:hAnsiTheme="majorBidi" w:cstheme="majorBidi"/>
                <w:sz w:val="22"/>
                <w:szCs w:val="22"/>
              </w:rPr>
            </w:pPr>
            <w:hyperlink r:id="rId9" w:history="1">
              <w:r w:rsidRPr="003D4021">
                <w:rPr>
                  <w:rStyle w:val="Hyperlink"/>
                  <w:rFonts w:asciiTheme="majorBidi" w:hAnsiTheme="majorBidi" w:cstheme="majorBidi"/>
                  <w:sz w:val="22"/>
                  <w:szCs w:val="22"/>
                </w:rPr>
                <w:t>mrar08523@gmail.com</w:t>
              </w:r>
            </w:hyperlink>
          </w:p>
        </w:tc>
        <w:tc>
          <w:tcPr>
            <w:tcW w:w="1120" w:type="dxa"/>
            <w:tcBorders>
              <w:top w:val="single" w:sz="4" w:space="0" w:color="auto"/>
              <w:left w:val="single" w:sz="4" w:space="0" w:color="auto"/>
              <w:bottom w:val="single" w:sz="4" w:space="0" w:color="auto"/>
              <w:right w:val="single" w:sz="4" w:space="0" w:color="auto"/>
            </w:tcBorders>
            <w:vAlign w:val="center"/>
          </w:tcPr>
          <w:p w14:paraId="571AF085" w14:textId="77777777" w:rsidR="00C14C73" w:rsidRPr="002A7640" w:rsidRDefault="00C14C73" w:rsidP="00630A4F">
            <w:pPr>
              <w:spacing w:after="120"/>
              <w:jc w:val="both"/>
              <w:rPr>
                <w:rFonts w:asciiTheme="majorBidi" w:hAnsiTheme="majorBidi" w:cstheme="majorBidi"/>
              </w:rPr>
            </w:pPr>
            <w:r>
              <w:rPr>
                <w:rFonts w:asciiTheme="majorBidi" w:hAnsiTheme="majorBidi" w:cstheme="majorBidi"/>
              </w:rPr>
              <w:t>+92 342 4057037</w:t>
            </w:r>
          </w:p>
        </w:tc>
        <w:tc>
          <w:tcPr>
            <w:tcW w:w="1410" w:type="dxa"/>
            <w:gridSpan w:val="2"/>
            <w:tcBorders>
              <w:top w:val="single" w:sz="4" w:space="0" w:color="auto"/>
              <w:left w:val="single" w:sz="4" w:space="0" w:color="auto"/>
              <w:bottom w:val="single" w:sz="4" w:space="0" w:color="auto"/>
              <w:right w:val="single" w:sz="4" w:space="0" w:color="auto"/>
            </w:tcBorders>
            <w:vAlign w:val="center"/>
          </w:tcPr>
          <w:p w14:paraId="3F89FF46" w14:textId="77777777" w:rsidR="00C14C73" w:rsidRPr="002A7640" w:rsidRDefault="00C14C73" w:rsidP="00630A4F">
            <w:pPr>
              <w:spacing w:after="120"/>
              <w:jc w:val="center"/>
              <w:rPr>
                <w:rFonts w:asciiTheme="majorBidi" w:hAnsiTheme="majorBidi" w:cstheme="majorBidi"/>
              </w:rPr>
            </w:pPr>
            <w:r>
              <w:rPr>
                <w:rFonts w:asciiTheme="majorBidi" w:hAnsiTheme="majorBidi" w:cstheme="majorBidi"/>
                <w:noProof/>
              </w:rPr>
              <w:drawing>
                <wp:inline distT="0" distB="0" distL="0" distR="0" wp14:anchorId="052E9DE9" wp14:editId="686C956F">
                  <wp:extent cx="698179" cy="444500"/>
                  <wp:effectExtent l="0" t="0" r="6985" b="0"/>
                  <wp:docPr id="140958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0279" name="Picture 14095802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603" cy="449227"/>
                          </a:xfrm>
                          <a:prstGeom prst="rect">
                            <a:avLst/>
                          </a:prstGeom>
                        </pic:spPr>
                      </pic:pic>
                    </a:graphicData>
                  </a:graphic>
                </wp:inline>
              </w:drawing>
            </w:r>
          </w:p>
        </w:tc>
      </w:tr>
      <w:tr w:rsidR="00C14C73" w:rsidRPr="002A7640" w14:paraId="2DA27871" w14:textId="77777777" w:rsidTr="00630A4F">
        <w:trPr>
          <w:trHeight w:val="638"/>
          <w:jc w:val="center"/>
        </w:trPr>
        <w:tc>
          <w:tcPr>
            <w:tcW w:w="647" w:type="dxa"/>
            <w:tcBorders>
              <w:top w:val="single" w:sz="4" w:space="0" w:color="auto"/>
              <w:left w:val="single" w:sz="4" w:space="0" w:color="auto"/>
              <w:bottom w:val="single" w:sz="4" w:space="0" w:color="auto"/>
              <w:right w:val="single" w:sz="4" w:space="0" w:color="auto"/>
            </w:tcBorders>
            <w:vAlign w:val="center"/>
            <w:hideMark/>
          </w:tcPr>
          <w:p w14:paraId="710F041B" w14:textId="77777777" w:rsidR="00C14C73" w:rsidRPr="002A7640" w:rsidRDefault="00C14C73" w:rsidP="00630A4F">
            <w:pPr>
              <w:spacing w:after="120"/>
              <w:jc w:val="both"/>
              <w:rPr>
                <w:rFonts w:asciiTheme="majorBidi" w:hAnsiTheme="majorBidi" w:cstheme="majorBidi"/>
              </w:rPr>
            </w:pPr>
            <w:r w:rsidRPr="002A7640">
              <w:rPr>
                <w:rFonts w:asciiTheme="majorBidi" w:hAnsiTheme="majorBidi" w:cstheme="majorBidi"/>
              </w:rPr>
              <w:t>(ii)</w:t>
            </w:r>
          </w:p>
        </w:tc>
        <w:tc>
          <w:tcPr>
            <w:tcW w:w="1696" w:type="dxa"/>
            <w:tcBorders>
              <w:top w:val="single" w:sz="4" w:space="0" w:color="auto"/>
              <w:left w:val="single" w:sz="4" w:space="0" w:color="auto"/>
              <w:bottom w:val="single" w:sz="4" w:space="0" w:color="auto"/>
              <w:right w:val="single" w:sz="4" w:space="0" w:color="auto"/>
            </w:tcBorders>
            <w:vAlign w:val="center"/>
          </w:tcPr>
          <w:p w14:paraId="681D60EA"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AF23LHB3292</w:t>
            </w:r>
          </w:p>
        </w:tc>
        <w:tc>
          <w:tcPr>
            <w:tcW w:w="1733" w:type="dxa"/>
            <w:gridSpan w:val="2"/>
            <w:tcBorders>
              <w:top w:val="single" w:sz="4" w:space="0" w:color="auto"/>
              <w:left w:val="single" w:sz="4" w:space="0" w:color="auto"/>
              <w:bottom w:val="single" w:sz="4" w:space="0" w:color="auto"/>
              <w:right w:val="single" w:sz="4" w:space="0" w:color="auto"/>
            </w:tcBorders>
            <w:vAlign w:val="center"/>
          </w:tcPr>
          <w:p w14:paraId="4A1BDA6E"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Afzaal Ahmad</w:t>
            </w:r>
          </w:p>
        </w:tc>
        <w:tc>
          <w:tcPr>
            <w:tcW w:w="909" w:type="dxa"/>
            <w:tcBorders>
              <w:top w:val="single" w:sz="4" w:space="0" w:color="auto"/>
              <w:left w:val="single" w:sz="4" w:space="0" w:color="auto"/>
              <w:bottom w:val="single" w:sz="4" w:space="0" w:color="auto"/>
              <w:right w:val="single" w:sz="4" w:space="0" w:color="auto"/>
            </w:tcBorders>
            <w:vAlign w:val="center"/>
          </w:tcPr>
          <w:p w14:paraId="29979D9B" w14:textId="77777777" w:rsidR="00C14C73" w:rsidRPr="00FA2915" w:rsidRDefault="00C14C73" w:rsidP="00630A4F">
            <w:pPr>
              <w:spacing w:after="120"/>
              <w:jc w:val="both"/>
              <w:rPr>
                <w:rFonts w:asciiTheme="majorBidi" w:hAnsiTheme="majorBidi" w:cstheme="majorBidi"/>
                <w:sz w:val="22"/>
                <w:szCs w:val="22"/>
              </w:rPr>
            </w:pPr>
            <w:r w:rsidRPr="00FA2915">
              <w:rPr>
                <w:rFonts w:asciiTheme="majorBidi" w:hAnsiTheme="majorBidi" w:cstheme="majorBidi"/>
                <w:sz w:val="22"/>
                <w:szCs w:val="22"/>
              </w:rPr>
              <w:t>3.53</w:t>
            </w:r>
          </w:p>
        </w:tc>
        <w:tc>
          <w:tcPr>
            <w:tcW w:w="2934" w:type="dxa"/>
            <w:tcBorders>
              <w:top w:val="single" w:sz="4" w:space="0" w:color="auto"/>
              <w:left w:val="single" w:sz="4" w:space="0" w:color="auto"/>
              <w:bottom w:val="single" w:sz="4" w:space="0" w:color="auto"/>
              <w:right w:val="single" w:sz="4" w:space="0" w:color="auto"/>
            </w:tcBorders>
            <w:vAlign w:val="center"/>
          </w:tcPr>
          <w:p w14:paraId="38860F83" w14:textId="77777777" w:rsidR="00C14C73" w:rsidRPr="00FA2915" w:rsidRDefault="00C14C73" w:rsidP="00630A4F">
            <w:pPr>
              <w:spacing w:after="120"/>
              <w:jc w:val="both"/>
              <w:rPr>
                <w:rFonts w:asciiTheme="majorBidi" w:hAnsiTheme="majorBidi" w:cstheme="majorBidi"/>
                <w:sz w:val="22"/>
                <w:szCs w:val="22"/>
              </w:rPr>
            </w:pPr>
            <w:r>
              <w:rPr>
                <w:rFonts w:asciiTheme="majorBidi" w:hAnsiTheme="majorBidi" w:cstheme="majorBidi"/>
                <w:sz w:val="22"/>
                <w:szCs w:val="22"/>
              </w:rPr>
              <w:t>afzaal78002.pjb@gmail.com</w:t>
            </w:r>
          </w:p>
        </w:tc>
        <w:tc>
          <w:tcPr>
            <w:tcW w:w="1120" w:type="dxa"/>
            <w:tcBorders>
              <w:top w:val="single" w:sz="4" w:space="0" w:color="auto"/>
              <w:left w:val="single" w:sz="4" w:space="0" w:color="auto"/>
              <w:bottom w:val="single" w:sz="4" w:space="0" w:color="auto"/>
              <w:right w:val="single" w:sz="4" w:space="0" w:color="auto"/>
            </w:tcBorders>
            <w:vAlign w:val="center"/>
          </w:tcPr>
          <w:p w14:paraId="0A0DE404" w14:textId="77777777" w:rsidR="00C14C73" w:rsidRPr="002A7640" w:rsidRDefault="00C14C73" w:rsidP="00630A4F">
            <w:pPr>
              <w:spacing w:after="120"/>
              <w:jc w:val="both"/>
              <w:rPr>
                <w:rFonts w:asciiTheme="majorBidi" w:hAnsiTheme="majorBidi" w:cstheme="majorBidi"/>
              </w:rPr>
            </w:pPr>
            <w:r w:rsidRPr="00FA2915">
              <w:rPr>
                <w:rFonts w:asciiTheme="majorBidi" w:hAnsiTheme="majorBidi" w:cstheme="majorBidi"/>
              </w:rPr>
              <w:t>+92 313 1499910</w:t>
            </w:r>
          </w:p>
        </w:tc>
        <w:tc>
          <w:tcPr>
            <w:tcW w:w="1410" w:type="dxa"/>
            <w:gridSpan w:val="2"/>
            <w:tcBorders>
              <w:top w:val="single" w:sz="4" w:space="0" w:color="auto"/>
              <w:left w:val="single" w:sz="4" w:space="0" w:color="auto"/>
              <w:bottom w:val="single" w:sz="4" w:space="0" w:color="auto"/>
              <w:right w:val="single" w:sz="4" w:space="0" w:color="auto"/>
            </w:tcBorders>
            <w:vAlign w:val="center"/>
          </w:tcPr>
          <w:p w14:paraId="51F1359C" w14:textId="77777777" w:rsidR="00C14C73" w:rsidRPr="002A7640" w:rsidRDefault="00C14C73" w:rsidP="00630A4F">
            <w:pPr>
              <w:spacing w:after="120"/>
              <w:jc w:val="center"/>
              <w:rPr>
                <w:rFonts w:asciiTheme="majorBidi" w:hAnsiTheme="majorBidi" w:cstheme="majorBidi"/>
              </w:rPr>
            </w:pPr>
            <w:r>
              <w:rPr>
                <w:noProof/>
              </w:rPr>
              <w:drawing>
                <wp:inline distT="0" distB="0" distL="0" distR="0" wp14:anchorId="28ADC075" wp14:editId="3D0A217C">
                  <wp:extent cx="564643" cy="485411"/>
                  <wp:effectExtent l="19050" t="38100" r="83185" b="0"/>
                  <wp:docPr id="41782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808" t="10475" r="52569" b="22287"/>
                          <a:stretch/>
                        </pic:blipFill>
                        <pic:spPr bwMode="auto">
                          <a:xfrm rot="19472700">
                            <a:off x="0" y="0"/>
                            <a:ext cx="583612" cy="5017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4C73" w:rsidRPr="002A7640" w14:paraId="1CB5CAB7" w14:textId="77777777" w:rsidTr="00630A4F">
        <w:trPr>
          <w:trHeight w:val="200"/>
          <w:jc w:val="center"/>
        </w:trPr>
        <w:tc>
          <w:tcPr>
            <w:tcW w:w="10449" w:type="dxa"/>
            <w:gridSpan w:val="9"/>
            <w:tcBorders>
              <w:top w:val="single" w:sz="4" w:space="0" w:color="auto"/>
              <w:left w:val="single" w:sz="4" w:space="0" w:color="auto"/>
              <w:bottom w:val="single" w:sz="4" w:space="0" w:color="auto"/>
              <w:right w:val="single" w:sz="4" w:space="0" w:color="auto"/>
            </w:tcBorders>
            <w:hideMark/>
          </w:tcPr>
          <w:p w14:paraId="4CF34790" w14:textId="77777777" w:rsidR="00C14C73" w:rsidRPr="002A7640" w:rsidRDefault="00C14C73" w:rsidP="00630A4F">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prerequisites courses For project</w:t>
            </w:r>
            <w:r w:rsidRPr="002A7640">
              <w:rPr>
                <w:rFonts w:asciiTheme="majorBidi" w:hAnsiTheme="majorBidi" w:cstheme="majorBidi"/>
              </w:rPr>
              <w:t xml:space="preserve"> as per their degree requirements.</w:t>
            </w:r>
          </w:p>
          <w:p w14:paraId="2C0D4837" w14:textId="77777777" w:rsidR="00C14C73" w:rsidRDefault="00C14C73" w:rsidP="00630A4F">
            <w:pPr>
              <w:jc w:val="both"/>
              <w:rPr>
                <w:rFonts w:asciiTheme="majorBidi" w:hAnsiTheme="majorBidi" w:cstheme="majorBidi"/>
                <w:b/>
                <w:bCs/>
              </w:rPr>
            </w:pPr>
          </w:p>
          <w:p w14:paraId="149824D9" w14:textId="77777777" w:rsidR="00C14C73" w:rsidRDefault="00C14C73" w:rsidP="00630A4F">
            <w:pPr>
              <w:jc w:val="both"/>
              <w:rPr>
                <w:rFonts w:asciiTheme="majorBidi" w:hAnsiTheme="majorBidi" w:cstheme="majorBidi"/>
                <w:b/>
                <w:bCs/>
              </w:rPr>
            </w:pPr>
          </w:p>
          <w:p w14:paraId="2BCA5B85" w14:textId="77777777" w:rsidR="00C14C73" w:rsidRDefault="00C14C73" w:rsidP="00630A4F">
            <w:pPr>
              <w:jc w:val="both"/>
              <w:rPr>
                <w:rFonts w:asciiTheme="majorBidi" w:hAnsiTheme="majorBidi" w:cstheme="majorBidi"/>
                <w:b/>
                <w:bCs/>
              </w:rPr>
            </w:pPr>
          </w:p>
          <w:p w14:paraId="0D25CA1F" w14:textId="77777777" w:rsidR="00C14C73" w:rsidRDefault="00C14C73" w:rsidP="00630A4F">
            <w:pPr>
              <w:jc w:val="both"/>
              <w:rPr>
                <w:rFonts w:asciiTheme="majorBidi" w:hAnsiTheme="majorBidi" w:cstheme="majorBidi"/>
                <w:b/>
                <w:bCs/>
              </w:rPr>
            </w:pPr>
          </w:p>
          <w:p w14:paraId="7DC7C1B4" w14:textId="77777777" w:rsidR="00C14C73" w:rsidRDefault="00C14C73" w:rsidP="00630A4F">
            <w:pPr>
              <w:jc w:val="both"/>
              <w:rPr>
                <w:rFonts w:asciiTheme="majorBidi" w:hAnsiTheme="majorBidi" w:cstheme="majorBidi"/>
                <w:b/>
                <w:bCs/>
              </w:rPr>
            </w:pPr>
          </w:p>
          <w:p w14:paraId="735F0A4D" w14:textId="77777777" w:rsidR="00C14C73" w:rsidRPr="002A7640" w:rsidRDefault="00C14C73" w:rsidP="00630A4F">
            <w:pPr>
              <w:jc w:val="both"/>
              <w:rPr>
                <w:rFonts w:asciiTheme="majorBidi" w:hAnsiTheme="majorBidi" w:cstheme="majorBidi"/>
                <w:b/>
                <w:bCs/>
              </w:rPr>
            </w:pPr>
          </w:p>
          <w:p w14:paraId="201B2C2D" w14:textId="067B2E60" w:rsidR="00C14C73" w:rsidRPr="002A7640" w:rsidRDefault="00C14C73" w:rsidP="00630A4F">
            <w:pPr>
              <w:jc w:val="both"/>
              <w:rPr>
                <w:rFonts w:asciiTheme="majorBidi" w:hAnsiTheme="majorBidi" w:cstheme="majorBidi"/>
                <w:b/>
                <w:bCs/>
              </w:rPr>
            </w:pPr>
            <w:r w:rsidRPr="002A7640">
              <w:rPr>
                <w:rFonts w:asciiTheme="majorBidi" w:hAnsiTheme="majorBidi" w:cstheme="majorBidi"/>
                <w:b/>
                <w:bCs/>
              </w:rPr>
              <w:t xml:space="preserve">Supervisor Name and Signatures:                                                     </w:t>
            </w:r>
            <w:r w:rsidR="00844692">
              <w:rPr>
                <w:rFonts w:asciiTheme="majorBidi" w:hAnsiTheme="majorBidi" w:cstheme="majorBidi"/>
                <w:b/>
                <w:bCs/>
              </w:rPr>
              <w:t xml:space="preserve">                </w:t>
            </w:r>
            <w:r w:rsidRPr="002A7640">
              <w:rPr>
                <w:rFonts w:asciiTheme="majorBidi" w:hAnsiTheme="majorBidi" w:cstheme="majorBidi"/>
                <w:b/>
                <w:bCs/>
              </w:rPr>
              <w:t xml:space="preserve">     Principal:                                 </w:t>
            </w:r>
          </w:p>
          <w:p w14:paraId="4D7A8C18" w14:textId="63F50777" w:rsidR="00C14C73" w:rsidRDefault="00844692" w:rsidP="00630A4F">
            <w:pPr>
              <w:jc w:val="both"/>
              <w:rPr>
                <w:rFonts w:asciiTheme="majorBidi" w:hAnsiTheme="majorBidi" w:cstheme="majorBidi"/>
              </w:rPr>
            </w:pPr>
            <w:r>
              <w:rPr>
                <w:rFonts w:asciiTheme="majorBidi" w:hAnsiTheme="majorBidi" w:cstheme="majorBidi"/>
              </w:rPr>
              <w:t xml:space="preserve"> </w:t>
            </w:r>
          </w:p>
          <w:p w14:paraId="715D5513" w14:textId="197420E4" w:rsidR="00C14C73" w:rsidRPr="002A7640" w:rsidRDefault="00844692" w:rsidP="00844692">
            <w:pPr>
              <w:jc w:val="both"/>
              <w:rPr>
                <w:rFonts w:asciiTheme="majorBidi" w:hAnsiTheme="majorBidi" w:cstheme="majorBidi"/>
              </w:rPr>
            </w:pPr>
            <w:r>
              <w:rPr>
                <w:rFonts w:asciiTheme="majorBidi" w:hAnsiTheme="majorBidi" w:cstheme="majorBidi"/>
                <w:u w:val="single"/>
              </w:rPr>
              <w:t>Hafiz Muhammad</w:t>
            </w:r>
            <w:r w:rsidR="00C14C73" w:rsidRPr="00FA2915">
              <w:rPr>
                <w:rFonts w:asciiTheme="majorBidi" w:hAnsiTheme="majorBidi" w:cstheme="majorBidi"/>
                <w:u w:val="single"/>
              </w:rPr>
              <w:t xml:space="preserve"> Usman</w:t>
            </w:r>
            <w:r w:rsidR="00C14C73" w:rsidRPr="002A7640">
              <w:rPr>
                <w:rFonts w:asciiTheme="majorBidi" w:hAnsiTheme="majorBidi" w:cstheme="majorBidi"/>
              </w:rPr>
              <w:t xml:space="preserve">                                                  </w:t>
            </w:r>
            <w:r>
              <w:rPr>
                <w:rFonts w:asciiTheme="majorBidi" w:hAnsiTheme="majorBidi" w:cstheme="majorBidi"/>
              </w:rPr>
              <w:t xml:space="preserve">    </w:t>
            </w:r>
            <w:r w:rsidR="00C14C73" w:rsidRPr="002A7640">
              <w:rPr>
                <w:rFonts w:asciiTheme="majorBidi" w:hAnsiTheme="majorBidi" w:cstheme="majorBidi"/>
              </w:rPr>
              <w:t xml:space="preserve">    </w:t>
            </w:r>
            <w:r>
              <w:rPr>
                <w:rFonts w:asciiTheme="majorBidi" w:hAnsiTheme="majorBidi" w:cstheme="majorBidi"/>
              </w:rPr>
              <w:t xml:space="preserve">    </w:t>
            </w:r>
            <w:r w:rsidR="00C14C73" w:rsidRPr="002A7640">
              <w:rPr>
                <w:rFonts w:asciiTheme="majorBidi" w:hAnsiTheme="majorBidi" w:cstheme="majorBidi"/>
              </w:rPr>
              <w:t xml:space="preserve">  </w:t>
            </w:r>
            <w:r w:rsidR="00C14C73">
              <w:rPr>
                <w:rFonts w:asciiTheme="majorBidi" w:hAnsiTheme="majorBidi" w:cstheme="majorBidi"/>
              </w:rPr>
              <w:t xml:space="preserve">     </w:t>
            </w:r>
            <w:r>
              <w:rPr>
                <w:rFonts w:asciiTheme="majorBidi" w:hAnsiTheme="majorBidi" w:cstheme="majorBidi"/>
              </w:rPr>
              <w:t xml:space="preserve">           </w:t>
            </w:r>
            <w:r w:rsidRPr="00844692">
              <w:rPr>
                <w:rFonts w:asciiTheme="majorBidi" w:hAnsiTheme="majorBidi" w:cstheme="majorBidi"/>
                <w:u w:val="single"/>
              </w:rPr>
              <w:t>PROF. IZHAR AKRAM</w:t>
            </w:r>
          </w:p>
          <w:p w14:paraId="2495AA5F" w14:textId="77777777" w:rsidR="00C14C73" w:rsidRPr="002A7640" w:rsidRDefault="00C14C73" w:rsidP="00630A4F">
            <w:pPr>
              <w:jc w:val="both"/>
              <w:rPr>
                <w:rFonts w:asciiTheme="majorBidi" w:hAnsiTheme="majorBidi" w:cstheme="majorBidi"/>
                <w:strike/>
              </w:rPr>
            </w:pPr>
          </w:p>
        </w:tc>
      </w:tr>
    </w:tbl>
    <w:p w14:paraId="430F0717"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318E03"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C486C"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E3CFBE"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3472A"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D5772E"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F0A32A"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A95943"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A51DDD"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00AD0D"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22C6A7" w14:textId="77777777" w:rsidR="00C14C73"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15E97" w14:textId="77777777" w:rsidR="00C14C73" w:rsidRPr="00715382" w:rsidRDefault="00C14C73">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EA3AC" w14:textId="77777777" w:rsidR="00CE7E2A" w:rsidRPr="00410707" w:rsidRDefault="00CE7E2A" w:rsidP="00CE7E2A">
      <w:pPr>
        <w:spacing w:after="240"/>
        <w:jc w:val="center"/>
        <w:rPr>
          <w:b/>
          <w:sz w:val="32"/>
        </w:rPr>
      </w:pPr>
      <w:r w:rsidRPr="00410707">
        <w:rPr>
          <w:b/>
          <w:sz w:val="32"/>
        </w:rPr>
        <w:t>ABSTRACT</w:t>
      </w:r>
    </w:p>
    <w:p w14:paraId="403CC150" w14:textId="3CF70A35"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The project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is a 3D tactical combat game developed using the Unity engine, designed to deliver an immersive and skill-based gaming experience. Players take control of a tank and engage in strategic battles against AI-controlled enemies within confined, destructible arenas. The game draws inspiration from classic tank battle titles but incorporates modern mechanics, enhanced visuals, and progressive level-based challenges. The primary objective is to demonstrate core game development principles while creating an entertaining and polished product.</w:t>
      </w:r>
    </w:p>
    <w:p w14:paraId="75D0FE04" w14:textId="1DAA7998"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Key features of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include realistic tank movement and turret rotation mechanics, physics-based projectile firing, and dynamic collision systems. The game environment consists of multiple arena-style levels, each with unique layouts, obstacles, and increasing difficulty to maintain player engagement. A scoring system, health management, and win/lose conditions ensure structured gameplay progression. Optional power-ups, such as temporary shields and speed boosts, add strategic depth. The user interface is designed for clarity, featuring a heads-up display (HUD) for health, score, and level tracking, along with menu and pause functionalities.</w:t>
      </w:r>
    </w:p>
    <w:p w14:paraId="6DADC521" w14:textId="421FFB66"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To enhance immersion,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integrates audio effects for movement, shooting, and explosions, alongside visual animations for combat feedback. Performance optimization techniques ensure smooth gameplay across different hardware specifications. The project also explores Unity’s capabilities in physics simulation, AI behavior scripting, and 3D asset integration.</w:t>
      </w:r>
    </w:p>
    <w:p w14:paraId="3E706F8F" w14:textId="3B169681" w:rsidR="006D1233" w:rsidRPr="006D1233" w:rsidRDefault="006D1233" w:rsidP="006D1233">
      <w:pPr>
        <w:spacing w:line="276" w:lineRule="auto"/>
        <w:jc w:val="both"/>
        <w:rPr>
          <w:bCs/>
          <w:color w:val="000000" w:themeColor="text1"/>
          <w:sz w:val="22"/>
          <w:szCs w:val="30"/>
          <w:shd w:val="clear" w:color="auto" w:fill="FFFFFF"/>
        </w:rPr>
      </w:pPr>
      <w:r w:rsidRPr="006D1233">
        <w:rPr>
          <w:bCs/>
          <w:color w:val="000000" w:themeColor="text1"/>
          <w:sz w:val="22"/>
          <w:szCs w:val="30"/>
          <w:shd w:val="clear" w:color="auto" w:fill="FFFFFF"/>
        </w:rPr>
        <w:t>Beyond its entertainment value, </w:t>
      </w:r>
      <w:r w:rsidRPr="006D1233">
        <w:rPr>
          <w:b/>
          <w:color w:val="000000" w:themeColor="text1"/>
          <w:sz w:val="22"/>
          <w:szCs w:val="30"/>
          <w:shd w:val="clear" w:color="auto" w:fill="FFFFFF"/>
        </w:rPr>
        <w:t>Tanks!</w:t>
      </w:r>
      <w:r w:rsidRPr="006D1233">
        <w:rPr>
          <w:bCs/>
          <w:color w:val="000000" w:themeColor="text1"/>
          <w:sz w:val="22"/>
          <w:szCs w:val="30"/>
          <w:shd w:val="clear" w:color="auto" w:fill="FFFFFF"/>
        </w:rPr>
        <w:t> serves as a foundational exercise in game development, covering essential aspects such as level design, player controls, and system optimization. Future expansions could include multiplayer modes, additional tank customization, and more complex AI behaviors. By combining technical execution with engaging gameplay, this project aims to provide both a learning platform for developers and a fun, challenging experience for players.</w:t>
      </w:r>
    </w:p>
    <w:p w14:paraId="1739D71A" w14:textId="7A74A26D" w:rsidR="00CE7E2A" w:rsidRPr="00715382" w:rsidRDefault="00CE7E2A" w:rsidP="00D431D7">
      <w:pPr>
        <w:spacing w:line="276" w:lineRule="auto"/>
        <w:jc w:val="both"/>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FDBD37" w14:textId="77777777" w:rsidR="00CE7E2A" w:rsidRPr="00715382" w:rsidRDefault="00CE7E2A">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382">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150A65F" w14:textId="77777777" w:rsidR="00C760A2" w:rsidRPr="00715382" w:rsidRDefault="00C760A2" w:rsidP="00C760A2">
      <w:pPr>
        <w:pStyle w:val="TOCHeading"/>
        <w:jc w:val="center"/>
        <w:rPr>
          <w:rFonts w:ascii="Times New Roman" w:hAnsi="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5382">
        <w:rPr>
          <w:rFonts w:ascii="Times New Roman" w:hAnsi="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p>
    <w:p w14:paraId="38CACD0D" w14:textId="7E5D3E93" w:rsidR="00C57F3F" w:rsidRDefault="00C760A2">
      <w:pPr>
        <w:pStyle w:val="TOC3"/>
        <w:tabs>
          <w:tab w:val="right" w:leader="dot" w:pos="8299"/>
        </w:tabs>
        <w:rPr>
          <w:rFonts w:asciiTheme="minorHAnsi" w:eastAsiaTheme="minorEastAsia" w:hAnsiTheme="minorHAnsi" w:cstheme="minorBidi"/>
          <w:noProof/>
          <w:kern w:val="2"/>
          <w14:ligatures w14:val="standardContextual"/>
        </w:rPr>
      </w:pPr>
      <w:r w:rsidRPr="00410707">
        <w:rPr>
          <w:sz w:val="28"/>
          <w:szCs w:val="28"/>
        </w:rPr>
        <w:fldChar w:fldCharType="begin"/>
      </w:r>
      <w:r w:rsidRPr="00410707">
        <w:rPr>
          <w:sz w:val="28"/>
          <w:szCs w:val="28"/>
        </w:rPr>
        <w:instrText xml:space="preserve"> TOC \o "1-3" \h \z \u </w:instrText>
      </w:r>
      <w:r w:rsidRPr="00410707">
        <w:rPr>
          <w:sz w:val="28"/>
          <w:szCs w:val="28"/>
        </w:rPr>
        <w:fldChar w:fldCharType="separate"/>
      </w:r>
      <w:hyperlink w:anchor="_Toc196785370" w:history="1">
        <w:r w:rsidR="00C57F3F" w:rsidRPr="004A53A0">
          <w:rPr>
            <w:rStyle w:val="Hyperlink"/>
            <w:rFonts w:ascii="Times New Roman" w:hAnsi="Times New Roman"/>
            <w:noProof/>
          </w:rPr>
          <w:t>Project Report</w:t>
        </w:r>
        <w:r w:rsidR="00C57F3F">
          <w:rPr>
            <w:noProof/>
            <w:webHidden/>
          </w:rPr>
          <w:tab/>
        </w:r>
        <w:r w:rsidR="00C57F3F">
          <w:rPr>
            <w:noProof/>
            <w:webHidden/>
          </w:rPr>
          <w:fldChar w:fldCharType="begin"/>
        </w:r>
        <w:r w:rsidR="00C57F3F">
          <w:rPr>
            <w:noProof/>
            <w:webHidden/>
          </w:rPr>
          <w:instrText xml:space="preserve"> PAGEREF _Toc196785370 \h </w:instrText>
        </w:r>
        <w:r w:rsidR="00C57F3F">
          <w:rPr>
            <w:noProof/>
            <w:webHidden/>
          </w:rPr>
        </w:r>
        <w:r w:rsidR="00C57F3F">
          <w:rPr>
            <w:noProof/>
            <w:webHidden/>
          </w:rPr>
          <w:fldChar w:fldCharType="separate"/>
        </w:r>
        <w:r w:rsidR="00E95D09">
          <w:rPr>
            <w:noProof/>
            <w:webHidden/>
          </w:rPr>
          <w:t>1</w:t>
        </w:r>
        <w:r w:rsidR="00C57F3F">
          <w:rPr>
            <w:noProof/>
            <w:webHidden/>
          </w:rPr>
          <w:fldChar w:fldCharType="end"/>
        </w:r>
      </w:hyperlink>
    </w:p>
    <w:p w14:paraId="57294A5B" w14:textId="1A2442FF"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1" w:history="1">
        <w:r w:rsidRPr="004A53A0">
          <w:rPr>
            <w:rStyle w:val="Hyperlink"/>
            <w:rFonts w:ascii="Times New Roman" w:hAnsi="Times New Roman"/>
            <w:noProof/>
          </w:rPr>
          <w:t>1.</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_Toc196785371 \h </w:instrText>
        </w:r>
        <w:r>
          <w:rPr>
            <w:noProof/>
            <w:webHidden/>
          </w:rPr>
        </w:r>
        <w:r>
          <w:rPr>
            <w:noProof/>
            <w:webHidden/>
          </w:rPr>
          <w:fldChar w:fldCharType="separate"/>
        </w:r>
        <w:r w:rsidR="00E95D09">
          <w:rPr>
            <w:noProof/>
            <w:webHidden/>
          </w:rPr>
          <w:t>5</w:t>
        </w:r>
        <w:r>
          <w:rPr>
            <w:noProof/>
            <w:webHidden/>
          </w:rPr>
          <w:fldChar w:fldCharType="end"/>
        </w:r>
      </w:hyperlink>
    </w:p>
    <w:p w14:paraId="66166EB5" w14:textId="1552B4A4"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2" w:history="1">
        <w:r w:rsidRPr="004A53A0">
          <w:rPr>
            <w:rStyle w:val="Hyperlink"/>
            <w:rFonts w:ascii="Times New Roman" w:hAnsi="Times New Roman"/>
            <w:noProof/>
          </w:rPr>
          <w:t>2.</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Objective</w:t>
        </w:r>
        <w:r>
          <w:rPr>
            <w:noProof/>
            <w:webHidden/>
          </w:rPr>
          <w:tab/>
        </w:r>
        <w:r>
          <w:rPr>
            <w:noProof/>
            <w:webHidden/>
          </w:rPr>
          <w:fldChar w:fldCharType="begin"/>
        </w:r>
        <w:r>
          <w:rPr>
            <w:noProof/>
            <w:webHidden/>
          </w:rPr>
          <w:instrText xml:space="preserve"> PAGEREF _Toc196785372 \h </w:instrText>
        </w:r>
        <w:r>
          <w:rPr>
            <w:noProof/>
            <w:webHidden/>
          </w:rPr>
        </w:r>
        <w:r>
          <w:rPr>
            <w:noProof/>
            <w:webHidden/>
          </w:rPr>
          <w:fldChar w:fldCharType="separate"/>
        </w:r>
        <w:r w:rsidR="00E95D09">
          <w:rPr>
            <w:noProof/>
            <w:webHidden/>
          </w:rPr>
          <w:t>5</w:t>
        </w:r>
        <w:r>
          <w:rPr>
            <w:noProof/>
            <w:webHidden/>
          </w:rPr>
          <w:fldChar w:fldCharType="end"/>
        </w:r>
      </w:hyperlink>
    </w:p>
    <w:p w14:paraId="05A1F3F1" w14:textId="1930872D"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3" w:history="1">
        <w:r w:rsidRPr="004A53A0">
          <w:rPr>
            <w:rStyle w:val="Hyperlink"/>
            <w:rFonts w:ascii="Times New Roman" w:hAnsi="Times New Roman"/>
            <w:noProof/>
          </w:rPr>
          <w:t>3.</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Problem Description</w:t>
        </w:r>
        <w:r>
          <w:rPr>
            <w:noProof/>
            <w:webHidden/>
          </w:rPr>
          <w:tab/>
        </w:r>
        <w:r>
          <w:rPr>
            <w:noProof/>
            <w:webHidden/>
          </w:rPr>
          <w:fldChar w:fldCharType="begin"/>
        </w:r>
        <w:r>
          <w:rPr>
            <w:noProof/>
            <w:webHidden/>
          </w:rPr>
          <w:instrText xml:space="preserve"> PAGEREF _Toc196785373 \h </w:instrText>
        </w:r>
        <w:r>
          <w:rPr>
            <w:noProof/>
            <w:webHidden/>
          </w:rPr>
        </w:r>
        <w:r>
          <w:rPr>
            <w:noProof/>
            <w:webHidden/>
          </w:rPr>
          <w:fldChar w:fldCharType="separate"/>
        </w:r>
        <w:r w:rsidR="00E95D09">
          <w:rPr>
            <w:noProof/>
            <w:webHidden/>
          </w:rPr>
          <w:t>5</w:t>
        </w:r>
        <w:r>
          <w:rPr>
            <w:noProof/>
            <w:webHidden/>
          </w:rPr>
          <w:fldChar w:fldCharType="end"/>
        </w:r>
      </w:hyperlink>
    </w:p>
    <w:p w14:paraId="31182464" w14:textId="26DBC6EE"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4" w:history="1">
        <w:r w:rsidRPr="004A53A0">
          <w:rPr>
            <w:rStyle w:val="Hyperlink"/>
            <w:rFonts w:ascii="Times New Roman" w:hAnsi="Times New Roman"/>
            <w:noProof/>
          </w:rPr>
          <w:t>4.</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_Toc196785374 \h </w:instrText>
        </w:r>
        <w:r>
          <w:rPr>
            <w:noProof/>
            <w:webHidden/>
          </w:rPr>
        </w:r>
        <w:r>
          <w:rPr>
            <w:noProof/>
            <w:webHidden/>
          </w:rPr>
          <w:fldChar w:fldCharType="separate"/>
        </w:r>
        <w:r w:rsidR="00E95D09">
          <w:rPr>
            <w:noProof/>
            <w:webHidden/>
          </w:rPr>
          <w:t>6</w:t>
        </w:r>
        <w:r>
          <w:rPr>
            <w:noProof/>
            <w:webHidden/>
          </w:rPr>
          <w:fldChar w:fldCharType="end"/>
        </w:r>
      </w:hyperlink>
    </w:p>
    <w:p w14:paraId="0638E0E1" w14:textId="2BE1D319"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5" w:history="1">
        <w:r w:rsidRPr="004A53A0">
          <w:rPr>
            <w:rStyle w:val="Hyperlink"/>
            <w:rFonts w:ascii="Times New Roman" w:hAnsi="Times New Roman"/>
            <w:noProof/>
          </w:rPr>
          <w:t>5.</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_Toc196785375 \h </w:instrText>
        </w:r>
        <w:r>
          <w:rPr>
            <w:noProof/>
            <w:webHidden/>
          </w:rPr>
        </w:r>
        <w:r>
          <w:rPr>
            <w:noProof/>
            <w:webHidden/>
          </w:rPr>
          <w:fldChar w:fldCharType="separate"/>
        </w:r>
        <w:r w:rsidR="00E95D09">
          <w:rPr>
            <w:noProof/>
            <w:webHidden/>
          </w:rPr>
          <w:t>6</w:t>
        </w:r>
        <w:r>
          <w:rPr>
            <w:noProof/>
            <w:webHidden/>
          </w:rPr>
          <w:fldChar w:fldCharType="end"/>
        </w:r>
      </w:hyperlink>
    </w:p>
    <w:p w14:paraId="4F17D554" w14:textId="7C090A03"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6" w:history="1">
        <w:r w:rsidRPr="004A53A0">
          <w:rPr>
            <w:rStyle w:val="Hyperlink"/>
            <w:rFonts w:ascii="Times New Roman" w:hAnsi="Times New Roman"/>
            <w:noProof/>
          </w:rPr>
          <w:t>6.</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Feasibility Study</w:t>
        </w:r>
        <w:r>
          <w:rPr>
            <w:noProof/>
            <w:webHidden/>
          </w:rPr>
          <w:tab/>
        </w:r>
        <w:r>
          <w:rPr>
            <w:noProof/>
            <w:webHidden/>
          </w:rPr>
          <w:fldChar w:fldCharType="begin"/>
        </w:r>
        <w:r>
          <w:rPr>
            <w:noProof/>
            <w:webHidden/>
          </w:rPr>
          <w:instrText xml:space="preserve"> PAGEREF _Toc196785376 \h </w:instrText>
        </w:r>
        <w:r>
          <w:rPr>
            <w:noProof/>
            <w:webHidden/>
          </w:rPr>
        </w:r>
        <w:r>
          <w:rPr>
            <w:noProof/>
            <w:webHidden/>
          </w:rPr>
          <w:fldChar w:fldCharType="separate"/>
        </w:r>
        <w:r w:rsidR="00E95D09">
          <w:rPr>
            <w:noProof/>
            <w:webHidden/>
          </w:rPr>
          <w:t>7</w:t>
        </w:r>
        <w:r>
          <w:rPr>
            <w:noProof/>
            <w:webHidden/>
          </w:rPr>
          <w:fldChar w:fldCharType="end"/>
        </w:r>
      </w:hyperlink>
    </w:p>
    <w:p w14:paraId="605FDD31" w14:textId="74902418"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7" w:history="1">
        <w:r w:rsidRPr="004A53A0">
          <w:rPr>
            <w:rStyle w:val="Hyperlink"/>
            <w:rFonts w:ascii="Times New Roman" w:hAnsi="Times New Roman"/>
            <w:noProof/>
          </w:rPr>
          <w:t>7.</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Solution Application Areas</w:t>
        </w:r>
        <w:r>
          <w:rPr>
            <w:noProof/>
            <w:webHidden/>
          </w:rPr>
          <w:tab/>
        </w:r>
        <w:r>
          <w:rPr>
            <w:noProof/>
            <w:webHidden/>
          </w:rPr>
          <w:fldChar w:fldCharType="begin"/>
        </w:r>
        <w:r>
          <w:rPr>
            <w:noProof/>
            <w:webHidden/>
          </w:rPr>
          <w:instrText xml:space="preserve"> PAGEREF _Toc196785377 \h </w:instrText>
        </w:r>
        <w:r>
          <w:rPr>
            <w:noProof/>
            <w:webHidden/>
          </w:rPr>
        </w:r>
        <w:r>
          <w:rPr>
            <w:noProof/>
            <w:webHidden/>
          </w:rPr>
          <w:fldChar w:fldCharType="separate"/>
        </w:r>
        <w:r w:rsidR="00E95D09">
          <w:rPr>
            <w:noProof/>
            <w:webHidden/>
          </w:rPr>
          <w:t>9</w:t>
        </w:r>
        <w:r>
          <w:rPr>
            <w:noProof/>
            <w:webHidden/>
          </w:rPr>
          <w:fldChar w:fldCharType="end"/>
        </w:r>
      </w:hyperlink>
    </w:p>
    <w:p w14:paraId="58B58D4C" w14:textId="2E6E91B1"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78" w:history="1">
        <w:r w:rsidRPr="004A53A0">
          <w:rPr>
            <w:rStyle w:val="Hyperlink"/>
            <w:rFonts w:ascii="Times New Roman" w:hAnsi="Times New Roman"/>
            <w:iCs/>
            <w:noProof/>
          </w:rPr>
          <w:t>8.</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_Toc196785378 \h </w:instrText>
        </w:r>
        <w:r>
          <w:rPr>
            <w:noProof/>
            <w:webHidden/>
          </w:rPr>
        </w:r>
        <w:r>
          <w:rPr>
            <w:noProof/>
            <w:webHidden/>
          </w:rPr>
          <w:fldChar w:fldCharType="separate"/>
        </w:r>
        <w:r w:rsidR="00E95D09">
          <w:rPr>
            <w:noProof/>
            <w:webHidden/>
          </w:rPr>
          <w:t>10</w:t>
        </w:r>
        <w:r>
          <w:rPr>
            <w:noProof/>
            <w:webHidden/>
          </w:rPr>
          <w:fldChar w:fldCharType="end"/>
        </w:r>
      </w:hyperlink>
    </w:p>
    <w:p w14:paraId="47FA770C" w14:textId="108F0887" w:rsidR="00C57F3F" w:rsidRDefault="00C57F3F">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6785379" w:history="1">
        <w:r w:rsidRPr="004A53A0">
          <w:rPr>
            <w:rStyle w:val="Hyperlink"/>
            <w:rFonts w:ascii="Times New Roman" w:hAnsi="Times New Roman"/>
            <w:noProof/>
          </w:rPr>
          <w:t>8.1.</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Stakeholders:</w:t>
        </w:r>
        <w:r>
          <w:rPr>
            <w:noProof/>
            <w:webHidden/>
          </w:rPr>
          <w:tab/>
        </w:r>
        <w:r>
          <w:rPr>
            <w:noProof/>
            <w:webHidden/>
          </w:rPr>
          <w:fldChar w:fldCharType="begin"/>
        </w:r>
        <w:r>
          <w:rPr>
            <w:noProof/>
            <w:webHidden/>
          </w:rPr>
          <w:instrText xml:space="preserve"> PAGEREF _Toc196785379 \h </w:instrText>
        </w:r>
        <w:r>
          <w:rPr>
            <w:noProof/>
            <w:webHidden/>
          </w:rPr>
        </w:r>
        <w:r>
          <w:rPr>
            <w:noProof/>
            <w:webHidden/>
          </w:rPr>
          <w:fldChar w:fldCharType="separate"/>
        </w:r>
        <w:r w:rsidR="00E95D09">
          <w:rPr>
            <w:noProof/>
            <w:webHidden/>
          </w:rPr>
          <w:t>11</w:t>
        </w:r>
        <w:r>
          <w:rPr>
            <w:noProof/>
            <w:webHidden/>
          </w:rPr>
          <w:fldChar w:fldCharType="end"/>
        </w:r>
      </w:hyperlink>
    </w:p>
    <w:p w14:paraId="6EB5EA69" w14:textId="6B781449" w:rsidR="00C57F3F" w:rsidRDefault="00C57F3F">
      <w:pPr>
        <w:pStyle w:val="TOC2"/>
        <w:tabs>
          <w:tab w:val="left" w:pos="720"/>
          <w:tab w:val="right" w:leader="dot" w:pos="8299"/>
        </w:tabs>
        <w:rPr>
          <w:rFonts w:asciiTheme="minorHAnsi" w:eastAsiaTheme="minorEastAsia" w:hAnsiTheme="minorHAnsi" w:cstheme="minorBidi"/>
          <w:noProof/>
          <w:kern w:val="2"/>
          <w14:ligatures w14:val="standardContextual"/>
        </w:rPr>
      </w:pPr>
      <w:hyperlink w:anchor="_Toc196785380" w:history="1">
        <w:r w:rsidRPr="004A53A0">
          <w:rPr>
            <w:rStyle w:val="Hyperlink"/>
            <w:rFonts w:ascii="Times New Roman" w:hAnsi="Times New Roman"/>
            <w:noProof/>
          </w:rPr>
          <w:t>9.</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Tools/Technology</w:t>
        </w:r>
        <w:r>
          <w:rPr>
            <w:noProof/>
            <w:webHidden/>
          </w:rPr>
          <w:tab/>
        </w:r>
        <w:r>
          <w:rPr>
            <w:noProof/>
            <w:webHidden/>
          </w:rPr>
          <w:fldChar w:fldCharType="begin"/>
        </w:r>
        <w:r>
          <w:rPr>
            <w:noProof/>
            <w:webHidden/>
          </w:rPr>
          <w:instrText xml:space="preserve"> PAGEREF _Toc196785380 \h </w:instrText>
        </w:r>
        <w:r>
          <w:rPr>
            <w:noProof/>
            <w:webHidden/>
          </w:rPr>
        </w:r>
        <w:r>
          <w:rPr>
            <w:noProof/>
            <w:webHidden/>
          </w:rPr>
          <w:fldChar w:fldCharType="separate"/>
        </w:r>
        <w:r w:rsidR="00E95D09">
          <w:rPr>
            <w:noProof/>
            <w:webHidden/>
          </w:rPr>
          <w:t>11</w:t>
        </w:r>
        <w:r>
          <w:rPr>
            <w:noProof/>
            <w:webHidden/>
          </w:rPr>
          <w:fldChar w:fldCharType="end"/>
        </w:r>
      </w:hyperlink>
    </w:p>
    <w:p w14:paraId="53EEC34B" w14:textId="7421D367" w:rsidR="00C57F3F" w:rsidRDefault="00C57F3F">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6785381" w:history="1">
        <w:r w:rsidRPr="004A53A0">
          <w:rPr>
            <w:rStyle w:val="Hyperlink"/>
            <w:rFonts w:ascii="Times New Roman" w:hAnsi="Times New Roman"/>
            <w:noProof/>
          </w:rPr>
          <w:t>10.</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Expertise of the Team Members</w:t>
        </w:r>
        <w:r>
          <w:rPr>
            <w:noProof/>
            <w:webHidden/>
          </w:rPr>
          <w:tab/>
        </w:r>
        <w:r>
          <w:rPr>
            <w:noProof/>
            <w:webHidden/>
          </w:rPr>
          <w:fldChar w:fldCharType="begin"/>
        </w:r>
        <w:r>
          <w:rPr>
            <w:noProof/>
            <w:webHidden/>
          </w:rPr>
          <w:instrText xml:space="preserve"> PAGEREF _Toc196785381 \h </w:instrText>
        </w:r>
        <w:r>
          <w:rPr>
            <w:noProof/>
            <w:webHidden/>
          </w:rPr>
        </w:r>
        <w:r>
          <w:rPr>
            <w:noProof/>
            <w:webHidden/>
          </w:rPr>
          <w:fldChar w:fldCharType="separate"/>
        </w:r>
        <w:r w:rsidR="00E95D09">
          <w:rPr>
            <w:noProof/>
            <w:webHidden/>
          </w:rPr>
          <w:t>11</w:t>
        </w:r>
        <w:r>
          <w:rPr>
            <w:noProof/>
            <w:webHidden/>
          </w:rPr>
          <w:fldChar w:fldCharType="end"/>
        </w:r>
      </w:hyperlink>
    </w:p>
    <w:p w14:paraId="09C6E58C" w14:textId="3FD8B410" w:rsidR="00C57F3F" w:rsidRDefault="00C57F3F">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6785382" w:history="1">
        <w:r w:rsidRPr="004A53A0">
          <w:rPr>
            <w:rStyle w:val="Hyperlink"/>
            <w:rFonts w:ascii="Times New Roman" w:hAnsi="Times New Roman"/>
            <w:noProof/>
          </w:rPr>
          <w:t>11.</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Timeframe</w:t>
        </w:r>
        <w:r>
          <w:rPr>
            <w:noProof/>
            <w:webHidden/>
          </w:rPr>
          <w:tab/>
        </w:r>
        <w:r>
          <w:rPr>
            <w:noProof/>
            <w:webHidden/>
          </w:rPr>
          <w:fldChar w:fldCharType="begin"/>
        </w:r>
        <w:r>
          <w:rPr>
            <w:noProof/>
            <w:webHidden/>
          </w:rPr>
          <w:instrText xml:space="preserve"> PAGEREF _Toc196785382 \h </w:instrText>
        </w:r>
        <w:r>
          <w:rPr>
            <w:noProof/>
            <w:webHidden/>
          </w:rPr>
        </w:r>
        <w:r>
          <w:rPr>
            <w:noProof/>
            <w:webHidden/>
          </w:rPr>
          <w:fldChar w:fldCharType="separate"/>
        </w:r>
        <w:r w:rsidR="00E95D09">
          <w:rPr>
            <w:noProof/>
            <w:webHidden/>
          </w:rPr>
          <w:t>12</w:t>
        </w:r>
        <w:r>
          <w:rPr>
            <w:noProof/>
            <w:webHidden/>
          </w:rPr>
          <w:fldChar w:fldCharType="end"/>
        </w:r>
      </w:hyperlink>
    </w:p>
    <w:p w14:paraId="2E60E269" w14:textId="1C9D34A5" w:rsidR="00C57F3F" w:rsidRDefault="00C57F3F">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6785383" w:history="1">
        <w:r w:rsidRPr="004A53A0">
          <w:rPr>
            <w:rStyle w:val="Hyperlink"/>
            <w:rFonts w:ascii="Times New Roman" w:hAnsi="Times New Roman"/>
            <w:noProof/>
          </w:rPr>
          <w:t>12.</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Risks &amp; Issues</w:t>
        </w:r>
        <w:r>
          <w:rPr>
            <w:noProof/>
            <w:webHidden/>
          </w:rPr>
          <w:tab/>
        </w:r>
        <w:r>
          <w:rPr>
            <w:noProof/>
            <w:webHidden/>
          </w:rPr>
          <w:fldChar w:fldCharType="begin"/>
        </w:r>
        <w:r>
          <w:rPr>
            <w:noProof/>
            <w:webHidden/>
          </w:rPr>
          <w:instrText xml:space="preserve"> PAGEREF _Toc196785383 \h </w:instrText>
        </w:r>
        <w:r>
          <w:rPr>
            <w:noProof/>
            <w:webHidden/>
          </w:rPr>
        </w:r>
        <w:r>
          <w:rPr>
            <w:noProof/>
            <w:webHidden/>
          </w:rPr>
          <w:fldChar w:fldCharType="separate"/>
        </w:r>
        <w:r w:rsidR="00E95D09">
          <w:rPr>
            <w:noProof/>
            <w:webHidden/>
          </w:rPr>
          <w:t>13</w:t>
        </w:r>
        <w:r>
          <w:rPr>
            <w:noProof/>
            <w:webHidden/>
          </w:rPr>
          <w:fldChar w:fldCharType="end"/>
        </w:r>
      </w:hyperlink>
    </w:p>
    <w:p w14:paraId="55DA929C" w14:textId="5AF9ED6B" w:rsidR="00C57F3F" w:rsidRDefault="00C57F3F">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6785384" w:history="1">
        <w:r w:rsidRPr="004A53A0">
          <w:rPr>
            <w:rStyle w:val="Hyperlink"/>
            <w:rFonts w:ascii="Times New Roman" w:hAnsi="Times New Roman"/>
            <w:noProof/>
          </w:rPr>
          <w:t>13.</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Milestones</w:t>
        </w:r>
        <w:r>
          <w:rPr>
            <w:noProof/>
            <w:webHidden/>
          </w:rPr>
          <w:tab/>
        </w:r>
        <w:r>
          <w:rPr>
            <w:noProof/>
            <w:webHidden/>
          </w:rPr>
          <w:fldChar w:fldCharType="begin"/>
        </w:r>
        <w:r>
          <w:rPr>
            <w:noProof/>
            <w:webHidden/>
          </w:rPr>
          <w:instrText xml:space="preserve"> PAGEREF _Toc196785384 \h </w:instrText>
        </w:r>
        <w:r>
          <w:rPr>
            <w:noProof/>
            <w:webHidden/>
          </w:rPr>
        </w:r>
        <w:r>
          <w:rPr>
            <w:noProof/>
            <w:webHidden/>
          </w:rPr>
          <w:fldChar w:fldCharType="separate"/>
        </w:r>
        <w:r w:rsidR="00E95D09">
          <w:rPr>
            <w:noProof/>
            <w:webHidden/>
          </w:rPr>
          <w:t>14</w:t>
        </w:r>
        <w:r>
          <w:rPr>
            <w:noProof/>
            <w:webHidden/>
          </w:rPr>
          <w:fldChar w:fldCharType="end"/>
        </w:r>
      </w:hyperlink>
    </w:p>
    <w:p w14:paraId="3D375AEA" w14:textId="050FB3A7" w:rsidR="00C57F3F" w:rsidRDefault="00C57F3F">
      <w:pPr>
        <w:pStyle w:val="TOC2"/>
        <w:tabs>
          <w:tab w:val="left" w:pos="960"/>
          <w:tab w:val="right" w:leader="dot" w:pos="8299"/>
        </w:tabs>
        <w:rPr>
          <w:rFonts w:asciiTheme="minorHAnsi" w:eastAsiaTheme="minorEastAsia" w:hAnsiTheme="minorHAnsi" w:cstheme="minorBidi"/>
          <w:noProof/>
          <w:kern w:val="2"/>
          <w14:ligatures w14:val="standardContextual"/>
        </w:rPr>
      </w:pPr>
      <w:hyperlink w:anchor="_Toc196785385" w:history="1">
        <w:r w:rsidRPr="004A53A0">
          <w:rPr>
            <w:rStyle w:val="Hyperlink"/>
            <w:rFonts w:ascii="Times New Roman" w:hAnsi="Times New Roman"/>
            <w:noProof/>
          </w:rPr>
          <w:t>14.</w:t>
        </w:r>
        <w:r>
          <w:rPr>
            <w:rFonts w:asciiTheme="minorHAnsi" w:eastAsiaTheme="minorEastAsia" w:hAnsiTheme="minorHAnsi" w:cstheme="minorBidi"/>
            <w:noProof/>
            <w:kern w:val="2"/>
            <w14:ligatures w14:val="standardContextual"/>
          </w:rPr>
          <w:tab/>
        </w:r>
        <w:r w:rsidRPr="004A53A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_Toc196785385 \h </w:instrText>
        </w:r>
        <w:r>
          <w:rPr>
            <w:noProof/>
            <w:webHidden/>
          </w:rPr>
        </w:r>
        <w:r>
          <w:rPr>
            <w:noProof/>
            <w:webHidden/>
          </w:rPr>
          <w:fldChar w:fldCharType="separate"/>
        </w:r>
        <w:r w:rsidR="00E95D09">
          <w:rPr>
            <w:noProof/>
            <w:webHidden/>
          </w:rPr>
          <w:t>15</w:t>
        </w:r>
        <w:r>
          <w:rPr>
            <w:noProof/>
            <w:webHidden/>
          </w:rPr>
          <w:fldChar w:fldCharType="end"/>
        </w:r>
      </w:hyperlink>
    </w:p>
    <w:p w14:paraId="10C13A30" w14:textId="0FA7A099" w:rsidR="00963D50" w:rsidRPr="00410707" w:rsidRDefault="00C760A2" w:rsidP="00671ACB">
      <w:pPr>
        <w:pStyle w:val="Heading2"/>
        <w:spacing w:before="240" w:after="240"/>
        <w:jc w:val="left"/>
        <w:rPr>
          <w:rFonts w:ascii="Times New Roman" w:hAnsi="Times New Roman"/>
          <w:noProof/>
          <w:sz w:val="28"/>
          <w:szCs w:val="28"/>
        </w:rPr>
      </w:pPr>
      <w:r w:rsidRPr="00410707">
        <w:rPr>
          <w:rFonts w:ascii="Times New Roman" w:hAnsi="Times New Roman"/>
          <w:noProof/>
          <w:sz w:val="28"/>
          <w:szCs w:val="28"/>
        </w:rPr>
        <w:fldChar w:fldCharType="end"/>
      </w:r>
    </w:p>
    <w:p w14:paraId="5FE1F530" w14:textId="77777777" w:rsidR="00963D50" w:rsidRPr="00715382" w:rsidRDefault="00963D50">
      <w:pPr>
        <w:rPr>
          <w:b/>
          <w:bCs/>
          <w:noProof/>
          <w:sz w:val="32"/>
        </w:rPr>
      </w:pPr>
      <w:r w:rsidRPr="00715382">
        <w:rPr>
          <w:noProof/>
        </w:rPr>
        <w:br w:type="page"/>
      </w:r>
    </w:p>
    <w:p w14:paraId="5D94F53F" w14:textId="77777777" w:rsidR="00B51893" w:rsidRPr="00410707" w:rsidRDefault="00B51893" w:rsidP="00671ACB">
      <w:pPr>
        <w:pStyle w:val="Heading2"/>
        <w:numPr>
          <w:ilvl w:val="0"/>
          <w:numId w:val="6"/>
        </w:numPr>
        <w:spacing w:before="240" w:after="240"/>
        <w:ind w:left="630" w:hanging="720"/>
        <w:jc w:val="left"/>
        <w:rPr>
          <w:rFonts w:ascii="Times New Roman" w:hAnsi="Times New Roman"/>
          <w:sz w:val="28"/>
          <w:szCs w:val="28"/>
        </w:rPr>
      </w:pPr>
      <w:bookmarkStart w:id="3" w:name="_Toc152588267"/>
      <w:bookmarkStart w:id="4" w:name="_Toc165625604"/>
      <w:bookmarkStart w:id="5" w:name="_Toc196785371"/>
      <w:r w:rsidRPr="00410707">
        <w:rPr>
          <w:rFonts w:ascii="Times New Roman" w:hAnsi="Times New Roman"/>
          <w:sz w:val="28"/>
          <w:szCs w:val="28"/>
        </w:rPr>
        <w:lastRenderedPageBreak/>
        <w:t>Introduction</w:t>
      </w:r>
      <w:bookmarkEnd w:id="3"/>
      <w:bookmarkEnd w:id="4"/>
      <w:bookmarkEnd w:id="5"/>
    </w:p>
    <w:p w14:paraId="7BBCE228" w14:textId="77777777" w:rsidR="008227CE" w:rsidRDefault="00C47D2D" w:rsidP="008227CE">
      <w:pPr>
        <w:spacing w:before="100" w:beforeAutospacing="1" w:after="100" w:afterAutospacing="1"/>
      </w:pPr>
      <w:bookmarkStart w:id="6" w:name="_Toc152588268"/>
      <w:bookmarkStart w:id="7" w:name="_Toc165625605"/>
      <w:r>
        <w:rPr>
          <w:rStyle w:val="Strong"/>
        </w:rPr>
        <w:t>Tanks!</w:t>
      </w:r>
      <w:r>
        <w:t xml:space="preserve"> is a tactical 3D tank combat game developed using Unity, where the player controls a tank and battles against enemy tanks in a confined arena. The gameplay is inspired by the classic tank battle games but enhanced with modern visuals, improved mechanics, and level-based challenges. The player must strategically move, aim, and shoot to survive and eliminate all opponents within the battlefield.</w:t>
      </w:r>
    </w:p>
    <w:p w14:paraId="5C9F26FD" w14:textId="5E94563A" w:rsidR="00C47D2D" w:rsidRDefault="00C47D2D" w:rsidP="008227CE">
      <w:pPr>
        <w:spacing w:before="100" w:beforeAutospacing="1" w:after="100" w:afterAutospacing="1"/>
      </w:pPr>
      <w:r>
        <w:t xml:space="preserve">The game features a single-player campaign mode as well as potential for local or online multiplayer battles in future versions. Coupled with dynamic lighting, particle effects, and immersive sound design, </w:t>
      </w:r>
      <w:r>
        <w:rPr>
          <w:rStyle w:val="Strong"/>
        </w:rPr>
        <w:t>Tanks!</w:t>
      </w:r>
      <w:r>
        <w:t xml:space="preserve"> delivers a visually engaging and adrenaline-fueled tank combat experience that blends retro inspiration with modern game design.</w:t>
      </w:r>
    </w:p>
    <w:p w14:paraId="7AEAB60A" w14:textId="77777777" w:rsidR="008227CE" w:rsidRDefault="008227CE" w:rsidP="008227CE">
      <w:pPr>
        <w:spacing w:before="100" w:beforeAutospacing="1" w:after="100" w:afterAutospacing="1"/>
      </w:pPr>
    </w:p>
    <w:p w14:paraId="031DC1B0"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8" w:name="_Toc196785372"/>
      <w:r w:rsidRPr="00410707">
        <w:rPr>
          <w:rFonts w:ascii="Times New Roman" w:hAnsi="Times New Roman"/>
          <w:sz w:val="28"/>
          <w:szCs w:val="28"/>
        </w:rPr>
        <w:t>Objective</w:t>
      </w:r>
      <w:bookmarkEnd w:id="6"/>
      <w:bookmarkEnd w:id="7"/>
      <w:bookmarkEnd w:id="8"/>
    </w:p>
    <w:p w14:paraId="643281DD" w14:textId="77777777" w:rsidR="00C47D2D" w:rsidRPr="00426CB5" w:rsidRDefault="00C47D2D" w:rsidP="00C47D2D">
      <w:pPr>
        <w:spacing w:after="160" w:line="278" w:lineRule="auto"/>
      </w:pPr>
      <w:bookmarkStart w:id="9" w:name="_Toc152588269"/>
      <w:bookmarkStart w:id="10" w:name="_Toc165625606"/>
      <w:r w:rsidRPr="00426CB5">
        <w:t>The objective of this project is to design and develop a fun and skill-based tank combat game that emphasizes player reflexes, control, and environmental awareness. This project will also demonstrate core game development concepts in Unity, including physics-based shooting, collision handling, level design, and user interface implementation.</w:t>
      </w:r>
    </w:p>
    <w:p w14:paraId="2FCBCF3C"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1" w:name="_Toc196785373"/>
      <w:r w:rsidRPr="00410707">
        <w:rPr>
          <w:rFonts w:ascii="Times New Roman" w:hAnsi="Times New Roman"/>
          <w:sz w:val="28"/>
          <w:szCs w:val="28"/>
        </w:rPr>
        <w:t>Problem Description</w:t>
      </w:r>
      <w:bookmarkEnd w:id="9"/>
      <w:bookmarkEnd w:id="10"/>
      <w:bookmarkEnd w:id="11"/>
    </w:p>
    <w:p w14:paraId="1AFFE703" w14:textId="77777777" w:rsidR="00C44778" w:rsidRDefault="00C44778" w:rsidP="00C44778">
      <w:pPr>
        <w:spacing w:before="100" w:beforeAutospacing="1" w:after="100" w:afterAutospacing="1"/>
      </w:pPr>
      <w:bookmarkStart w:id="12" w:name="_Toc152588270"/>
      <w:bookmarkStart w:id="13" w:name="_Toc165625607"/>
      <w:r>
        <w:rPr>
          <w:rStyle w:val="Strong"/>
        </w:rPr>
        <w:t>Tanks!</w:t>
      </w:r>
      <w:r>
        <w:t xml:space="preserve"> is a level-based 3D tank combat game developed in Unity, inspired by classic arcade tank games but reimagined with modern visuals, mechanics, and strategic gameplay. The objective is to provide an engaging and educational game development experience while delivering a fun, tactical challenge for players.</w:t>
      </w:r>
    </w:p>
    <w:p w14:paraId="664E13F6" w14:textId="77777777" w:rsidR="00C44778" w:rsidRDefault="00C44778" w:rsidP="00C44778">
      <w:pPr>
        <w:spacing w:before="100" w:beforeAutospacing="1" w:after="100" w:afterAutospacing="1"/>
      </w:pPr>
      <w:r>
        <w:rPr>
          <w:rStyle w:val="Strong"/>
        </w:rPr>
        <w:t>What</w:t>
      </w:r>
      <w:r>
        <w:t xml:space="preserve"> makes this project relevant is the current gap between overly simple retro tank games and complex, high-end titles. Most existing games either lack immersive graphics or meaningful progression, which leads to repetitive gameplay. </w:t>
      </w:r>
      <w:r>
        <w:rPr>
          <w:rStyle w:val="Strong"/>
        </w:rPr>
        <w:t>Tanks!</w:t>
      </w:r>
      <w:r>
        <w:t xml:space="preserve"> bridges this gap by introducing strategic movement, destructible environments, power-ups, and enemy AI that increases in difficulty across levels.</w:t>
      </w:r>
    </w:p>
    <w:p w14:paraId="5C60B535" w14:textId="77777777" w:rsidR="00C44778" w:rsidRDefault="00C44778" w:rsidP="00C44778">
      <w:pPr>
        <w:spacing w:before="100" w:beforeAutospacing="1" w:after="100" w:afterAutospacing="1"/>
      </w:pPr>
      <w:r>
        <w:t xml:space="preserve">The </w:t>
      </w:r>
      <w:r>
        <w:rPr>
          <w:rStyle w:val="Strong"/>
        </w:rPr>
        <w:t>why</w:t>
      </w:r>
      <w:r>
        <w:t xml:space="preserve"> lies in both entertainment and education. From a gaming perspective, players seek challenging games that require planning and quick reflexes. From a development perspective, this project offers a hands-on opportunity to learn Unity game development, including physics, AI behavior, level design, and user interaction.</w:t>
      </w:r>
    </w:p>
    <w:p w14:paraId="0514A13A" w14:textId="77777777" w:rsidR="00C44778" w:rsidRDefault="00C44778" w:rsidP="00C44778">
      <w:pPr>
        <w:spacing w:before="100" w:beforeAutospacing="1" w:after="100" w:afterAutospacing="1"/>
      </w:pPr>
      <w:r>
        <w:t>Designing such a system involves careful consideration of gameplay balance, performance optimization, and fault tolerance. For instance, buggy collisions or unpredictable AI could frustrate users. Smooth controls, responsive UI, and scalable architecture are key to player retention and future expansion, such as multiplayer modes or mobile ports.</w:t>
      </w:r>
    </w:p>
    <w:p w14:paraId="0379E1ED" w14:textId="77777777" w:rsidR="00C44778" w:rsidRDefault="00C44778" w:rsidP="00C44778">
      <w:pPr>
        <w:spacing w:before="100" w:beforeAutospacing="1" w:after="100" w:afterAutospacing="1"/>
      </w:pPr>
      <w:r>
        <w:t xml:space="preserve">In summary, </w:t>
      </w:r>
      <w:r>
        <w:rPr>
          <w:rStyle w:val="Strong"/>
        </w:rPr>
        <w:t>Tanks!</w:t>
      </w:r>
      <w:r>
        <w:t xml:space="preserve"> addresses the need for a well-balanced, modern tactical game that also acts as a strong foundation for learning and extending 3D game development practices.</w:t>
      </w:r>
    </w:p>
    <w:p w14:paraId="1B2836D1"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4" w:name="_Toc196785374"/>
      <w:r w:rsidRPr="00410707">
        <w:rPr>
          <w:rFonts w:ascii="Times New Roman" w:hAnsi="Times New Roman"/>
          <w:sz w:val="28"/>
          <w:szCs w:val="28"/>
        </w:rPr>
        <w:lastRenderedPageBreak/>
        <w:t>Methodology</w:t>
      </w:r>
      <w:bookmarkEnd w:id="12"/>
      <w:bookmarkEnd w:id="13"/>
      <w:bookmarkEnd w:id="14"/>
    </w:p>
    <w:p w14:paraId="76309778" w14:textId="32A9E8F6" w:rsidR="00C44778" w:rsidRDefault="00C44778" w:rsidP="00C44778">
      <w:pPr>
        <w:spacing w:before="100" w:beforeAutospacing="1" w:after="100" w:afterAutospacing="1"/>
      </w:pPr>
      <w:r>
        <w:t xml:space="preserve">To tackle the problems identified in the game design, </w:t>
      </w:r>
      <w:r>
        <w:rPr>
          <w:rStyle w:val="Strong"/>
        </w:rPr>
        <w:t>Unity Engine</w:t>
      </w:r>
      <w:r>
        <w:t xml:space="preserve"> will be used as the primary development platform due to its robust support for 3D environments, physics simulation, and cross-platform deployment. Scripting will be done in </w:t>
      </w:r>
      <w:r>
        <w:rPr>
          <w:rStyle w:val="Strong"/>
        </w:rPr>
        <w:t>C#</w:t>
      </w:r>
      <w:r>
        <w:t>, enabling full control over tank behavior, enemy AI, shooting mechanics, and game logic.</w:t>
      </w:r>
    </w:p>
    <w:p w14:paraId="412FBDFF" w14:textId="77777777" w:rsidR="00C44778" w:rsidRDefault="00C44778" w:rsidP="00C44778">
      <w:pPr>
        <w:spacing w:before="100" w:beforeAutospacing="1" w:after="100" w:afterAutospacing="1"/>
      </w:pPr>
      <w:r>
        <w:t xml:space="preserve">For movement and physics interactions, Unity’s </w:t>
      </w:r>
      <w:proofErr w:type="spellStart"/>
      <w:r>
        <w:rPr>
          <w:rStyle w:val="Strong"/>
        </w:rPr>
        <w:t>Rigidbody</w:t>
      </w:r>
      <w:proofErr w:type="spellEnd"/>
      <w:r>
        <w:t xml:space="preserve"> and </w:t>
      </w:r>
      <w:r>
        <w:rPr>
          <w:rStyle w:val="Strong"/>
        </w:rPr>
        <w:t>Collider</w:t>
      </w:r>
      <w:r>
        <w:t xml:space="preserve"> components will be used, ensuring realistic tank dynamics, collision handling, and projectile impacts. Enemy behavior will be implemented using simple </w:t>
      </w:r>
      <w:r>
        <w:rPr>
          <w:rStyle w:val="Strong"/>
        </w:rPr>
        <w:t>Finite State Machines (FSM)</w:t>
      </w:r>
      <w:r>
        <w:t xml:space="preserve"> to simulate patrolling, chasing, and attacking actions. As the levels progress, AI complexity will increase to create a more challenging experience.</w:t>
      </w:r>
    </w:p>
    <w:p w14:paraId="5F98AC96" w14:textId="77777777" w:rsidR="00C44778" w:rsidRDefault="00C44778" w:rsidP="00C44778">
      <w:pPr>
        <w:spacing w:before="100" w:beforeAutospacing="1" w:after="100" w:afterAutospacing="1"/>
      </w:pPr>
      <w:r>
        <w:t xml:space="preserve">For visual enhancements, </w:t>
      </w:r>
      <w:r>
        <w:rPr>
          <w:rStyle w:val="Strong"/>
        </w:rPr>
        <w:t>Particle Systems</w:t>
      </w:r>
      <w:r>
        <w:t xml:space="preserve"> and </w:t>
      </w:r>
      <w:r>
        <w:rPr>
          <w:rStyle w:val="Strong"/>
        </w:rPr>
        <w:t>Post-Processing Stack</w:t>
      </w:r>
      <w:r>
        <w:t xml:space="preserve"> will be applied to provide effects such as explosions, smoke, lighting, and camera effects. Level progression will be handled using Unity’s </w:t>
      </w:r>
      <w:r>
        <w:rPr>
          <w:rStyle w:val="Strong"/>
        </w:rPr>
        <w:t>Scene Management</w:t>
      </w:r>
      <w:r>
        <w:t xml:space="preserve"> system.</w:t>
      </w:r>
    </w:p>
    <w:p w14:paraId="7F21E53C" w14:textId="77777777" w:rsidR="00C44778" w:rsidRDefault="00C44778" w:rsidP="00C44778">
      <w:pPr>
        <w:spacing w:before="100" w:beforeAutospacing="1" w:after="100" w:afterAutospacing="1"/>
      </w:pPr>
      <w:r>
        <w:t xml:space="preserve">To ensure performance and reduce bugs, the game will follow a modular structure using </w:t>
      </w:r>
      <w:r>
        <w:rPr>
          <w:rStyle w:val="Strong"/>
        </w:rPr>
        <w:t>prefabs</w:t>
      </w:r>
      <w:r>
        <w:t xml:space="preserve">, </w:t>
      </w:r>
      <w:r>
        <w:rPr>
          <w:rStyle w:val="Strong"/>
        </w:rPr>
        <w:t>scriptable objects</w:t>
      </w:r>
      <w:r>
        <w:t xml:space="preserve">, and </w:t>
      </w:r>
      <w:r>
        <w:rPr>
          <w:rStyle w:val="Strong"/>
        </w:rPr>
        <w:t>event-driven programming</w:t>
      </w:r>
      <w:r>
        <w:t xml:space="preserve">. UI elements like health bars, ammo counters, and win/loss screens will be built using Unity’s </w:t>
      </w:r>
      <w:r>
        <w:rPr>
          <w:rStyle w:val="Strong"/>
        </w:rPr>
        <w:t>Canvas System</w:t>
      </w:r>
      <w:r>
        <w:t>.</w:t>
      </w:r>
    </w:p>
    <w:p w14:paraId="52641A78" w14:textId="77777777" w:rsidR="00C44778" w:rsidRDefault="00C44778" w:rsidP="00C44778">
      <w:pPr>
        <w:spacing w:before="100" w:beforeAutospacing="1" w:after="100" w:afterAutospacing="1"/>
      </w:pPr>
      <w:r>
        <w:t xml:space="preserve">Optional features like sound effects and background music will use </w:t>
      </w:r>
      <w:r>
        <w:rPr>
          <w:rStyle w:val="Strong"/>
        </w:rPr>
        <w:t>Unity’s Audio Mixer</w:t>
      </w:r>
      <w:r>
        <w:t>, and assets will be either self-created or sourced from free Unity Asset Store packages, following copyright guidelines.</w:t>
      </w:r>
    </w:p>
    <w:p w14:paraId="6558482E" w14:textId="77777777" w:rsidR="00C44778" w:rsidRDefault="00C44778" w:rsidP="00C44778">
      <w:pPr>
        <w:spacing w:before="100" w:beforeAutospacing="1" w:after="100" w:afterAutospacing="1"/>
      </w:pPr>
      <w:r>
        <w:t>This structured approach ensures that the game is scalable, maintainable, and delivers an engaging tactical experience.</w:t>
      </w:r>
    </w:p>
    <w:p w14:paraId="70CBC172" w14:textId="22885F5B" w:rsidR="00060696" w:rsidRPr="00715382" w:rsidRDefault="00060696" w:rsidP="00C44778">
      <w:pPr>
        <w:jc w:val="both"/>
        <w:rPr>
          <w:color w:val="0000FF"/>
        </w:rPr>
      </w:pPr>
    </w:p>
    <w:p w14:paraId="53C9243B" w14:textId="77777777" w:rsidR="00060696" w:rsidRPr="0041070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15" w:name="_Toc152588271"/>
      <w:bookmarkStart w:id="16" w:name="_Toc165625608"/>
      <w:bookmarkStart w:id="17" w:name="_Toc196785375"/>
      <w:r w:rsidRPr="00410707">
        <w:rPr>
          <w:rFonts w:ascii="Times New Roman" w:hAnsi="Times New Roman"/>
          <w:sz w:val="28"/>
          <w:szCs w:val="28"/>
        </w:rPr>
        <w:t>Project Scope</w:t>
      </w:r>
      <w:bookmarkEnd w:id="15"/>
      <w:bookmarkEnd w:id="16"/>
      <w:bookmarkEnd w:id="17"/>
    </w:p>
    <w:p w14:paraId="41F3D034" w14:textId="77777777" w:rsidR="00CD782B" w:rsidRDefault="00CD782B" w:rsidP="00CD782B">
      <w:pPr>
        <w:spacing w:before="100" w:beforeAutospacing="1" w:after="100" w:afterAutospacing="1"/>
      </w:pPr>
      <w:bookmarkStart w:id="18" w:name="_Toc152588272"/>
      <w:bookmarkStart w:id="19" w:name="_Toc165625609"/>
      <w:r>
        <w:t xml:space="preserve">The scope of the </w:t>
      </w:r>
      <w:r>
        <w:rPr>
          <w:rStyle w:val="Strong"/>
        </w:rPr>
        <w:t>Tanks!</w:t>
      </w:r>
      <w:r>
        <w:t xml:space="preserve"> project is limited to the development of a </w:t>
      </w:r>
      <w:r>
        <w:rPr>
          <w:rStyle w:val="Strong"/>
        </w:rPr>
        <w:t>single-player, level-based</w:t>
      </w:r>
      <w:r>
        <w:t xml:space="preserve"> 3D tank combat game with basic AI, tactical gameplay, and visual effects. The game will focus on strategic movement, enemy elimination, and level progression within closed arenas.</w:t>
      </w:r>
    </w:p>
    <w:p w14:paraId="41873A33" w14:textId="77777777" w:rsidR="00CD782B" w:rsidRDefault="00CD782B" w:rsidP="00CD782B">
      <w:pPr>
        <w:spacing w:before="100" w:beforeAutospacing="1" w:after="100" w:afterAutospacing="1"/>
      </w:pPr>
      <w:r>
        <w:t xml:space="preserve">Multiplayer functionality, online leaderboards, and cross-platform deployment (such as mobile or web versions) are </w:t>
      </w:r>
      <w:r>
        <w:rPr>
          <w:rStyle w:val="Strong"/>
        </w:rPr>
        <w:t>out of scope</w:t>
      </w:r>
      <w:r>
        <w:t xml:space="preserve"> for the current project phase. Similarly, advanced AI techniques such as machine learning or complex pathfinding algorithms (e.g., A*) will not be implemented. Instead, simple rule-based enemy behavior will be used to maintain focus and manage project complexity.</w:t>
      </w:r>
    </w:p>
    <w:p w14:paraId="7BD09229" w14:textId="54AFB90C" w:rsidR="00CD782B" w:rsidRDefault="00CD782B" w:rsidP="00CD782B">
      <w:pPr>
        <w:spacing w:before="100" w:beforeAutospacing="1" w:after="100" w:afterAutospacing="1"/>
      </w:pPr>
      <w:r>
        <w:t xml:space="preserve">Customization features like tank skins, in-game currency, or user profiles are also excluded. We assume that the game will be run on a </w:t>
      </w:r>
      <w:r>
        <w:rPr>
          <w:rStyle w:val="Strong"/>
        </w:rPr>
        <w:t>local desktop environment</w:t>
      </w:r>
      <w:r>
        <w:t>, with hardware capable of handling 3D graphics at a basic level.</w:t>
      </w:r>
    </w:p>
    <w:p w14:paraId="1EC6DFA2" w14:textId="4E7E12D5" w:rsidR="00201717" w:rsidRDefault="00CD782B" w:rsidP="00201717">
      <w:pPr>
        <w:spacing w:before="100" w:beforeAutospacing="1" w:after="100" w:afterAutospacing="1"/>
      </w:pPr>
      <w:r>
        <w:t xml:space="preserve">Our main assumption is that the project will evolve under </w:t>
      </w:r>
      <w:r>
        <w:rPr>
          <w:rStyle w:val="Strong"/>
        </w:rPr>
        <w:t>resource and time constraints typical of a student-level development cycle</w:t>
      </w:r>
      <w:r>
        <w:t xml:space="preserve">, which limits the inclusion of large-scale assets or multiplayer infrastructure. The scope is intentionally kept </w:t>
      </w:r>
      <w:r>
        <w:lastRenderedPageBreak/>
        <w:t xml:space="preserve">focused to ensure a </w:t>
      </w:r>
      <w:r>
        <w:rPr>
          <w:rStyle w:val="Strong"/>
        </w:rPr>
        <w:t>functional, playable, and polished prototype</w:t>
      </w:r>
      <w:r>
        <w:t xml:space="preserve"> that demonstrates key gameplay mechanics, level design, and Unity development practices.</w:t>
      </w:r>
    </w:p>
    <w:p w14:paraId="3283CF20" w14:textId="77777777" w:rsidR="00201717" w:rsidRDefault="00060696" w:rsidP="0056040E">
      <w:pPr>
        <w:pStyle w:val="Heading2"/>
        <w:numPr>
          <w:ilvl w:val="0"/>
          <w:numId w:val="6"/>
        </w:numPr>
        <w:spacing w:before="240" w:after="240"/>
        <w:ind w:left="630" w:hanging="720"/>
        <w:jc w:val="left"/>
        <w:rPr>
          <w:rFonts w:ascii="Times New Roman" w:hAnsi="Times New Roman"/>
          <w:sz w:val="28"/>
          <w:szCs w:val="28"/>
        </w:rPr>
      </w:pPr>
      <w:bookmarkStart w:id="20" w:name="_Toc196785376"/>
      <w:r w:rsidRPr="00410707">
        <w:rPr>
          <w:rFonts w:ascii="Times New Roman" w:hAnsi="Times New Roman"/>
          <w:sz w:val="28"/>
          <w:szCs w:val="28"/>
        </w:rPr>
        <w:t>Feasibility Study</w:t>
      </w:r>
      <w:bookmarkEnd w:id="18"/>
      <w:bookmarkEnd w:id="19"/>
      <w:bookmarkEnd w:id="20"/>
    </w:p>
    <w:p w14:paraId="1B5F8987" w14:textId="77777777" w:rsidR="00201717" w:rsidRPr="00D058AA" w:rsidRDefault="00201717" w:rsidP="00201717">
      <w:pPr>
        <w:spacing w:after="160" w:line="278" w:lineRule="auto"/>
      </w:pPr>
      <w:r w:rsidRPr="00D058AA">
        <w:t xml:space="preserve">After careful consideration of the project’s scope and objectives, the development of </w:t>
      </w:r>
      <w:r w:rsidRPr="00D058AA">
        <w:rPr>
          <w:b/>
          <w:bCs/>
        </w:rPr>
        <w:t>Tanks!</w:t>
      </w:r>
      <w:r w:rsidRPr="00D058AA">
        <w:t xml:space="preserve"> is considered highly feasible within the timeframe and resource limitations of a Final Year Project. The game is designed to be modular, scalable, and achievable within a student-level development environment. Below is a detailed breakdown of potential risks and resource needs.</w:t>
      </w:r>
    </w:p>
    <w:p w14:paraId="3B2BCD98" w14:textId="77777777" w:rsidR="00201717" w:rsidRPr="00D058AA" w:rsidRDefault="00000000" w:rsidP="00201717">
      <w:pPr>
        <w:spacing w:after="160" w:line="278" w:lineRule="auto"/>
      </w:pPr>
      <w:r>
        <w:pict w14:anchorId="05ADD851">
          <v:rect id="_x0000_i1025" style="width:0;height:1.5pt" o:hralign="center" o:hrstd="t" o:hr="t" fillcolor="#a0a0a0" stroked="f"/>
        </w:pict>
      </w:r>
    </w:p>
    <w:p w14:paraId="1A7B19FC" w14:textId="77777777" w:rsidR="00201717" w:rsidRPr="00D058AA" w:rsidRDefault="00201717" w:rsidP="00201717">
      <w:pPr>
        <w:spacing w:after="160" w:line="278" w:lineRule="auto"/>
        <w:rPr>
          <w:b/>
          <w:bCs/>
        </w:rPr>
      </w:pPr>
      <w:proofErr w:type="spellStart"/>
      <w:r w:rsidRPr="00D058AA">
        <w:rPr>
          <w:b/>
          <w:bCs/>
        </w:rPr>
        <w:t>i</w:t>
      </w:r>
      <w:proofErr w:type="spellEnd"/>
      <w:r w:rsidRPr="00D058AA">
        <w:rPr>
          <w:b/>
          <w:bCs/>
        </w:rPr>
        <w:t>. Risks Involved:</w:t>
      </w:r>
    </w:p>
    <w:p w14:paraId="7FA0A33F" w14:textId="77777777" w:rsidR="00201717" w:rsidRPr="00D058AA" w:rsidRDefault="00201717" w:rsidP="00201717">
      <w:pPr>
        <w:numPr>
          <w:ilvl w:val="0"/>
          <w:numId w:val="24"/>
        </w:numPr>
        <w:spacing w:after="160" w:line="278" w:lineRule="auto"/>
      </w:pPr>
      <w:r w:rsidRPr="00D058AA">
        <w:rPr>
          <w:b/>
          <w:bCs/>
        </w:rPr>
        <w:t>Time Management Risk:</w:t>
      </w:r>
    </w:p>
    <w:p w14:paraId="50A3ABC3" w14:textId="77777777" w:rsidR="00201717" w:rsidRPr="00D058AA" w:rsidRDefault="00201717" w:rsidP="00201717">
      <w:pPr>
        <w:numPr>
          <w:ilvl w:val="1"/>
          <w:numId w:val="24"/>
        </w:numPr>
        <w:spacing w:after="160" w:line="278" w:lineRule="auto"/>
      </w:pPr>
      <w:r w:rsidRPr="00D058AA">
        <w:t>Balancing project tasks with other academic responsibilities can cause delays.</w:t>
      </w:r>
    </w:p>
    <w:p w14:paraId="320125B1" w14:textId="77777777" w:rsidR="00201717" w:rsidRPr="00D058AA" w:rsidRDefault="00201717" w:rsidP="00201717">
      <w:pPr>
        <w:numPr>
          <w:ilvl w:val="1"/>
          <w:numId w:val="24"/>
        </w:numPr>
        <w:spacing w:after="160" w:line="278" w:lineRule="auto"/>
      </w:pPr>
      <w:r w:rsidRPr="00D058AA">
        <w:t>Unexpected personal commitments, exam schedules, or coursework overlaps may affect progress.</w:t>
      </w:r>
    </w:p>
    <w:p w14:paraId="710FC692" w14:textId="77777777" w:rsidR="00201717" w:rsidRPr="00D058AA" w:rsidRDefault="00201717" w:rsidP="00201717">
      <w:pPr>
        <w:numPr>
          <w:ilvl w:val="1"/>
          <w:numId w:val="24"/>
        </w:numPr>
        <w:spacing w:after="160" w:line="278" w:lineRule="auto"/>
      </w:pPr>
      <w:r w:rsidRPr="00D058AA">
        <w:rPr>
          <w:b/>
          <w:bCs/>
        </w:rPr>
        <w:t>Mitigation:</w:t>
      </w:r>
      <w:r w:rsidRPr="00D058AA">
        <w:t xml:space="preserve"> A detailed Gantt chart will be created with weekly development goals and buffer time for revisions. Early prototyping and weekly check-ins will help stay on track.</w:t>
      </w:r>
    </w:p>
    <w:p w14:paraId="0541D5FD" w14:textId="77777777" w:rsidR="00201717" w:rsidRPr="00D058AA" w:rsidRDefault="00201717" w:rsidP="00201717">
      <w:pPr>
        <w:numPr>
          <w:ilvl w:val="0"/>
          <w:numId w:val="24"/>
        </w:numPr>
        <w:spacing w:after="160" w:line="278" w:lineRule="auto"/>
      </w:pPr>
      <w:r w:rsidRPr="00D058AA">
        <w:rPr>
          <w:b/>
          <w:bCs/>
        </w:rPr>
        <w:t>Technical Complexity:</w:t>
      </w:r>
    </w:p>
    <w:p w14:paraId="49BB03A1" w14:textId="77777777" w:rsidR="00201717" w:rsidRPr="00D058AA" w:rsidRDefault="00201717" w:rsidP="00201717">
      <w:pPr>
        <w:numPr>
          <w:ilvl w:val="1"/>
          <w:numId w:val="24"/>
        </w:numPr>
        <w:spacing w:after="160" w:line="278" w:lineRule="auto"/>
      </w:pPr>
      <w:r w:rsidRPr="00D058AA">
        <w:t>Implementing enemy AI, dynamic level design, and physics-based mechanics may become challenging.</w:t>
      </w:r>
    </w:p>
    <w:p w14:paraId="26872496" w14:textId="77777777" w:rsidR="00201717" w:rsidRPr="00D058AA" w:rsidRDefault="00201717" w:rsidP="00201717">
      <w:pPr>
        <w:numPr>
          <w:ilvl w:val="1"/>
          <w:numId w:val="24"/>
        </w:numPr>
        <w:spacing w:after="160" w:line="278" w:lineRule="auto"/>
      </w:pPr>
      <w:r w:rsidRPr="00D058AA">
        <w:t>There could be integration issues between different modules (e.g., UI, gameplay logic, level transitions).</w:t>
      </w:r>
    </w:p>
    <w:p w14:paraId="299353F4" w14:textId="77777777" w:rsidR="00201717" w:rsidRPr="00D058AA" w:rsidRDefault="00201717" w:rsidP="00201717">
      <w:pPr>
        <w:numPr>
          <w:ilvl w:val="1"/>
          <w:numId w:val="24"/>
        </w:numPr>
        <w:spacing w:after="160" w:line="278" w:lineRule="auto"/>
      </w:pPr>
      <w:r w:rsidRPr="00D058AA">
        <w:rPr>
          <w:b/>
          <w:bCs/>
        </w:rPr>
        <w:t>Mitigation:</w:t>
      </w:r>
      <w:r w:rsidRPr="00D058AA">
        <w:t xml:space="preserve"> Begin with minimal viable functionality and build iteratively. Use Unity’s built-in physics, AI scripting patterns like Finite State Machines, and test each feature independently before merging.</w:t>
      </w:r>
    </w:p>
    <w:p w14:paraId="140879BB" w14:textId="77777777" w:rsidR="00201717" w:rsidRPr="00D058AA" w:rsidRDefault="00201717" w:rsidP="00201717">
      <w:pPr>
        <w:numPr>
          <w:ilvl w:val="0"/>
          <w:numId w:val="24"/>
        </w:numPr>
        <w:spacing w:after="160" w:line="278" w:lineRule="auto"/>
      </w:pPr>
      <w:r w:rsidRPr="00D058AA">
        <w:rPr>
          <w:b/>
          <w:bCs/>
        </w:rPr>
        <w:t>Team Collaboration Risks:</w:t>
      </w:r>
    </w:p>
    <w:p w14:paraId="2432B65B" w14:textId="77777777" w:rsidR="00201717" w:rsidRPr="00D058AA" w:rsidRDefault="00201717" w:rsidP="00201717">
      <w:pPr>
        <w:numPr>
          <w:ilvl w:val="1"/>
          <w:numId w:val="24"/>
        </w:numPr>
        <w:spacing w:after="160" w:line="278" w:lineRule="auto"/>
      </w:pPr>
      <w:r w:rsidRPr="00D058AA">
        <w:t>Miscommunication, uneven workload distribution, or versioning conflicts could arise when working in a team.</w:t>
      </w:r>
    </w:p>
    <w:p w14:paraId="488A761C" w14:textId="77777777" w:rsidR="00201717" w:rsidRPr="00D058AA" w:rsidRDefault="00201717" w:rsidP="00201717">
      <w:pPr>
        <w:numPr>
          <w:ilvl w:val="1"/>
          <w:numId w:val="24"/>
        </w:numPr>
        <w:spacing w:after="160" w:line="278" w:lineRule="auto"/>
      </w:pPr>
      <w:r w:rsidRPr="00D058AA">
        <w:rPr>
          <w:b/>
          <w:bCs/>
        </w:rPr>
        <w:t>Mitigation:</w:t>
      </w:r>
      <w:r w:rsidRPr="00D058AA">
        <w:t xml:space="preserve"> Tasks will be clearly divided based on individual strengths. Communication will be maintained via regular in-person or online meetings, and all code/assets will be shared using </w:t>
      </w:r>
      <w:r w:rsidRPr="00D058AA">
        <w:rPr>
          <w:b/>
          <w:bCs/>
        </w:rPr>
        <w:t>GitHub</w:t>
      </w:r>
      <w:r w:rsidRPr="00D058AA">
        <w:t xml:space="preserve"> to track changes and resolve conflicts.</w:t>
      </w:r>
    </w:p>
    <w:p w14:paraId="02E1DABB" w14:textId="77777777" w:rsidR="00201717" w:rsidRPr="00D058AA" w:rsidRDefault="00201717" w:rsidP="00201717">
      <w:pPr>
        <w:numPr>
          <w:ilvl w:val="0"/>
          <w:numId w:val="24"/>
        </w:numPr>
        <w:spacing w:after="160" w:line="278" w:lineRule="auto"/>
      </w:pPr>
      <w:r w:rsidRPr="00D058AA">
        <w:rPr>
          <w:b/>
          <w:bCs/>
        </w:rPr>
        <w:t>Scope Creep:</w:t>
      </w:r>
    </w:p>
    <w:p w14:paraId="2D90E125" w14:textId="77777777" w:rsidR="00201717" w:rsidRPr="00D058AA" w:rsidRDefault="00201717" w:rsidP="00201717">
      <w:pPr>
        <w:numPr>
          <w:ilvl w:val="1"/>
          <w:numId w:val="24"/>
        </w:numPr>
        <w:spacing w:after="160" w:line="278" w:lineRule="auto"/>
      </w:pPr>
      <w:r w:rsidRPr="00D058AA">
        <w:lastRenderedPageBreak/>
        <w:t>There may be a temptation to add extra features beyond the scope (like multiplayer or advanced AI), leading to time/resource strain.</w:t>
      </w:r>
    </w:p>
    <w:p w14:paraId="2A1A1E8A" w14:textId="77777777" w:rsidR="00201717" w:rsidRPr="00D058AA" w:rsidRDefault="00201717" w:rsidP="00201717">
      <w:pPr>
        <w:numPr>
          <w:ilvl w:val="1"/>
          <w:numId w:val="24"/>
        </w:numPr>
        <w:spacing w:after="160" w:line="278" w:lineRule="auto"/>
      </w:pPr>
      <w:r w:rsidRPr="00D058AA">
        <w:rPr>
          <w:b/>
          <w:bCs/>
        </w:rPr>
        <w:t>Mitigation:</w:t>
      </w:r>
      <w:r w:rsidRPr="00D058AA">
        <w:t xml:space="preserve"> Scope will be strictly adhered to, and any new features will be logged for future implementation but not included in the initial version.</w:t>
      </w:r>
    </w:p>
    <w:p w14:paraId="4712534C" w14:textId="77777777" w:rsidR="00201717" w:rsidRPr="00D058AA" w:rsidRDefault="00000000" w:rsidP="00201717">
      <w:pPr>
        <w:spacing w:after="160" w:line="278" w:lineRule="auto"/>
      </w:pPr>
      <w:r>
        <w:pict w14:anchorId="79505F28">
          <v:rect id="_x0000_i1026" style="width:0;height:1.5pt" o:hralign="center" o:hrstd="t" o:hr="t" fillcolor="#a0a0a0" stroked="f"/>
        </w:pict>
      </w:r>
    </w:p>
    <w:p w14:paraId="2512692C" w14:textId="77777777" w:rsidR="00201717" w:rsidRPr="00D058AA" w:rsidRDefault="00201717" w:rsidP="00201717">
      <w:pPr>
        <w:spacing w:after="160" w:line="278" w:lineRule="auto"/>
        <w:rPr>
          <w:b/>
          <w:bCs/>
        </w:rPr>
      </w:pPr>
      <w:r w:rsidRPr="00D058AA">
        <w:rPr>
          <w:b/>
          <w:bCs/>
        </w:rPr>
        <w:t>ii. Resource Requirements:</w:t>
      </w:r>
    </w:p>
    <w:p w14:paraId="4E59794D" w14:textId="77777777" w:rsidR="00201717" w:rsidRPr="00D058AA" w:rsidRDefault="00201717" w:rsidP="00201717">
      <w:pPr>
        <w:numPr>
          <w:ilvl w:val="0"/>
          <w:numId w:val="25"/>
        </w:numPr>
        <w:spacing w:after="160" w:line="278" w:lineRule="auto"/>
      </w:pPr>
      <w:r w:rsidRPr="00D058AA">
        <w:rPr>
          <w:b/>
          <w:bCs/>
        </w:rPr>
        <w:t>Computing Resources:</w:t>
      </w:r>
    </w:p>
    <w:p w14:paraId="598F6147" w14:textId="77777777" w:rsidR="00201717" w:rsidRPr="00D058AA" w:rsidRDefault="00201717" w:rsidP="00201717">
      <w:pPr>
        <w:numPr>
          <w:ilvl w:val="1"/>
          <w:numId w:val="25"/>
        </w:numPr>
        <w:spacing w:after="160" w:line="278" w:lineRule="auto"/>
      </w:pPr>
      <w:r w:rsidRPr="00D058AA">
        <w:t>A desktop or laptop with:</w:t>
      </w:r>
    </w:p>
    <w:p w14:paraId="6C93C69E" w14:textId="77777777" w:rsidR="00201717" w:rsidRPr="00D058AA" w:rsidRDefault="00201717" w:rsidP="00201717">
      <w:pPr>
        <w:numPr>
          <w:ilvl w:val="2"/>
          <w:numId w:val="25"/>
        </w:numPr>
        <w:spacing w:after="160" w:line="278" w:lineRule="auto"/>
      </w:pPr>
      <w:r w:rsidRPr="00D058AA">
        <w:t xml:space="preserve">Minimum </w:t>
      </w:r>
      <w:r w:rsidRPr="00D058AA">
        <w:rPr>
          <w:b/>
          <w:bCs/>
        </w:rPr>
        <w:t>8 GB RAM</w:t>
      </w:r>
    </w:p>
    <w:p w14:paraId="7C3795D4" w14:textId="77777777" w:rsidR="00201717" w:rsidRPr="00D058AA" w:rsidRDefault="00201717" w:rsidP="00201717">
      <w:pPr>
        <w:numPr>
          <w:ilvl w:val="2"/>
          <w:numId w:val="25"/>
        </w:numPr>
        <w:spacing w:after="160" w:line="278" w:lineRule="auto"/>
      </w:pPr>
      <w:r w:rsidRPr="00D058AA">
        <w:t xml:space="preserve">Dedicated </w:t>
      </w:r>
      <w:r w:rsidRPr="00D058AA">
        <w:rPr>
          <w:b/>
          <w:bCs/>
        </w:rPr>
        <w:t>graphics card (GPU)</w:t>
      </w:r>
      <w:r w:rsidRPr="00D058AA">
        <w:t xml:space="preserve"> capable of supporting Unity’s 3D rendering</w:t>
      </w:r>
    </w:p>
    <w:p w14:paraId="7B7BDEB9" w14:textId="77777777" w:rsidR="00201717" w:rsidRPr="00D058AA" w:rsidRDefault="00201717" w:rsidP="00201717">
      <w:pPr>
        <w:numPr>
          <w:ilvl w:val="2"/>
          <w:numId w:val="25"/>
        </w:numPr>
        <w:spacing w:after="160" w:line="278" w:lineRule="auto"/>
      </w:pPr>
      <w:r w:rsidRPr="00D058AA">
        <w:t xml:space="preserve">At least </w:t>
      </w:r>
      <w:r w:rsidRPr="00D058AA">
        <w:rPr>
          <w:b/>
          <w:bCs/>
        </w:rPr>
        <w:t>50 GB free disk space</w:t>
      </w:r>
    </w:p>
    <w:p w14:paraId="5A1C5106" w14:textId="77777777" w:rsidR="00201717" w:rsidRPr="00D058AA" w:rsidRDefault="00201717" w:rsidP="00201717">
      <w:pPr>
        <w:numPr>
          <w:ilvl w:val="2"/>
          <w:numId w:val="25"/>
        </w:numPr>
        <w:spacing w:after="160" w:line="278" w:lineRule="auto"/>
      </w:pPr>
      <w:r w:rsidRPr="00D058AA">
        <w:t xml:space="preserve">Stable </w:t>
      </w:r>
      <w:r w:rsidRPr="00D058AA">
        <w:rPr>
          <w:b/>
          <w:bCs/>
        </w:rPr>
        <w:t>internet connection</w:t>
      </w:r>
    </w:p>
    <w:p w14:paraId="0B5D29BA" w14:textId="77777777" w:rsidR="00201717" w:rsidRPr="00D058AA" w:rsidRDefault="00201717" w:rsidP="00201717">
      <w:pPr>
        <w:numPr>
          <w:ilvl w:val="1"/>
          <w:numId w:val="25"/>
        </w:numPr>
        <w:spacing w:after="160" w:line="278" w:lineRule="auto"/>
      </w:pPr>
      <w:r w:rsidRPr="00D058AA">
        <w:t>These requirements are within reach for most academic environments.</w:t>
      </w:r>
    </w:p>
    <w:p w14:paraId="1016702F" w14:textId="77777777" w:rsidR="00201717" w:rsidRPr="00D058AA" w:rsidRDefault="00201717" w:rsidP="00201717">
      <w:pPr>
        <w:numPr>
          <w:ilvl w:val="0"/>
          <w:numId w:val="25"/>
        </w:numPr>
        <w:spacing w:after="160" w:line="278" w:lineRule="auto"/>
      </w:pPr>
      <w:r w:rsidRPr="00D058AA">
        <w:rPr>
          <w:b/>
          <w:bCs/>
        </w:rPr>
        <w:t>Software Tools:</w:t>
      </w:r>
    </w:p>
    <w:p w14:paraId="47DA639C" w14:textId="77777777" w:rsidR="00201717" w:rsidRPr="00D058AA" w:rsidRDefault="00201717" w:rsidP="00201717">
      <w:pPr>
        <w:numPr>
          <w:ilvl w:val="1"/>
          <w:numId w:val="25"/>
        </w:numPr>
        <w:spacing w:after="160" w:line="278" w:lineRule="auto"/>
      </w:pPr>
      <w:r w:rsidRPr="00D058AA">
        <w:rPr>
          <w:b/>
          <w:bCs/>
        </w:rPr>
        <w:t>Unity Engine (LTS version)</w:t>
      </w:r>
      <w:r w:rsidRPr="00D058AA">
        <w:t xml:space="preserve"> – for 3D game development, physics, rendering, and UI.</w:t>
      </w:r>
    </w:p>
    <w:p w14:paraId="202C3BC7" w14:textId="77777777" w:rsidR="00201717" w:rsidRPr="00D058AA" w:rsidRDefault="00201717" w:rsidP="00201717">
      <w:pPr>
        <w:numPr>
          <w:ilvl w:val="1"/>
          <w:numId w:val="25"/>
        </w:numPr>
        <w:spacing w:after="160" w:line="278" w:lineRule="auto"/>
      </w:pPr>
      <w:r w:rsidRPr="00D058AA">
        <w:rPr>
          <w:b/>
          <w:bCs/>
        </w:rPr>
        <w:t>Visual Studio</w:t>
      </w:r>
      <w:r w:rsidRPr="00D058AA">
        <w:t xml:space="preserve"> – for C# scripting and debugging.</w:t>
      </w:r>
    </w:p>
    <w:p w14:paraId="5BFE0E8B" w14:textId="77777777" w:rsidR="00201717" w:rsidRDefault="00201717" w:rsidP="00201717">
      <w:pPr>
        <w:numPr>
          <w:ilvl w:val="1"/>
          <w:numId w:val="25"/>
        </w:numPr>
        <w:spacing w:after="160" w:line="278" w:lineRule="auto"/>
      </w:pPr>
      <w:r w:rsidRPr="00D058AA">
        <w:rPr>
          <w:b/>
          <w:bCs/>
        </w:rPr>
        <w:t>Git &amp; GitHub</w:t>
      </w:r>
      <w:r w:rsidRPr="00D058AA">
        <w:t xml:space="preserve"> – for version control and team collaboration.</w:t>
      </w:r>
    </w:p>
    <w:p w14:paraId="3C80CEC0" w14:textId="77777777" w:rsidR="00201717" w:rsidRPr="00D058AA" w:rsidRDefault="00201717" w:rsidP="00201717">
      <w:pPr>
        <w:spacing w:after="160" w:line="278" w:lineRule="auto"/>
        <w:ind w:left="1080"/>
      </w:pPr>
    </w:p>
    <w:p w14:paraId="348876F0" w14:textId="77777777" w:rsidR="00201717" w:rsidRPr="00D058AA" w:rsidRDefault="00201717" w:rsidP="00201717">
      <w:pPr>
        <w:numPr>
          <w:ilvl w:val="0"/>
          <w:numId w:val="25"/>
        </w:numPr>
        <w:spacing w:after="160" w:line="278" w:lineRule="auto"/>
      </w:pPr>
      <w:r w:rsidRPr="00D058AA">
        <w:rPr>
          <w:b/>
          <w:bCs/>
        </w:rPr>
        <w:t>Digital Assets:</w:t>
      </w:r>
    </w:p>
    <w:p w14:paraId="7247B132" w14:textId="77777777" w:rsidR="00201717" w:rsidRPr="00D058AA" w:rsidRDefault="00201717" w:rsidP="00201717">
      <w:pPr>
        <w:numPr>
          <w:ilvl w:val="1"/>
          <w:numId w:val="25"/>
        </w:numPr>
        <w:spacing w:after="160" w:line="278" w:lineRule="auto"/>
      </w:pPr>
      <w:r w:rsidRPr="00D058AA">
        <w:t>Free or open-source:</w:t>
      </w:r>
    </w:p>
    <w:p w14:paraId="4365CD77" w14:textId="77777777" w:rsidR="00201717" w:rsidRPr="00D058AA" w:rsidRDefault="00201717" w:rsidP="00201717">
      <w:pPr>
        <w:numPr>
          <w:ilvl w:val="2"/>
          <w:numId w:val="25"/>
        </w:numPr>
        <w:spacing w:after="160" w:line="278" w:lineRule="auto"/>
      </w:pPr>
      <w:r w:rsidRPr="00D058AA">
        <w:t xml:space="preserve">3D tank models, terrain textures, and props from </w:t>
      </w:r>
      <w:r w:rsidRPr="00D058AA">
        <w:rPr>
          <w:b/>
          <w:bCs/>
        </w:rPr>
        <w:t>Unity Asset Store</w:t>
      </w:r>
      <w:r w:rsidRPr="00D058AA">
        <w:t>.</w:t>
      </w:r>
    </w:p>
    <w:p w14:paraId="33882346" w14:textId="77777777" w:rsidR="00201717" w:rsidRPr="00D058AA" w:rsidRDefault="00201717" w:rsidP="00201717">
      <w:pPr>
        <w:numPr>
          <w:ilvl w:val="2"/>
          <w:numId w:val="25"/>
        </w:numPr>
        <w:spacing w:after="160" w:line="278" w:lineRule="auto"/>
      </w:pPr>
      <w:r w:rsidRPr="00D058AA">
        <w:t xml:space="preserve">Audio files like background music, shooting sounds, and explosion effects from </w:t>
      </w:r>
      <w:r w:rsidRPr="00D058AA">
        <w:rPr>
          <w:b/>
          <w:bCs/>
        </w:rPr>
        <w:t>Freesound.org</w:t>
      </w:r>
      <w:r w:rsidRPr="00D058AA">
        <w:t>.</w:t>
      </w:r>
    </w:p>
    <w:p w14:paraId="08BE147E" w14:textId="77777777" w:rsidR="00201717" w:rsidRPr="00D058AA" w:rsidRDefault="00201717" w:rsidP="00201717">
      <w:pPr>
        <w:numPr>
          <w:ilvl w:val="1"/>
          <w:numId w:val="25"/>
        </w:numPr>
        <w:spacing w:after="160" w:line="278" w:lineRule="auto"/>
      </w:pPr>
      <w:r w:rsidRPr="00D058AA">
        <w:t>All assets will be used under appropriate licenses to avoid copyright issues.</w:t>
      </w:r>
    </w:p>
    <w:p w14:paraId="7F24D400" w14:textId="77777777" w:rsidR="00201717" w:rsidRPr="00D058AA" w:rsidRDefault="00201717" w:rsidP="00201717">
      <w:pPr>
        <w:numPr>
          <w:ilvl w:val="0"/>
          <w:numId w:val="25"/>
        </w:numPr>
        <w:spacing w:after="160" w:line="278" w:lineRule="auto"/>
      </w:pPr>
      <w:r w:rsidRPr="00D058AA">
        <w:rPr>
          <w:b/>
          <w:bCs/>
        </w:rPr>
        <w:t>Human Resources:</w:t>
      </w:r>
    </w:p>
    <w:p w14:paraId="42E606FA" w14:textId="77777777" w:rsidR="00201717" w:rsidRPr="00D058AA" w:rsidRDefault="00201717" w:rsidP="00201717">
      <w:pPr>
        <w:numPr>
          <w:ilvl w:val="1"/>
          <w:numId w:val="25"/>
        </w:numPr>
        <w:spacing w:after="160" w:line="278" w:lineRule="auto"/>
      </w:pPr>
      <w:r w:rsidRPr="00D058AA">
        <w:t>A dedicated team including:</w:t>
      </w:r>
    </w:p>
    <w:p w14:paraId="0DA66BC8" w14:textId="77777777" w:rsidR="00201717" w:rsidRPr="00D058AA" w:rsidRDefault="00201717" w:rsidP="00201717">
      <w:pPr>
        <w:numPr>
          <w:ilvl w:val="2"/>
          <w:numId w:val="25"/>
        </w:numPr>
        <w:spacing w:after="160" w:line="278" w:lineRule="auto"/>
      </w:pPr>
      <w:r w:rsidRPr="00D058AA">
        <w:rPr>
          <w:b/>
          <w:bCs/>
        </w:rPr>
        <w:t>Team Lead/Developer</w:t>
      </w:r>
      <w:r w:rsidRPr="00D058AA">
        <w:t xml:space="preserve"> – Handles gameplay mechanics, Unity integration.</w:t>
      </w:r>
    </w:p>
    <w:p w14:paraId="44818BA8" w14:textId="77777777" w:rsidR="00201717" w:rsidRPr="00D058AA" w:rsidRDefault="00201717" w:rsidP="00201717">
      <w:pPr>
        <w:numPr>
          <w:ilvl w:val="2"/>
          <w:numId w:val="25"/>
        </w:numPr>
        <w:spacing w:after="160" w:line="278" w:lineRule="auto"/>
      </w:pPr>
      <w:r w:rsidRPr="00D058AA">
        <w:rPr>
          <w:b/>
          <w:bCs/>
        </w:rPr>
        <w:lastRenderedPageBreak/>
        <w:t>Tester (shared role)</w:t>
      </w:r>
      <w:r w:rsidRPr="00D058AA">
        <w:t xml:space="preserve"> – Ensures functionality through ongoing playtesting and bug reporting.</w:t>
      </w:r>
    </w:p>
    <w:p w14:paraId="38D7881E" w14:textId="77777777" w:rsidR="00201717" w:rsidRPr="00D058AA" w:rsidRDefault="00201717" w:rsidP="00201717">
      <w:pPr>
        <w:numPr>
          <w:ilvl w:val="0"/>
          <w:numId w:val="25"/>
        </w:numPr>
        <w:spacing w:after="160" w:line="278" w:lineRule="auto"/>
      </w:pPr>
      <w:r w:rsidRPr="00D058AA">
        <w:rPr>
          <w:b/>
          <w:bCs/>
        </w:rPr>
        <w:t>Learning Resources:</w:t>
      </w:r>
    </w:p>
    <w:p w14:paraId="4E4165CB" w14:textId="39C29AAD" w:rsidR="00060696" w:rsidRPr="00201717" w:rsidRDefault="00201717" w:rsidP="00201717">
      <w:pPr>
        <w:numPr>
          <w:ilvl w:val="1"/>
          <w:numId w:val="25"/>
        </w:numPr>
        <w:spacing w:after="160" w:line="278" w:lineRule="auto"/>
      </w:pPr>
      <w:r w:rsidRPr="00D058AA">
        <w:t>Online tutorials, Unity documentation, YouTube, and courses (e.g., Unity Learn, Coursera) to help solve technical issues and guide development.</w:t>
      </w:r>
    </w:p>
    <w:p w14:paraId="68520A0C" w14:textId="22C3E795" w:rsidR="00E20B94" w:rsidRDefault="00060696" w:rsidP="00E20B94">
      <w:pPr>
        <w:pStyle w:val="Heading2"/>
        <w:numPr>
          <w:ilvl w:val="0"/>
          <w:numId w:val="6"/>
        </w:numPr>
        <w:spacing w:before="240" w:after="240"/>
        <w:ind w:left="630" w:hanging="720"/>
        <w:jc w:val="left"/>
        <w:rPr>
          <w:rFonts w:ascii="Times New Roman" w:hAnsi="Times New Roman"/>
          <w:sz w:val="28"/>
          <w:szCs w:val="28"/>
        </w:rPr>
      </w:pPr>
      <w:bookmarkStart w:id="21" w:name="_Toc152588273"/>
      <w:bookmarkStart w:id="22" w:name="_Toc165625610"/>
      <w:bookmarkStart w:id="23" w:name="_Toc196785377"/>
      <w:r w:rsidRPr="00410707">
        <w:rPr>
          <w:rFonts w:ascii="Times New Roman" w:hAnsi="Times New Roman"/>
          <w:sz w:val="28"/>
          <w:szCs w:val="28"/>
        </w:rPr>
        <w:t>Solution Application Areas</w:t>
      </w:r>
      <w:bookmarkStart w:id="24" w:name="_Toc536620568"/>
      <w:bookmarkStart w:id="25" w:name="_Toc28681286"/>
      <w:bookmarkStart w:id="26" w:name="_Toc152588274"/>
      <w:bookmarkStart w:id="27" w:name="_Toc165625611"/>
      <w:bookmarkEnd w:id="21"/>
      <w:bookmarkEnd w:id="22"/>
      <w:bookmarkEnd w:id="23"/>
    </w:p>
    <w:p w14:paraId="62D16B51" w14:textId="77777777" w:rsidR="00E20B94" w:rsidRDefault="00E20B94" w:rsidP="00E20B94">
      <w:pPr>
        <w:spacing w:before="100" w:beforeAutospacing="1" w:after="100" w:afterAutospacing="1"/>
      </w:pPr>
      <w:r>
        <w:t xml:space="preserve">The </w:t>
      </w:r>
      <w:r>
        <w:rPr>
          <w:rStyle w:val="Strong"/>
        </w:rPr>
        <w:t>“Tanks!”</w:t>
      </w:r>
      <w:r>
        <w:t xml:space="preserve"> game project, while primarily designed as an entertainment product, has real-world value across multiple application domains, particularly in the fields of </w:t>
      </w:r>
      <w:r>
        <w:rPr>
          <w:rStyle w:val="Strong"/>
        </w:rPr>
        <w:t>gaming, education, simulation, and interactive training</w:t>
      </w:r>
      <w:r>
        <w:t>.</w:t>
      </w:r>
    </w:p>
    <w:p w14:paraId="170EE974" w14:textId="04E8F5A3" w:rsidR="00E20B94" w:rsidRPr="00E20B94" w:rsidRDefault="00E20B94" w:rsidP="00E20B94">
      <w:pPr>
        <w:pStyle w:val="Heading4"/>
        <w:numPr>
          <w:ilvl w:val="0"/>
          <w:numId w:val="26"/>
        </w:numPr>
        <w:rPr>
          <w:color w:val="000000" w:themeColor="text1"/>
        </w:rPr>
      </w:pPr>
      <w:r w:rsidRPr="00E20B94">
        <w:rPr>
          <w:rStyle w:val="Strong"/>
          <w:b w:val="0"/>
          <w:bCs w:val="0"/>
          <w:color w:val="000000" w:themeColor="text1"/>
        </w:rPr>
        <w:t>Gaming Industry</w:t>
      </w:r>
    </w:p>
    <w:p w14:paraId="321ED79D" w14:textId="77777777" w:rsidR="00E20B94" w:rsidRDefault="00E20B94" w:rsidP="00E20B94">
      <w:pPr>
        <w:spacing w:before="100" w:beforeAutospacing="1" w:after="100" w:afterAutospacing="1"/>
      </w:pPr>
      <w:r>
        <w:t xml:space="preserve">The primary application of this project lies in the </w:t>
      </w:r>
      <w:r>
        <w:rPr>
          <w:rStyle w:val="Strong"/>
        </w:rPr>
        <w:t>commercial and indie gaming industry</w:t>
      </w:r>
      <w:r>
        <w:t>, where there is ongoing demand for engaging, skill-based tactical games. "Tanks!" delivers a blend of nostalgic gameplay inspired by classic tank battles with modern mechanics, offering potential for monetization on platforms such as Steam or mobile app stores. The modularity of the game (levels, power-ups, AI, etc.) also supports future expansion into multiplayer or co-op modes, further extending its market potential.</w:t>
      </w:r>
    </w:p>
    <w:p w14:paraId="64427F05" w14:textId="453DA738" w:rsidR="00E20B94" w:rsidRPr="00E20B94" w:rsidRDefault="00E20B94" w:rsidP="00E20B94">
      <w:pPr>
        <w:pStyle w:val="Heading4"/>
        <w:numPr>
          <w:ilvl w:val="0"/>
          <w:numId w:val="26"/>
        </w:numPr>
        <w:rPr>
          <w:color w:val="000000" w:themeColor="text1"/>
        </w:rPr>
      </w:pPr>
      <w:r w:rsidRPr="00E20B94">
        <w:rPr>
          <w:color w:val="000000" w:themeColor="text1"/>
        </w:rPr>
        <w:t xml:space="preserve"> </w:t>
      </w:r>
      <w:r w:rsidRPr="00E20B94">
        <w:rPr>
          <w:rStyle w:val="Strong"/>
          <w:b w:val="0"/>
          <w:bCs w:val="0"/>
          <w:color w:val="000000" w:themeColor="text1"/>
        </w:rPr>
        <w:t>Game Development Education</w:t>
      </w:r>
    </w:p>
    <w:p w14:paraId="660FCC9D" w14:textId="77777777" w:rsidR="00E20B94" w:rsidRDefault="00E20B94" w:rsidP="00E20B94">
      <w:pPr>
        <w:spacing w:before="100" w:beforeAutospacing="1" w:after="100" w:afterAutospacing="1"/>
      </w:pPr>
      <w:r>
        <w:t xml:space="preserve">This project serves as a </w:t>
      </w:r>
      <w:r>
        <w:rPr>
          <w:rStyle w:val="Strong"/>
        </w:rPr>
        <w:t>valuable learning resource</w:t>
      </w:r>
      <w:r>
        <w:t xml:space="preserve"> for students and beginner developers interested in Unity and 3D game development. It demonstrates key concepts like physics-based shooting, collision handling, optimization techniques, and user interface design. The game can be adapted as a teaching tool or workshop material in academic institutions offering game development courses.</w:t>
      </w:r>
    </w:p>
    <w:p w14:paraId="07298F29" w14:textId="1B7F3539" w:rsidR="00E20B94" w:rsidRPr="00E20B94" w:rsidRDefault="00E20B94" w:rsidP="00E20B94">
      <w:pPr>
        <w:pStyle w:val="Heading4"/>
        <w:numPr>
          <w:ilvl w:val="0"/>
          <w:numId w:val="26"/>
        </w:numPr>
        <w:rPr>
          <w:color w:val="000000" w:themeColor="text1"/>
        </w:rPr>
      </w:pPr>
      <w:r w:rsidRPr="00E20B94">
        <w:rPr>
          <w:color w:val="000000" w:themeColor="text1"/>
        </w:rPr>
        <w:t xml:space="preserve"> </w:t>
      </w:r>
      <w:r w:rsidRPr="00E20B94">
        <w:rPr>
          <w:rStyle w:val="Strong"/>
          <w:b w:val="0"/>
          <w:bCs w:val="0"/>
          <w:color w:val="000000" w:themeColor="text1"/>
        </w:rPr>
        <w:t>Simulation &amp; Tactical Training</w:t>
      </w:r>
    </w:p>
    <w:p w14:paraId="6065CF7D" w14:textId="77777777" w:rsidR="00E20B94" w:rsidRDefault="00E20B94" w:rsidP="00E20B94">
      <w:pPr>
        <w:spacing w:before="100" w:beforeAutospacing="1" w:after="100" w:afterAutospacing="1"/>
      </w:pPr>
      <w:r>
        <w:t xml:space="preserve">Though simplified for entertainment, the mechanics of spatial awareness, strategic movement, and reaction timing can be repurposed in </w:t>
      </w:r>
      <w:r>
        <w:rPr>
          <w:rStyle w:val="Strong"/>
        </w:rPr>
        <w:t>military training simulations</w:t>
      </w:r>
      <w:r>
        <w:t xml:space="preserve"> or </w:t>
      </w:r>
      <w:r>
        <w:rPr>
          <w:rStyle w:val="Strong"/>
        </w:rPr>
        <w:t>robotics pathfinding research</w:t>
      </w:r>
      <w:r>
        <w:t>. By increasing realism and integrating sensors or telemetry data, a future version of the game could contribute to controlled simulation environments for training or prototyping.</w:t>
      </w:r>
    </w:p>
    <w:p w14:paraId="3CD5E612" w14:textId="77777777" w:rsidR="00E20B94" w:rsidRDefault="00E20B94" w:rsidP="00E20B94">
      <w:pPr>
        <w:spacing w:before="100" w:beforeAutospacing="1" w:after="100" w:afterAutospacing="1"/>
      </w:pPr>
      <w:r>
        <w:t>Overall, the project blends creativity and technical skill in a way that benefits not just entertainment consumers, but also learners and simulation developers across related industries.</w:t>
      </w:r>
    </w:p>
    <w:p w14:paraId="61B36DF8" w14:textId="77777777" w:rsidR="00E20B94" w:rsidRPr="00E20B94" w:rsidRDefault="00E20B94" w:rsidP="00E20B94"/>
    <w:p w14:paraId="73735140" w14:textId="77777777" w:rsidR="00E20B94" w:rsidRPr="00E20B94" w:rsidRDefault="00E20B94" w:rsidP="00E20B94"/>
    <w:p w14:paraId="10E3874C" w14:textId="6C5086D8" w:rsidR="00834AEC" w:rsidRPr="00410707" w:rsidRDefault="00834AEC" w:rsidP="00834AEC">
      <w:pPr>
        <w:pStyle w:val="Heading2"/>
        <w:numPr>
          <w:ilvl w:val="0"/>
          <w:numId w:val="6"/>
        </w:numPr>
        <w:tabs>
          <w:tab w:val="num" w:pos="360"/>
        </w:tabs>
        <w:spacing w:before="240" w:after="240"/>
        <w:ind w:left="630" w:hanging="720"/>
        <w:jc w:val="left"/>
        <w:rPr>
          <w:rFonts w:ascii="Times New Roman" w:hAnsi="Times New Roman"/>
          <w:iCs/>
          <w:sz w:val="28"/>
          <w:szCs w:val="28"/>
        </w:rPr>
      </w:pPr>
      <w:bookmarkStart w:id="28" w:name="_Toc196785378"/>
      <w:r w:rsidRPr="00410707">
        <w:rPr>
          <w:rFonts w:ascii="Times New Roman" w:hAnsi="Times New Roman"/>
          <w:sz w:val="28"/>
          <w:szCs w:val="28"/>
        </w:rPr>
        <w:lastRenderedPageBreak/>
        <w:t>Requirements:</w:t>
      </w:r>
      <w:bookmarkEnd w:id="24"/>
      <w:bookmarkEnd w:id="25"/>
      <w:bookmarkEnd w:id="26"/>
      <w:bookmarkEnd w:id="27"/>
      <w:bookmarkEnd w:id="28"/>
    </w:p>
    <w:p w14:paraId="01B5BE29" w14:textId="112D6DD4" w:rsidR="00FA2E27" w:rsidRPr="00FA2E27" w:rsidRDefault="00FA2E27" w:rsidP="00FA2E27">
      <w:pPr>
        <w:spacing w:line="276" w:lineRule="auto"/>
        <w:jc w:val="both"/>
        <w:rPr>
          <w:color w:val="000000" w:themeColor="text1"/>
        </w:rPr>
      </w:pPr>
      <w:r w:rsidRPr="00FA2E27">
        <w:rPr>
          <w:color w:val="000000" w:themeColor="text1"/>
        </w:rPr>
        <w:t xml:space="preserve">The following outlines the </w:t>
      </w:r>
      <w:r w:rsidRPr="00FA2E27">
        <w:rPr>
          <w:b/>
          <w:bCs/>
          <w:color w:val="000000" w:themeColor="text1"/>
        </w:rPr>
        <w:t>basic hardware and software requirements</w:t>
      </w:r>
      <w:r w:rsidRPr="00FA2E27">
        <w:rPr>
          <w:color w:val="000000" w:themeColor="text1"/>
        </w:rPr>
        <w:t xml:space="preserve"> necessary to design, develop, and run the </w:t>
      </w:r>
      <w:r w:rsidRPr="00FA2E27">
        <w:rPr>
          <w:b/>
          <w:bCs/>
          <w:color w:val="000000" w:themeColor="text1"/>
        </w:rPr>
        <w:t>“Tanks!”</w:t>
      </w:r>
      <w:r w:rsidRPr="00FA2E27">
        <w:rPr>
          <w:color w:val="000000" w:themeColor="text1"/>
        </w:rPr>
        <w:t xml:space="preserve"> 3D tactical game project. These initial specifications ensure smooth development and gameplay experience. A more detailed breakdown will be provided later in the Software Requirements Specification (SRS) document.</w:t>
      </w:r>
      <w:r>
        <w:rPr>
          <w:color w:val="000000" w:themeColor="text1"/>
        </w:rPr>
        <w:br/>
      </w:r>
      <w:r>
        <w:rPr>
          <w:b/>
          <w:bCs/>
          <w:color w:val="000000" w:themeColor="text1"/>
        </w:rPr>
        <w:br/>
      </w:r>
      <w:r w:rsidRPr="00FA2E27">
        <w:rPr>
          <w:b/>
          <w:bCs/>
          <w:color w:val="000000" w:themeColor="text1"/>
        </w:rPr>
        <w:t>Hardware Requirements</w:t>
      </w:r>
    </w:p>
    <w:p w14:paraId="344CD7A1" w14:textId="77777777" w:rsidR="00FA2E27" w:rsidRPr="00FA2E27" w:rsidRDefault="00FA2E27" w:rsidP="00FA2E27">
      <w:pPr>
        <w:numPr>
          <w:ilvl w:val="0"/>
          <w:numId w:val="28"/>
        </w:numPr>
        <w:spacing w:line="276" w:lineRule="auto"/>
        <w:jc w:val="both"/>
        <w:rPr>
          <w:color w:val="000000" w:themeColor="text1"/>
        </w:rPr>
      </w:pPr>
      <w:r w:rsidRPr="00FA2E27">
        <w:rPr>
          <w:b/>
          <w:bCs/>
          <w:color w:val="000000" w:themeColor="text1"/>
        </w:rPr>
        <w:t>Development Machine:</w:t>
      </w:r>
    </w:p>
    <w:p w14:paraId="02F8FFD4"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Processor:</w:t>
      </w:r>
      <w:r w:rsidRPr="00FA2E27">
        <w:rPr>
          <w:color w:val="000000" w:themeColor="text1"/>
        </w:rPr>
        <w:t xml:space="preserve"> Intel Core i5 or AMD Ryzen 5 (or higher)</w:t>
      </w:r>
    </w:p>
    <w:p w14:paraId="257B254F"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RAM:</w:t>
      </w:r>
      <w:r w:rsidRPr="00FA2E27">
        <w:rPr>
          <w:color w:val="000000" w:themeColor="text1"/>
        </w:rPr>
        <w:t xml:space="preserve"> Minimum 8 GB (16 GB recommended for smoother development with Unity)</w:t>
      </w:r>
    </w:p>
    <w:p w14:paraId="00531183"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Graphics Card:</w:t>
      </w:r>
      <w:r w:rsidRPr="00FA2E27">
        <w:rPr>
          <w:color w:val="000000" w:themeColor="text1"/>
        </w:rPr>
        <w:t xml:space="preserve"> NVIDIA GTX 1050 / AMD Radeon RX 560 (or higher)</w:t>
      </w:r>
    </w:p>
    <w:p w14:paraId="0DD36F7D"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Storage:</w:t>
      </w:r>
      <w:r w:rsidRPr="00FA2E27">
        <w:rPr>
          <w:color w:val="000000" w:themeColor="text1"/>
        </w:rPr>
        <w:t xml:space="preserve"> At least 20 GB free space (for Unity, assets, and project files)</w:t>
      </w:r>
    </w:p>
    <w:p w14:paraId="0368B7ED" w14:textId="77777777" w:rsidR="00FA2E27" w:rsidRPr="00FA2E27" w:rsidRDefault="00FA2E27" w:rsidP="00FA2E27">
      <w:pPr>
        <w:numPr>
          <w:ilvl w:val="1"/>
          <w:numId w:val="28"/>
        </w:numPr>
        <w:spacing w:line="276" w:lineRule="auto"/>
        <w:jc w:val="both"/>
        <w:rPr>
          <w:color w:val="000000" w:themeColor="text1"/>
        </w:rPr>
      </w:pPr>
      <w:r w:rsidRPr="00FA2E27">
        <w:rPr>
          <w:b/>
          <w:bCs/>
          <w:color w:val="000000" w:themeColor="text1"/>
        </w:rPr>
        <w:t>Display:</w:t>
      </w:r>
      <w:r w:rsidRPr="00FA2E27">
        <w:rPr>
          <w:color w:val="000000" w:themeColor="text1"/>
        </w:rPr>
        <w:t xml:space="preserve"> Full HD (1920x1080) resolution monitor</w:t>
      </w:r>
    </w:p>
    <w:p w14:paraId="6364B2B4" w14:textId="77777777" w:rsidR="00FA2E27" w:rsidRPr="00FA2E27" w:rsidRDefault="00FA2E27" w:rsidP="00FA2E27">
      <w:pPr>
        <w:numPr>
          <w:ilvl w:val="0"/>
          <w:numId w:val="28"/>
        </w:numPr>
        <w:spacing w:line="276" w:lineRule="auto"/>
        <w:jc w:val="both"/>
        <w:rPr>
          <w:color w:val="000000" w:themeColor="text1"/>
        </w:rPr>
      </w:pPr>
      <w:r w:rsidRPr="00FA2E27">
        <w:rPr>
          <w:b/>
          <w:bCs/>
          <w:color w:val="000000" w:themeColor="text1"/>
        </w:rPr>
        <w:t>Testing Machine:</w:t>
      </w:r>
    </w:p>
    <w:p w14:paraId="29288AD9" w14:textId="77777777" w:rsidR="00FA2E27" w:rsidRPr="00FA2E27" w:rsidRDefault="00FA2E27" w:rsidP="00FA2E27">
      <w:pPr>
        <w:numPr>
          <w:ilvl w:val="1"/>
          <w:numId w:val="28"/>
        </w:numPr>
        <w:spacing w:line="276" w:lineRule="auto"/>
        <w:jc w:val="both"/>
        <w:rPr>
          <w:color w:val="000000" w:themeColor="text1"/>
        </w:rPr>
      </w:pPr>
      <w:r w:rsidRPr="00FA2E27">
        <w:rPr>
          <w:color w:val="000000" w:themeColor="text1"/>
        </w:rPr>
        <w:t>Mid-range PC or laptop with at least 4 GB RAM, integrated GPU (e.g., Intel UHD), and dual-core processor to ensure performance testing on lower-end systems.</w:t>
      </w:r>
    </w:p>
    <w:p w14:paraId="0A5C2757" w14:textId="77777777" w:rsidR="00FA2E27" w:rsidRDefault="00FA2E27" w:rsidP="00FA2E27">
      <w:pPr>
        <w:spacing w:line="276" w:lineRule="auto"/>
        <w:jc w:val="both"/>
        <w:rPr>
          <w:color w:val="000000" w:themeColor="text1"/>
        </w:rPr>
      </w:pPr>
    </w:p>
    <w:p w14:paraId="6B96D4CB" w14:textId="740DBA8D" w:rsidR="00FA2E27" w:rsidRPr="00FA2E27" w:rsidRDefault="00FA2E27" w:rsidP="00FA2E27">
      <w:pPr>
        <w:spacing w:line="276" w:lineRule="auto"/>
        <w:jc w:val="both"/>
        <w:rPr>
          <w:b/>
          <w:bCs/>
          <w:color w:val="000000" w:themeColor="text1"/>
        </w:rPr>
      </w:pPr>
      <w:r w:rsidRPr="00FA2E27">
        <w:rPr>
          <w:b/>
          <w:bCs/>
          <w:color w:val="000000" w:themeColor="text1"/>
        </w:rPr>
        <w:t>Software Requirements</w:t>
      </w:r>
    </w:p>
    <w:p w14:paraId="146E5115"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Game Engine:</w:t>
      </w:r>
      <w:r w:rsidRPr="00FA2E27">
        <w:rPr>
          <w:color w:val="000000" w:themeColor="text1"/>
        </w:rPr>
        <w:t xml:space="preserve"> Unity (latest stable LTS version)</w:t>
      </w:r>
    </w:p>
    <w:p w14:paraId="6729444E"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IDE/Editor:</w:t>
      </w:r>
      <w:r w:rsidRPr="00FA2E27">
        <w:rPr>
          <w:color w:val="000000" w:themeColor="text1"/>
        </w:rPr>
        <w:t xml:space="preserve"> Visual Studio (with Unity tools) or JetBrains Rider (optional)</w:t>
      </w:r>
    </w:p>
    <w:p w14:paraId="352E4E96"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Graphics Tools:</w:t>
      </w:r>
      <w:r w:rsidRPr="00FA2E27">
        <w:rPr>
          <w:color w:val="000000" w:themeColor="text1"/>
        </w:rPr>
        <w:t xml:space="preserve"> Blender (for any custom 3D models), GIMP or Photoshop (for textures/UI assets)</w:t>
      </w:r>
    </w:p>
    <w:p w14:paraId="4C8999B2"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Version Control:</w:t>
      </w:r>
      <w:r w:rsidRPr="00FA2E27">
        <w:rPr>
          <w:color w:val="000000" w:themeColor="text1"/>
        </w:rPr>
        <w:t xml:space="preserve"> Git (with GitHub or GitLab for repository management)</w:t>
      </w:r>
    </w:p>
    <w:p w14:paraId="55DA2D43"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Audio Tools:</w:t>
      </w:r>
      <w:r w:rsidRPr="00FA2E27">
        <w:rPr>
          <w:color w:val="000000" w:themeColor="text1"/>
        </w:rPr>
        <w:t xml:space="preserve"> Audacity or other free tools for sound editing (if required)</w:t>
      </w:r>
    </w:p>
    <w:p w14:paraId="2E0736E3" w14:textId="77777777" w:rsidR="00FA2E27" w:rsidRPr="00FA2E27" w:rsidRDefault="00FA2E27" w:rsidP="00FA2E27">
      <w:pPr>
        <w:numPr>
          <w:ilvl w:val="0"/>
          <w:numId w:val="29"/>
        </w:numPr>
        <w:spacing w:line="276" w:lineRule="auto"/>
        <w:jc w:val="both"/>
        <w:rPr>
          <w:color w:val="000000" w:themeColor="text1"/>
        </w:rPr>
      </w:pPr>
      <w:r w:rsidRPr="00FA2E27">
        <w:rPr>
          <w:b/>
          <w:bCs/>
          <w:color w:val="000000" w:themeColor="text1"/>
        </w:rPr>
        <w:t>Operating System:</w:t>
      </w:r>
      <w:r w:rsidRPr="00FA2E27">
        <w:rPr>
          <w:color w:val="000000" w:themeColor="text1"/>
        </w:rPr>
        <w:t xml:space="preserve"> Windows 10 or above (development and deployment)</w:t>
      </w:r>
    </w:p>
    <w:p w14:paraId="65D16A3F" w14:textId="77777777" w:rsidR="00FA2E27" w:rsidRPr="00FA2E27" w:rsidRDefault="00000000" w:rsidP="00FA2E27">
      <w:pPr>
        <w:spacing w:line="276" w:lineRule="auto"/>
        <w:jc w:val="both"/>
        <w:rPr>
          <w:color w:val="000000" w:themeColor="text1"/>
        </w:rPr>
      </w:pPr>
      <w:r>
        <w:rPr>
          <w:color w:val="000000" w:themeColor="text1"/>
        </w:rPr>
        <w:pict w14:anchorId="458DB97F">
          <v:rect id="_x0000_i1027" style="width:0;height:1.5pt" o:hralign="center" o:hrstd="t" o:hr="t" fillcolor="#a0a0a0" stroked="f"/>
        </w:pict>
      </w:r>
    </w:p>
    <w:p w14:paraId="2DE5CD2D" w14:textId="77777777" w:rsidR="00FA2E27" w:rsidRPr="00FA2E27" w:rsidRDefault="00FA2E27" w:rsidP="00FA2E27">
      <w:pPr>
        <w:spacing w:line="276" w:lineRule="auto"/>
        <w:jc w:val="both"/>
        <w:rPr>
          <w:color w:val="000000" w:themeColor="text1"/>
        </w:rPr>
      </w:pPr>
      <w:r w:rsidRPr="00FA2E27">
        <w:rPr>
          <w:color w:val="000000" w:themeColor="text1"/>
        </w:rPr>
        <w:t>These basic resources are sufficient for prototyping, building, testing, and presenting the final game. The requirements may be updated as features are added during development.</w:t>
      </w:r>
    </w:p>
    <w:p w14:paraId="39B39F6F" w14:textId="77777777" w:rsidR="00FA2E27" w:rsidRDefault="00FA2E27" w:rsidP="00FA2E27">
      <w:pPr>
        <w:spacing w:line="276" w:lineRule="auto"/>
        <w:jc w:val="both"/>
        <w:rPr>
          <w:color w:val="0000FF"/>
        </w:rPr>
      </w:pPr>
    </w:p>
    <w:p w14:paraId="6D140313" w14:textId="77777777" w:rsidR="00FA2E27" w:rsidRDefault="00FA2E27" w:rsidP="00FA2E27">
      <w:pPr>
        <w:spacing w:line="276" w:lineRule="auto"/>
        <w:jc w:val="both"/>
        <w:rPr>
          <w:color w:val="0000FF"/>
        </w:rPr>
      </w:pPr>
    </w:p>
    <w:p w14:paraId="42CE48DA" w14:textId="77777777" w:rsidR="00FA2E27" w:rsidRPr="00FA2E27" w:rsidRDefault="00FA2E27" w:rsidP="00FA2E27">
      <w:pPr>
        <w:spacing w:line="276" w:lineRule="auto"/>
        <w:jc w:val="both"/>
        <w:rPr>
          <w:color w:val="0000FF"/>
        </w:rPr>
      </w:pPr>
    </w:p>
    <w:p w14:paraId="1F7B9C08" w14:textId="61935731" w:rsidR="00834AEC" w:rsidRPr="00410707" w:rsidRDefault="00834AEC" w:rsidP="00FA2E27">
      <w:pPr>
        <w:pStyle w:val="Heading2"/>
        <w:numPr>
          <w:ilvl w:val="1"/>
          <w:numId w:val="6"/>
        </w:numPr>
        <w:tabs>
          <w:tab w:val="num" w:pos="360"/>
        </w:tabs>
        <w:spacing w:before="240" w:after="240"/>
        <w:jc w:val="left"/>
        <w:rPr>
          <w:rFonts w:ascii="Times New Roman" w:hAnsi="Times New Roman"/>
          <w:sz w:val="24"/>
          <w:szCs w:val="22"/>
        </w:rPr>
      </w:pPr>
      <w:bookmarkStart w:id="29" w:name="_Toc28681291"/>
      <w:bookmarkStart w:id="30" w:name="_Toc152588277"/>
      <w:bookmarkStart w:id="31" w:name="_Toc165625614"/>
      <w:bookmarkStart w:id="32" w:name="_Toc196785379"/>
      <w:r w:rsidRPr="00410707">
        <w:rPr>
          <w:rFonts w:ascii="Times New Roman" w:hAnsi="Times New Roman"/>
          <w:sz w:val="24"/>
          <w:szCs w:val="22"/>
        </w:rPr>
        <w:lastRenderedPageBreak/>
        <w:t>Stakeholders:</w:t>
      </w:r>
      <w:bookmarkEnd w:id="29"/>
      <w:bookmarkEnd w:id="30"/>
      <w:bookmarkEnd w:id="31"/>
      <w:bookmarkEnd w:id="32"/>
    </w:p>
    <w:p w14:paraId="30758921" w14:textId="77777777" w:rsidR="00F32543" w:rsidRPr="00F32543" w:rsidRDefault="00F32543" w:rsidP="00F32543">
      <w:pPr>
        <w:keepNext/>
        <w:spacing w:line="276" w:lineRule="auto"/>
      </w:pPr>
      <w:r w:rsidRPr="00F32543">
        <w:t xml:space="preserve">In the development of </w:t>
      </w:r>
      <w:r w:rsidRPr="00F32543">
        <w:rPr>
          <w:b/>
          <w:bCs/>
        </w:rPr>
        <w:t>“Tanks!”</w:t>
      </w:r>
      <w:r w:rsidRPr="00F32543">
        <w:t>, several stakeholders play an important role in shaping and evaluating the project.</w:t>
      </w:r>
    </w:p>
    <w:p w14:paraId="281A928D" w14:textId="77777777" w:rsidR="00F32543" w:rsidRPr="00F32543" w:rsidRDefault="00F32543" w:rsidP="00F32543">
      <w:pPr>
        <w:keepNext/>
        <w:numPr>
          <w:ilvl w:val="0"/>
          <w:numId w:val="31"/>
        </w:numPr>
        <w:spacing w:line="276" w:lineRule="auto"/>
      </w:pPr>
      <w:r w:rsidRPr="00F32543">
        <w:rPr>
          <w:b/>
          <w:bCs/>
        </w:rPr>
        <w:t>End Users</w:t>
      </w:r>
      <w:r w:rsidRPr="00F32543">
        <w:t>: Casual gamers and strategy lovers who will play the game. Their experience determines the game’s success.</w:t>
      </w:r>
    </w:p>
    <w:p w14:paraId="1E7503B7" w14:textId="77777777" w:rsidR="00F32543" w:rsidRPr="00F32543" w:rsidRDefault="00F32543" w:rsidP="00F32543">
      <w:pPr>
        <w:keepNext/>
        <w:numPr>
          <w:ilvl w:val="0"/>
          <w:numId w:val="31"/>
        </w:numPr>
        <w:spacing w:line="276" w:lineRule="auto"/>
      </w:pPr>
      <w:r w:rsidRPr="00F32543">
        <w:rPr>
          <w:b/>
          <w:bCs/>
        </w:rPr>
        <w:t>Project Team</w:t>
      </w:r>
      <w:r w:rsidRPr="00F32543">
        <w:t>: Developers and designers responsible for creating game mechanics, visuals, and overall functionality.</w:t>
      </w:r>
    </w:p>
    <w:p w14:paraId="0A1C4AD1" w14:textId="77777777" w:rsidR="00F32543" w:rsidRPr="00F32543" w:rsidRDefault="00F32543" w:rsidP="00F32543">
      <w:pPr>
        <w:keepNext/>
        <w:numPr>
          <w:ilvl w:val="0"/>
          <w:numId w:val="31"/>
        </w:numPr>
        <w:spacing w:line="276" w:lineRule="auto"/>
      </w:pPr>
      <w:r w:rsidRPr="00F32543">
        <w:rPr>
          <w:b/>
          <w:bCs/>
        </w:rPr>
        <w:t>Academic Supervisors</w:t>
      </w:r>
      <w:r w:rsidRPr="00F32543">
        <w:t>: Guide the project, ensure it meets educational goals, and evaluate the final outcome.</w:t>
      </w:r>
    </w:p>
    <w:p w14:paraId="7A6EE467" w14:textId="77777777" w:rsidR="00F32543" w:rsidRPr="00F32543" w:rsidRDefault="00F32543" w:rsidP="00F32543">
      <w:pPr>
        <w:keepNext/>
        <w:numPr>
          <w:ilvl w:val="0"/>
          <w:numId w:val="31"/>
        </w:numPr>
        <w:spacing w:line="276" w:lineRule="auto"/>
      </w:pPr>
      <w:r w:rsidRPr="00F32543">
        <w:rPr>
          <w:b/>
          <w:bCs/>
        </w:rPr>
        <w:t>Evaluators/Jury</w:t>
      </w:r>
      <w:r w:rsidRPr="00F32543">
        <w:t>: Review the final product for innovation, usability, and technical quality.</w:t>
      </w:r>
    </w:p>
    <w:p w14:paraId="6F4F38FD" w14:textId="00824D15" w:rsidR="00F32543" w:rsidRPr="00F32543" w:rsidRDefault="00F32543" w:rsidP="00F32543">
      <w:pPr>
        <w:keepNext/>
        <w:numPr>
          <w:ilvl w:val="0"/>
          <w:numId w:val="31"/>
        </w:numPr>
        <w:spacing w:line="276" w:lineRule="auto"/>
      </w:pPr>
      <w:r w:rsidRPr="00F32543">
        <w:rPr>
          <w:b/>
          <w:bCs/>
        </w:rPr>
        <w:t>Future Developers</w:t>
      </w:r>
      <w:r w:rsidRPr="00F32543">
        <w:t>: May use this project for learning or further development, requiring clean code and documentation.</w:t>
      </w:r>
      <w:bookmarkStart w:id="33" w:name="_Toc152588278"/>
      <w:bookmarkStart w:id="34" w:name="_Toc165625615"/>
    </w:p>
    <w:p w14:paraId="0EB26F91" w14:textId="1450801B" w:rsidR="00B51893" w:rsidRDefault="009747E5" w:rsidP="0056040E">
      <w:pPr>
        <w:pStyle w:val="Heading2"/>
        <w:numPr>
          <w:ilvl w:val="0"/>
          <w:numId w:val="6"/>
        </w:numPr>
        <w:spacing w:before="240" w:after="240"/>
        <w:ind w:left="630" w:hanging="720"/>
        <w:jc w:val="left"/>
        <w:rPr>
          <w:rFonts w:ascii="Times New Roman" w:hAnsi="Times New Roman"/>
          <w:sz w:val="28"/>
          <w:szCs w:val="28"/>
        </w:rPr>
      </w:pPr>
      <w:bookmarkStart w:id="35" w:name="_Toc196785380"/>
      <w:r w:rsidRPr="00410707">
        <w:rPr>
          <w:rFonts w:ascii="Times New Roman" w:hAnsi="Times New Roman"/>
          <w:sz w:val="28"/>
          <w:szCs w:val="28"/>
        </w:rPr>
        <w:t>Tools/Technology</w:t>
      </w:r>
      <w:bookmarkEnd w:id="33"/>
      <w:bookmarkEnd w:id="34"/>
      <w:bookmarkEnd w:id="35"/>
    </w:p>
    <w:p w14:paraId="0780F18A" w14:textId="77777777" w:rsidR="002D6FC1" w:rsidRPr="00FE20DE" w:rsidRDefault="002D6FC1" w:rsidP="002D6FC1">
      <w:pPr>
        <w:spacing w:after="160" w:line="278" w:lineRule="auto"/>
      </w:pPr>
      <w:r w:rsidRPr="00FE20DE">
        <w:t xml:space="preserve">The development of </w:t>
      </w:r>
      <w:r w:rsidRPr="00FE20DE">
        <w:rPr>
          <w:b/>
          <w:bCs/>
        </w:rPr>
        <w:t>“Tanks!”</w:t>
      </w:r>
      <w:r w:rsidRPr="00FE20DE">
        <w:t xml:space="preserve"> requires the following hardware and software tools and technologies:</w:t>
      </w:r>
    </w:p>
    <w:p w14:paraId="78BEF234" w14:textId="77777777" w:rsidR="002D6FC1" w:rsidRDefault="002D6FC1" w:rsidP="002D6FC1">
      <w:pPr>
        <w:rPr>
          <w:b/>
          <w:bCs/>
        </w:rPr>
      </w:pPr>
    </w:p>
    <w:p w14:paraId="505EA223" w14:textId="77777777" w:rsidR="002D6FC1" w:rsidRPr="00FE20DE" w:rsidRDefault="002D6FC1" w:rsidP="002D6FC1">
      <w:pPr>
        <w:spacing w:after="160" w:line="278" w:lineRule="auto"/>
      </w:pPr>
      <w:r w:rsidRPr="00FE20DE">
        <w:rPr>
          <w:b/>
          <w:bCs/>
        </w:rPr>
        <w:t>Software Tools:</w:t>
      </w:r>
    </w:p>
    <w:p w14:paraId="597EEC42" w14:textId="77777777" w:rsidR="002D6FC1" w:rsidRPr="00FE20DE" w:rsidRDefault="002D6FC1" w:rsidP="002D6FC1">
      <w:pPr>
        <w:numPr>
          <w:ilvl w:val="0"/>
          <w:numId w:val="32"/>
        </w:numPr>
        <w:spacing w:after="160" w:line="278" w:lineRule="auto"/>
      </w:pPr>
      <w:r w:rsidRPr="00FE20DE">
        <w:rPr>
          <w:b/>
          <w:bCs/>
        </w:rPr>
        <w:t>Unity Engine</w:t>
      </w:r>
      <w:r w:rsidRPr="00FE20DE">
        <w:t xml:space="preserve"> – Primary game development platform used for designing gameplay, physics, animations, and level design.</w:t>
      </w:r>
    </w:p>
    <w:p w14:paraId="753A8E1E" w14:textId="77777777" w:rsidR="002D6FC1" w:rsidRPr="00FE20DE" w:rsidRDefault="002D6FC1" w:rsidP="002D6FC1">
      <w:pPr>
        <w:numPr>
          <w:ilvl w:val="0"/>
          <w:numId w:val="32"/>
        </w:numPr>
        <w:spacing w:after="160" w:line="278" w:lineRule="auto"/>
      </w:pPr>
      <w:r w:rsidRPr="00FE20DE">
        <w:rPr>
          <w:b/>
          <w:bCs/>
        </w:rPr>
        <w:t>C# Programming Language</w:t>
      </w:r>
      <w:r w:rsidRPr="00FE20DE">
        <w:t xml:space="preserve"> – Used for scripting all gameplay mechanics and logic within Unity.</w:t>
      </w:r>
    </w:p>
    <w:p w14:paraId="093F4038" w14:textId="77777777" w:rsidR="002D6FC1" w:rsidRPr="00FE20DE" w:rsidRDefault="002D6FC1" w:rsidP="002D6FC1">
      <w:pPr>
        <w:numPr>
          <w:ilvl w:val="0"/>
          <w:numId w:val="32"/>
        </w:numPr>
        <w:spacing w:after="160" w:line="278" w:lineRule="auto"/>
      </w:pPr>
      <w:r w:rsidRPr="00FE20DE">
        <w:rPr>
          <w:b/>
          <w:bCs/>
        </w:rPr>
        <w:t>Visual Studio</w:t>
      </w:r>
      <w:r w:rsidRPr="00FE20DE">
        <w:t xml:space="preserve"> – Integrated development environment (IDE) for writing and debugging C# code.</w:t>
      </w:r>
    </w:p>
    <w:p w14:paraId="5A8F5B57" w14:textId="77777777" w:rsidR="002D6FC1" w:rsidRPr="00FE20DE" w:rsidRDefault="002D6FC1" w:rsidP="002D6FC1">
      <w:pPr>
        <w:numPr>
          <w:ilvl w:val="0"/>
          <w:numId w:val="32"/>
        </w:numPr>
        <w:spacing w:after="160" w:line="278" w:lineRule="auto"/>
      </w:pPr>
      <w:r w:rsidRPr="00FE20DE">
        <w:rPr>
          <w:b/>
          <w:bCs/>
        </w:rPr>
        <w:t>Git / GitHub</w:t>
      </w:r>
      <w:r w:rsidRPr="00FE20DE">
        <w:t xml:space="preserve"> – For version control and project collaboration.</w:t>
      </w:r>
    </w:p>
    <w:p w14:paraId="48B00A62" w14:textId="77777777" w:rsidR="002D6FC1" w:rsidRDefault="002D6FC1" w:rsidP="002D6FC1">
      <w:pPr>
        <w:rPr>
          <w:b/>
          <w:bCs/>
        </w:rPr>
      </w:pPr>
    </w:p>
    <w:p w14:paraId="248B37CE" w14:textId="77777777" w:rsidR="002D6FC1" w:rsidRPr="00FE20DE" w:rsidRDefault="002D6FC1" w:rsidP="002D6FC1">
      <w:pPr>
        <w:spacing w:after="160" w:line="278" w:lineRule="auto"/>
      </w:pPr>
      <w:r w:rsidRPr="00FE20DE">
        <w:rPr>
          <w:b/>
          <w:bCs/>
        </w:rPr>
        <w:t>Hardware Requirements:</w:t>
      </w:r>
    </w:p>
    <w:p w14:paraId="0BE8AA63" w14:textId="77777777" w:rsidR="002D6FC1" w:rsidRPr="00FE20DE" w:rsidRDefault="002D6FC1" w:rsidP="002D6FC1">
      <w:pPr>
        <w:numPr>
          <w:ilvl w:val="0"/>
          <w:numId w:val="33"/>
        </w:numPr>
        <w:spacing w:after="160" w:line="278" w:lineRule="auto"/>
      </w:pPr>
      <w:r w:rsidRPr="00FE20DE">
        <w:rPr>
          <w:b/>
          <w:bCs/>
        </w:rPr>
        <w:t>Personal Computer (Windows/macOS)</w:t>
      </w:r>
      <w:r w:rsidRPr="00FE20DE">
        <w:t xml:space="preserve"> – For development and testing.</w:t>
      </w:r>
    </w:p>
    <w:p w14:paraId="77DD558E" w14:textId="77777777" w:rsidR="002D6FC1" w:rsidRPr="00FE20DE" w:rsidRDefault="002D6FC1" w:rsidP="002D6FC1">
      <w:pPr>
        <w:numPr>
          <w:ilvl w:val="0"/>
          <w:numId w:val="33"/>
        </w:numPr>
        <w:spacing w:after="160" w:line="278" w:lineRule="auto"/>
      </w:pPr>
      <w:r w:rsidRPr="00FE20DE">
        <w:rPr>
          <w:b/>
          <w:bCs/>
        </w:rPr>
        <w:t>Graphics Card (2GB or higher)</w:t>
      </w:r>
      <w:r w:rsidRPr="00FE20DE">
        <w:t xml:space="preserve"> – To support smooth rendering and gameplay in Unity.</w:t>
      </w:r>
    </w:p>
    <w:p w14:paraId="01280E45" w14:textId="77777777" w:rsidR="002D6FC1" w:rsidRPr="00FE20DE" w:rsidRDefault="002D6FC1" w:rsidP="002D6FC1">
      <w:pPr>
        <w:numPr>
          <w:ilvl w:val="0"/>
          <w:numId w:val="33"/>
        </w:numPr>
        <w:spacing w:after="160" w:line="278" w:lineRule="auto"/>
      </w:pPr>
      <w:r w:rsidRPr="00FE20DE">
        <w:rPr>
          <w:b/>
          <w:bCs/>
        </w:rPr>
        <w:t>Input Devices</w:t>
      </w:r>
      <w:r w:rsidRPr="00FE20DE">
        <w:t xml:space="preserve"> – Mouse and keyboard for control testing and gameplay interaction.</w:t>
      </w:r>
    </w:p>
    <w:p w14:paraId="2884D765" w14:textId="77777777" w:rsidR="009747E5" w:rsidRDefault="009747E5" w:rsidP="0056040E">
      <w:pPr>
        <w:pStyle w:val="Heading2"/>
        <w:numPr>
          <w:ilvl w:val="0"/>
          <w:numId w:val="6"/>
        </w:numPr>
        <w:spacing w:before="240" w:after="240"/>
        <w:ind w:left="630" w:hanging="720"/>
        <w:jc w:val="left"/>
        <w:rPr>
          <w:rFonts w:ascii="Times New Roman" w:hAnsi="Times New Roman"/>
          <w:sz w:val="28"/>
          <w:szCs w:val="28"/>
        </w:rPr>
      </w:pPr>
      <w:bookmarkStart w:id="36" w:name="_Toc152588279"/>
      <w:bookmarkStart w:id="37" w:name="_Toc165625616"/>
      <w:bookmarkStart w:id="38" w:name="_Toc196785381"/>
      <w:r w:rsidRPr="00410707">
        <w:rPr>
          <w:rFonts w:ascii="Times New Roman" w:hAnsi="Times New Roman"/>
          <w:sz w:val="28"/>
          <w:szCs w:val="28"/>
        </w:rPr>
        <w:t>Expertise of the Team Members</w:t>
      </w:r>
      <w:bookmarkEnd w:id="36"/>
      <w:bookmarkEnd w:id="37"/>
      <w:bookmarkEnd w:id="38"/>
    </w:p>
    <w:p w14:paraId="351EE835" w14:textId="77777777" w:rsidR="008E32A7" w:rsidRPr="00D90076" w:rsidRDefault="008E32A7" w:rsidP="008E32A7">
      <w:pPr>
        <w:spacing w:after="160" w:line="278" w:lineRule="auto"/>
      </w:pPr>
      <w:r w:rsidRPr="00D90076">
        <w:t xml:space="preserve">The development of </w:t>
      </w:r>
      <w:r w:rsidRPr="00D90076">
        <w:rPr>
          <w:b/>
          <w:bCs/>
        </w:rPr>
        <w:t>“Tanks!”</w:t>
      </w:r>
      <w:r w:rsidRPr="00D90076">
        <w:t xml:space="preserve"> is driven by a dedicated team of two members, each bringing unique strengths and complementary skills essential for the project’s success. Below is a breakdown of their core areas of expertise:</w:t>
      </w:r>
    </w:p>
    <w:p w14:paraId="7DBF109E" w14:textId="77777777" w:rsidR="008E32A7" w:rsidRPr="00D90076" w:rsidRDefault="008E32A7" w:rsidP="008E32A7">
      <w:pPr>
        <w:spacing w:after="160" w:line="278" w:lineRule="auto"/>
      </w:pPr>
      <w:proofErr w:type="spellStart"/>
      <w:r w:rsidRPr="00D90076">
        <w:rPr>
          <w:b/>
          <w:bCs/>
        </w:rPr>
        <w:t>i</w:t>
      </w:r>
      <w:proofErr w:type="spellEnd"/>
      <w:r w:rsidRPr="00D90076">
        <w:rPr>
          <w:b/>
          <w:bCs/>
        </w:rPr>
        <w:t>. Game Development and Visual Design</w:t>
      </w:r>
    </w:p>
    <w:p w14:paraId="25ED75A9" w14:textId="77777777" w:rsidR="008E32A7" w:rsidRPr="00D90076" w:rsidRDefault="008E32A7" w:rsidP="008E32A7">
      <w:pPr>
        <w:spacing w:after="160" w:line="278" w:lineRule="auto"/>
      </w:pPr>
      <w:r w:rsidRPr="00D90076">
        <w:rPr>
          <w:b/>
          <w:bCs/>
        </w:rPr>
        <w:lastRenderedPageBreak/>
        <w:t>AbdulRehman Zahid (Team Leader)</w:t>
      </w:r>
      <w:r w:rsidRPr="00D90076">
        <w:br/>
        <w:t>AbdulRehman has over 18 months of experience as a graphic designer, with a strong command of visual aesthetics, creative direction, and multimedia content. He is responsible for the development of the game in Unity and manages the overall design aspects including:</w:t>
      </w:r>
    </w:p>
    <w:p w14:paraId="21C79C67" w14:textId="77777777" w:rsidR="008E32A7" w:rsidRPr="00D90076" w:rsidRDefault="008E32A7" w:rsidP="008E32A7">
      <w:pPr>
        <w:numPr>
          <w:ilvl w:val="0"/>
          <w:numId w:val="34"/>
        </w:numPr>
        <w:spacing w:after="160" w:line="278" w:lineRule="auto"/>
      </w:pPr>
      <w:r w:rsidRPr="00D90076">
        <w:t>UI/UX design for immersive user interaction</w:t>
      </w:r>
    </w:p>
    <w:p w14:paraId="01C7E441" w14:textId="77777777" w:rsidR="008E32A7" w:rsidRPr="00D90076" w:rsidRDefault="008E32A7" w:rsidP="008E32A7">
      <w:pPr>
        <w:numPr>
          <w:ilvl w:val="0"/>
          <w:numId w:val="34"/>
        </w:numPr>
        <w:spacing w:after="160" w:line="278" w:lineRule="auto"/>
      </w:pPr>
      <w:r w:rsidRPr="00D90076">
        <w:t>Creation and implementation of 3D models and animations</w:t>
      </w:r>
    </w:p>
    <w:p w14:paraId="6C8C3401" w14:textId="77777777" w:rsidR="008E32A7" w:rsidRPr="00D90076" w:rsidRDefault="008E32A7" w:rsidP="008E32A7">
      <w:pPr>
        <w:numPr>
          <w:ilvl w:val="0"/>
          <w:numId w:val="34"/>
        </w:numPr>
        <w:spacing w:after="160" w:line="278" w:lineRule="auto"/>
      </w:pPr>
      <w:r w:rsidRPr="00D90076">
        <w:t>Integration of sound effects and background music</w:t>
      </w:r>
    </w:p>
    <w:p w14:paraId="59B3F284" w14:textId="77777777" w:rsidR="008E32A7" w:rsidRPr="00D90076" w:rsidRDefault="008E32A7" w:rsidP="008E32A7">
      <w:pPr>
        <w:numPr>
          <w:ilvl w:val="0"/>
          <w:numId w:val="34"/>
        </w:numPr>
        <w:spacing w:after="160" w:line="278" w:lineRule="auto"/>
      </w:pPr>
      <w:r w:rsidRPr="00D90076">
        <w:t>Ensuring visual consistency and quality across levels</w:t>
      </w:r>
      <w:r w:rsidRPr="00D90076">
        <w:br/>
        <w:t>His ability to multitask ensures efficient progress in design, development, and gameplay tuning.</w:t>
      </w:r>
    </w:p>
    <w:p w14:paraId="676B8EF0" w14:textId="77777777" w:rsidR="008E32A7" w:rsidRPr="00D90076" w:rsidRDefault="008E32A7" w:rsidP="008E32A7">
      <w:pPr>
        <w:spacing w:after="160" w:line="278" w:lineRule="auto"/>
      </w:pPr>
      <w:r w:rsidRPr="00D90076">
        <w:rPr>
          <w:b/>
          <w:bCs/>
        </w:rPr>
        <w:t>ii. Quality Assurance and Documentation</w:t>
      </w:r>
    </w:p>
    <w:p w14:paraId="245776FD" w14:textId="77777777" w:rsidR="008E32A7" w:rsidRPr="00D90076" w:rsidRDefault="008E32A7" w:rsidP="008E32A7">
      <w:pPr>
        <w:spacing w:after="160" w:line="278" w:lineRule="auto"/>
      </w:pPr>
      <w:r w:rsidRPr="00D90076">
        <w:rPr>
          <w:b/>
          <w:bCs/>
        </w:rPr>
        <w:t>Afzaal Ahmad (Team Member)</w:t>
      </w:r>
      <w:r w:rsidRPr="00D90076">
        <w:br/>
        <w:t>Afzaal plays a key role as a game moderator and tester. With experience in moderating various Chinese games, he brings deep insight into balancing gameplay and identifying usability issues. His contributions include:</w:t>
      </w:r>
    </w:p>
    <w:p w14:paraId="4A7C8DAB" w14:textId="77777777" w:rsidR="008E32A7" w:rsidRPr="00D90076" w:rsidRDefault="008E32A7" w:rsidP="008E32A7">
      <w:pPr>
        <w:numPr>
          <w:ilvl w:val="0"/>
          <w:numId w:val="35"/>
        </w:numPr>
        <w:spacing w:after="160" w:line="278" w:lineRule="auto"/>
      </w:pPr>
      <w:r w:rsidRPr="00D90076">
        <w:t>Back-end testing of game functionality and levels</w:t>
      </w:r>
    </w:p>
    <w:p w14:paraId="2753B715" w14:textId="77777777" w:rsidR="008E32A7" w:rsidRPr="00D90076" w:rsidRDefault="008E32A7" w:rsidP="008E32A7">
      <w:pPr>
        <w:numPr>
          <w:ilvl w:val="0"/>
          <w:numId w:val="35"/>
        </w:numPr>
        <w:spacing w:after="160" w:line="278" w:lineRule="auto"/>
      </w:pPr>
      <w:r w:rsidRPr="00D90076">
        <w:t>Bug detection and gameplay refinement</w:t>
      </w:r>
    </w:p>
    <w:p w14:paraId="51A371ED" w14:textId="77777777" w:rsidR="008E32A7" w:rsidRDefault="008E32A7" w:rsidP="008E32A7">
      <w:pPr>
        <w:numPr>
          <w:ilvl w:val="0"/>
          <w:numId w:val="35"/>
        </w:numPr>
        <w:spacing w:after="160" w:line="278" w:lineRule="auto"/>
      </w:pPr>
      <w:r w:rsidRPr="00D90076">
        <w:t>Thorough documentation of the game mechanics, progress, and testing results</w:t>
      </w:r>
      <w:r w:rsidRPr="00D90076">
        <w:br/>
        <w:t>He also ensures the delivery of comprehensive and well-structured documentation, aligning with academic and technical requirements.</w:t>
      </w:r>
    </w:p>
    <w:p w14:paraId="70F4D7FB" w14:textId="06566E03" w:rsidR="008E32A7" w:rsidRPr="008E32A7" w:rsidRDefault="008E32A7" w:rsidP="008E32A7">
      <w:r w:rsidRPr="00D90076">
        <w:t>This combination of development, visual design, testing, and documentation expertise equips the team to complete the project effectively while maintaining high standards of quality and gameplay experience.</w:t>
      </w:r>
    </w:p>
    <w:p w14:paraId="72CC331A" w14:textId="76B20D01" w:rsidR="00C97CFD" w:rsidRDefault="003B18D3" w:rsidP="00C97CFD">
      <w:pPr>
        <w:pStyle w:val="Heading2"/>
        <w:numPr>
          <w:ilvl w:val="0"/>
          <w:numId w:val="6"/>
        </w:numPr>
        <w:spacing w:before="240" w:after="240"/>
        <w:ind w:left="630" w:hanging="720"/>
        <w:jc w:val="left"/>
        <w:rPr>
          <w:rFonts w:ascii="Times New Roman" w:hAnsi="Times New Roman"/>
          <w:sz w:val="28"/>
          <w:szCs w:val="28"/>
        </w:rPr>
      </w:pPr>
      <w:bookmarkStart w:id="39" w:name="_Toc293488342"/>
      <w:bookmarkStart w:id="40" w:name="_Toc152588280"/>
      <w:bookmarkStart w:id="41" w:name="_Toc165625617"/>
      <w:bookmarkStart w:id="42" w:name="_Toc196785382"/>
      <w:r w:rsidRPr="00410707">
        <w:rPr>
          <w:rFonts w:ascii="Times New Roman" w:hAnsi="Times New Roman"/>
          <w:sz w:val="28"/>
          <w:szCs w:val="28"/>
        </w:rPr>
        <w:t>Timeframe</w:t>
      </w:r>
      <w:bookmarkEnd w:id="39"/>
      <w:bookmarkEnd w:id="40"/>
      <w:bookmarkEnd w:id="41"/>
      <w:bookmarkEnd w:id="42"/>
      <w:r w:rsidR="00C97CFD">
        <w:rPr>
          <w:rFonts w:ascii="Times New Roman" w:hAnsi="Times New Roman"/>
          <w:sz w:val="28"/>
          <w:szCs w:val="28"/>
        </w:rPr>
        <w:br/>
      </w:r>
    </w:p>
    <w:p w14:paraId="674C12ED" w14:textId="77777777" w:rsidR="00C97CFD" w:rsidRPr="00F92C91" w:rsidRDefault="00C97CFD" w:rsidP="00C97CFD">
      <w:pPr>
        <w:spacing w:after="160" w:line="278" w:lineRule="auto"/>
      </w:pPr>
      <w:r w:rsidRPr="00F92C91">
        <w:t xml:space="preserve">The development of </w:t>
      </w:r>
      <w:r w:rsidRPr="00F92C91">
        <w:rPr>
          <w:b/>
          <w:bCs/>
        </w:rPr>
        <w:t>“Tanks!”</w:t>
      </w:r>
      <w:r w:rsidRPr="00F92C91">
        <w:t xml:space="preserve"> is planned over a total duration of </w:t>
      </w:r>
      <w:r w:rsidRPr="00F92C91">
        <w:rPr>
          <w:b/>
          <w:bCs/>
        </w:rPr>
        <w:t>10 weeks</w:t>
      </w:r>
      <w:r w:rsidRPr="00F92C91">
        <w:t>, ensuring focused progress and timely delivery in line with academic deadlines.</w:t>
      </w:r>
    </w:p>
    <w:p w14:paraId="6C7F059B" w14:textId="77777777" w:rsidR="00C97CFD" w:rsidRPr="00F92C91" w:rsidRDefault="00C97CFD" w:rsidP="00C97CFD">
      <w:pPr>
        <w:spacing w:after="160" w:line="278" w:lineRule="auto"/>
      </w:pPr>
      <w:r w:rsidRPr="00F92C91">
        <w:t>The project will follow the timeline below:</w:t>
      </w:r>
    </w:p>
    <w:p w14:paraId="600700A5" w14:textId="77777777" w:rsidR="00C97CFD" w:rsidRPr="00F92C91" w:rsidRDefault="00C97CFD" w:rsidP="00C97CFD">
      <w:pPr>
        <w:numPr>
          <w:ilvl w:val="0"/>
          <w:numId w:val="36"/>
        </w:numPr>
        <w:spacing w:after="160" w:line="278" w:lineRule="auto"/>
      </w:pPr>
      <w:r w:rsidRPr="00F92C91">
        <w:rPr>
          <w:b/>
          <w:bCs/>
        </w:rPr>
        <w:t>Week 1–2:</w:t>
      </w:r>
      <w:r w:rsidRPr="00F92C91">
        <w:t xml:space="preserve"> Requirement gathering, idea refinement, initial sketches, and basic prototyping in Unity.</w:t>
      </w:r>
    </w:p>
    <w:p w14:paraId="07B0A52B" w14:textId="77777777" w:rsidR="00C97CFD" w:rsidRPr="00F92C91" w:rsidRDefault="00C97CFD" w:rsidP="00C97CFD">
      <w:pPr>
        <w:numPr>
          <w:ilvl w:val="0"/>
          <w:numId w:val="36"/>
        </w:numPr>
        <w:spacing w:after="160" w:line="278" w:lineRule="auto"/>
      </w:pPr>
      <w:r w:rsidRPr="00F92C91">
        <w:rPr>
          <w:b/>
          <w:bCs/>
        </w:rPr>
        <w:t>Week 3–4:</w:t>
      </w:r>
      <w:r w:rsidRPr="00F92C91">
        <w:t xml:space="preserve"> Implementation of core tank mechanics including movement, shooting, and collisions. Start working on level designs.</w:t>
      </w:r>
    </w:p>
    <w:p w14:paraId="1EBD1354" w14:textId="77777777" w:rsidR="00C97CFD" w:rsidRPr="00F92C91" w:rsidRDefault="00C97CFD" w:rsidP="00C97CFD">
      <w:pPr>
        <w:numPr>
          <w:ilvl w:val="0"/>
          <w:numId w:val="36"/>
        </w:numPr>
        <w:spacing w:after="160" w:line="278" w:lineRule="auto"/>
      </w:pPr>
      <w:r w:rsidRPr="00F92C91">
        <w:rPr>
          <w:b/>
          <w:bCs/>
        </w:rPr>
        <w:t>Week 5:</w:t>
      </w:r>
      <w:r w:rsidRPr="00F92C91">
        <w:t xml:space="preserve"> Integration of user interface (HUD, main menu, health bar) and sound effects for shooting, movement, and environment.</w:t>
      </w:r>
    </w:p>
    <w:p w14:paraId="569B338A" w14:textId="77777777" w:rsidR="00C97CFD" w:rsidRPr="00F92C91" w:rsidRDefault="00C97CFD" w:rsidP="00C97CFD">
      <w:pPr>
        <w:numPr>
          <w:ilvl w:val="0"/>
          <w:numId w:val="36"/>
        </w:numPr>
        <w:spacing w:after="160" w:line="278" w:lineRule="auto"/>
      </w:pPr>
      <w:r w:rsidRPr="00F92C91">
        <w:rPr>
          <w:b/>
          <w:bCs/>
        </w:rPr>
        <w:lastRenderedPageBreak/>
        <w:t>Week 6–7:</w:t>
      </w:r>
      <w:r w:rsidRPr="00F92C91">
        <w:t xml:space="preserve"> Designing and finalizing arena-style levels, adding scoring system, player health, and win/loss conditions.</w:t>
      </w:r>
    </w:p>
    <w:p w14:paraId="1B150D8D" w14:textId="77777777" w:rsidR="00C97CFD" w:rsidRPr="00F92C91" w:rsidRDefault="00C97CFD" w:rsidP="00C97CFD">
      <w:pPr>
        <w:numPr>
          <w:ilvl w:val="0"/>
          <w:numId w:val="36"/>
        </w:numPr>
        <w:spacing w:after="160" w:line="278" w:lineRule="auto"/>
      </w:pPr>
      <w:r w:rsidRPr="00F92C91">
        <w:rPr>
          <w:b/>
          <w:bCs/>
        </w:rPr>
        <w:t>Week 8:</w:t>
      </w:r>
      <w:r w:rsidRPr="00F92C91">
        <w:t xml:space="preserve"> Testing gameplay loop, identifying bugs, and optimizing for smooth performance.</w:t>
      </w:r>
    </w:p>
    <w:p w14:paraId="11B59A97" w14:textId="77777777" w:rsidR="00C97CFD" w:rsidRPr="00F92C91" w:rsidRDefault="00C97CFD" w:rsidP="00C97CFD">
      <w:pPr>
        <w:numPr>
          <w:ilvl w:val="0"/>
          <w:numId w:val="36"/>
        </w:numPr>
        <w:spacing w:after="160" w:line="278" w:lineRule="auto"/>
      </w:pPr>
      <w:r w:rsidRPr="00F92C91">
        <w:rPr>
          <w:b/>
          <w:bCs/>
        </w:rPr>
        <w:t>Week 9:</w:t>
      </w:r>
      <w:r w:rsidRPr="00F92C91">
        <w:t xml:space="preserve"> Final touches including power-ups, animations, visual polishing, and ensuring a complete game flow.</w:t>
      </w:r>
    </w:p>
    <w:p w14:paraId="7EF84774" w14:textId="77777777" w:rsidR="00C97CFD" w:rsidRPr="00F92C91" w:rsidRDefault="00C97CFD" w:rsidP="00C97CFD">
      <w:pPr>
        <w:numPr>
          <w:ilvl w:val="0"/>
          <w:numId w:val="36"/>
        </w:numPr>
        <w:spacing w:after="160" w:line="278" w:lineRule="auto"/>
      </w:pPr>
      <w:r w:rsidRPr="00F92C91">
        <w:rPr>
          <w:b/>
          <w:bCs/>
        </w:rPr>
        <w:t>Week 10:</w:t>
      </w:r>
      <w:r w:rsidRPr="00F92C91">
        <w:t xml:space="preserve"> Final testing, documentation, packaging the game build, and preparing for submission.</w:t>
      </w:r>
    </w:p>
    <w:p w14:paraId="15DA1A9D" w14:textId="77777777" w:rsidR="00C97CFD" w:rsidRPr="00F92C91" w:rsidRDefault="00C97CFD" w:rsidP="00C97CFD">
      <w:pPr>
        <w:spacing w:after="160" w:line="278" w:lineRule="auto"/>
      </w:pPr>
      <w:r w:rsidRPr="00F92C91">
        <w:t>Completing the project within this 10-week period is important because:</w:t>
      </w:r>
    </w:p>
    <w:p w14:paraId="6B3BBB0B" w14:textId="77777777" w:rsidR="00C97CFD" w:rsidRPr="00F92C91" w:rsidRDefault="00C97CFD" w:rsidP="00C97CFD">
      <w:pPr>
        <w:numPr>
          <w:ilvl w:val="0"/>
          <w:numId w:val="37"/>
        </w:numPr>
        <w:spacing w:after="160" w:line="278" w:lineRule="auto"/>
      </w:pPr>
      <w:r w:rsidRPr="00F92C91">
        <w:rPr>
          <w:b/>
          <w:bCs/>
        </w:rPr>
        <w:t>Academic Evaluation:</w:t>
      </w:r>
      <w:r w:rsidRPr="00F92C91">
        <w:t xml:space="preserve"> Aligns with university FYP schedule and ensures on-time presentation and grading.</w:t>
      </w:r>
    </w:p>
    <w:p w14:paraId="6D83962C" w14:textId="77777777" w:rsidR="00C97CFD" w:rsidRPr="00F92C91" w:rsidRDefault="00C97CFD" w:rsidP="00C97CFD">
      <w:pPr>
        <w:numPr>
          <w:ilvl w:val="0"/>
          <w:numId w:val="37"/>
        </w:numPr>
        <w:spacing w:after="160" w:line="278" w:lineRule="auto"/>
      </w:pPr>
      <w:r w:rsidRPr="00F92C91">
        <w:rPr>
          <w:b/>
          <w:bCs/>
        </w:rPr>
        <w:t>Focus &amp; Efficiency:</w:t>
      </w:r>
      <w:r w:rsidRPr="00F92C91">
        <w:t xml:space="preserve"> Shorter deadlines promote efficient task division and goal-oriented development.</w:t>
      </w:r>
    </w:p>
    <w:p w14:paraId="6C24F584" w14:textId="77777777" w:rsidR="00C97CFD" w:rsidRDefault="00C97CFD" w:rsidP="00C97CFD">
      <w:pPr>
        <w:numPr>
          <w:ilvl w:val="0"/>
          <w:numId w:val="37"/>
        </w:numPr>
        <w:spacing w:after="160" w:line="278" w:lineRule="auto"/>
      </w:pPr>
      <w:r w:rsidRPr="00F92C91">
        <w:rPr>
          <w:b/>
          <w:bCs/>
        </w:rPr>
        <w:t>Relevance:</w:t>
      </w:r>
      <w:r w:rsidRPr="00F92C91">
        <w:t xml:space="preserve"> Staying within timeframe helps the game remain consistent with its initial scope, ensuring quality without overextension.</w:t>
      </w:r>
    </w:p>
    <w:p w14:paraId="599D00F6" w14:textId="77777777" w:rsidR="00962957" w:rsidRDefault="00962957" w:rsidP="00962957">
      <w:pPr>
        <w:spacing w:after="160" w:line="278" w:lineRule="auto"/>
      </w:pPr>
    </w:p>
    <w:p w14:paraId="76AA454F" w14:textId="0C6EEA6C" w:rsidR="00962957" w:rsidRDefault="00962957" w:rsidP="00962957">
      <w:pPr>
        <w:spacing w:after="160" w:line="278" w:lineRule="auto"/>
      </w:pPr>
      <w:r>
        <w:rPr>
          <w:noProof/>
        </w:rPr>
        <w:drawing>
          <wp:inline distT="0" distB="0" distL="0" distR="0" wp14:anchorId="085FF4E5" wp14:editId="58C784EA">
            <wp:extent cx="5276215" cy="2609215"/>
            <wp:effectExtent l="38100" t="38100" r="95885" b="95885"/>
            <wp:docPr id="68837749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215" cy="260921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4FDAE59" w14:textId="06C6CDFE" w:rsidR="005D7605" w:rsidRDefault="005D7605" w:rsidP="0056040E">
      <w:pPr>
        <w:pStyle w:val="Heading2"/>
        <w:numPr>
          <w:ilvl w:val="0"/>
          <w:numId w:val="6"/>
        </w:numPr>
        <w:spacing w:before="240" w:after="240"/>
        <w:ind w:left="630" w:hanging="720"/>
        <w:jc w:val="left"/>
        <w:rPr>
          <w:rFonts w:ascii="Times New Roman" w:hAnsi="Times New Roman"/>
          <w:sz w:val="28"/>
          <w:szCs w:val="28"/>
        </w:rPr>
      </w:pPr>
      <w:bookmarkStart w:id="43" w:name="_Toc293488347"/>
      <w:bookmarkStart w:id="44" w:name="_Toc152588281"/>
      <w:bookmarkStart w:id="45" w:name="_Toc165625618"/>
      <w:bookmarkStart w:id="46" w:name="_Toc196785383"/>
      <w:r w:rsidRPr="00410707">
        <w:rPr>
          <w:rFonts w:ascii="Times New Roman" w:hAnsi="Times New Roman"/>
          <w:sz w:val="28"/>
          <w:szCs w:val="28"/>
        </w:rPr>
        <w:t>Risks &amp; Issues</w:t>
      </w:r>
      <w:bookmarkEnd w:id="43"/>
      <w:bookmarkEnd w:id="44"/>
      <w:bookmarkEnd w:id="45"/>
      <w:bookmarkEnd w:id="46"/>
      <w:r w:rsidR="00BC7909">
        <w:rPr>
          <w:rFonts w:ascii="Times New Roman" w:hAnsi="Times New Roman"/>
          <w:sz w:val="28"/>
          <w:szCs w:val="28"/>
        </w:rPr>
        <w:br/>
      </w:r>
    </w:p>
    <w:p w14:paraId="11527409" w14:textId="66DACB1D" w:rsidR="00BC7909" w:rsidRPr="00BC7909" w:rsidRDefault="00BC7909" w:rsidP="00BC7909">
      <w:pPr>
        <w:rPr>
          <w:b/>
          <w:bCs/>
        </w:rPr>
      </w:pPr>
      <w:r w:rsidRPr="00BC7909">
        <w:rPr>
          <w:b/>
          <w:bCs/>
        </w:rPr>
        <w:t>Risks</w:t>
      </w:r>
    </w:p>
    <w:p w14:paraId="33FAAF9F" w14:textId="32CDD734" w:rsidR="00BC7909" w:rsidRDefault="00BC7909" w:rsidP="00BC7909">
      <w:pPr>
        <w:spacing w:before="100" w:beforeAutospacing="1" w:after="100" w:afterAutospacing="1"/>
      </w:pPr>
      <w:r>
        <w:rPr>
          <w:rStyle w:val="Strong"/>
        </w:rPr>
        <w:t>a.</w:t>
      </w:r>
      <w:r>
        <w:t xml:space="preserve"> Delay in implementing core tank mechanics like movement and shooting.</w:t>
      </w:r>
    </w:p>
    <w:p w14:paraId="33303058" w14:textId="0E137214" w:rsidR="00BC7909" w:rsidRDefault="00BC7909" w:rsidP="00BC7909">
      <w:pPr>
        <w:spacing w:before="100" w:beforeAutospacing="1" w:after="100" w:afterAutospacing="1"/>
      </w:pPr>
      <w:r>
        <w:rPr>
          <w:rStyle w:val="Strong"/>
        </w:rPr>
        <w:t>b.</w:t>
      </w:r>
      <w:r>
        <w:t xml:space="preserve"> Bugs in collision detection could impact gameplay quality.</w:t>
      </w:r>
    </w:p>
    <w:p w14:paraId="5ABB61AE" w14:textId="201041FE" w:rsidR="00BC7909" w:rsidRDefault="00BC7909" w:rsidP="00BC7909">
      <w:pPr>
        <w:spacing w:before="100" w:beforeAutospacing="1" w:after="100" w:afterAutospacing="1"/>
      </w:pPr>
      <w:r>
        <w:rPr>
          <w:rStyle w:val="Strong"/>
        </w:rPr>
        <w:t>c.</w:t>
      </w:r>
      <w:r>
        <w:t xml:space="preserve"> Incomplete level designs due to time constraints.</w:t>
      </w:r>
    </w:p>
    <w:p w14:paraId="619F3583" w14:textId="4539DF2F" w:rsidR="00BC7909" w:rsidRDefault="00BC7909" w:rsidP="00BC7909">
      <w:pPr>
        <w:spacing w:before="100" w:beforeAutospacing="1" w:after="100" w:afterAutospacing="1"/>
      </w:pPr>
      <w:r>
        <w:rPr>
          <w:rStyle w:val="Strong"/>
        </w:rPr>
        <w:lastRenderedPageBreak/>
        <w:t>d.</w:t>
      </w:r>
      <w:r>
        <w:t xml:space="preserve"> Hardware limitations may cause performance issues on low-end devices.</w:t>
      </w:r>
    </w:p>
    <w:p w14:paraId="569FBE59" w14:textId="15B79DFC" w:rsidR="00BC7909" w:rsidRPr="00BC7909" w:rsidRDefault="00BC7909" w:rsidP="00BC7909">
      <w:pPr>
        <w:spacing w:before="100" w:beforeAutospacing="1" w:after="100" w:afterAutospacing="1"/>
        <w:rPr>
          <w:b/>
          <w:bCs/>
        </w:rPr>
      </w:pPr>
      <w:r w:rsidRPr="00BC7909">
        <w:rPr>
          <w:b/>
          <w:bCs/>
        </w:rPr>
        <w:t>Issues</w:t>
      </w:r>
    </w:p>
    <w:p w14:paraId="08806FC4" w14:textId="013D70A1" w:rsidR="00BC7909" w:rsidRPr="00BC7909" w:rsidRDefault="00BC7909" w:rsidP="00BC7909">
      <w:pPr>
        <w:pStyle w:val="BodyText"/>
      </w:pPr>
      <w:r w:rsidRPr="00BC7909">
        <w:rPr>
          <w:b/>
          <w:bCs/>
        </w:rPr>
        <w:t>a.</w:t>
      </w:r>
      <w:r w:rsidRPr="00BC7909">
        <w:t xml:space="preserve"> Learning curve in Unity development slowing early progress.</w:t>
      </w:r>
    </w:p>
    <w:p w14:paraId="424C6D79" w14:textId="2D167368" w:rsidR="00BC7909" w:rsidRPr="00BC7909" w:rsidRDefault="00BC7909" w:rsidP="00BC7909">
      <w:pPr>
        <w:pStyle w:val="BodyText"/>
      </w:pPr>
      <w:r>
        <w:rPr>
          <w:b/>
          <w:bCs/>
        </w:rPr>
        <w:br/>
      </w:r>
      <w:r w:rsidRPr="00BC7909">
        <w:rPr>
          <w:b/>
          <w:bCs/>
        </w:rPr>
        <w:t>b.</w:t>
      </w:r>
      <w:r w:rsidRPr="00BC7909">
        <w:t xml:space="preserve"> Difficulty in integrating sound effects smoothly.</w:t>
      </w:r>
    </w:p>
    <w:p w14:paraId="09108870" w14:textId="515628FC" w:rsidR="00BC7909" w:rsidRPr="00BC7909" w:rsidRDefault="00BC7909" w:rsidP="00BC7909">
      <w:pPr>
        <w:pStyle w:val="BodyText"/>
      </w:pPr>
      <w:r>
        <w:rPr>
          <w:b/>
          <w:bCs/>
        </w:rPr>
        <w:br/>
      </w:r>
      <w:r w:rsidRPr="00BC7909">
        <w:rPr>
          <w:b/>
          <w:bCs/>
        </w:rPr>
        <w:t>c.</w:t>
      </w:r>
      <w:r w:rsidRPr="00BC7909">
        <w:t xml:space="preserve"> Coordination challenges between team members on assets and testing.</w:t>
      </w:r>
    </w:p>
    <w:p w14:paraId="68C007A8" w14:textId="77777777" w:rsidR="005D7605" w:rsidRPr="00715382" w:rsidRDefault="005D7605" w:rsidP="005D7605">
      <w:pPr>
        <w:pStyle w:val="BodyText"/>
        <w:rPr>
          <w:rFonts w:ascii="Times New Roman" w:hAnsi="Times New Roman"/>
          <w:lang w:val="en-US"/>
        </w:rPr>
      </w:pPr>
    </w:p>
    <w:tbl>
      <w:tblPr>
        <w:tblW w:w="0" w:type="auto"/>
        <w:tblBorders>
          <w:top w:val="single" w:sz="8" w:space="0" w:color="70AD47"/>
          <w:left w:val="single" w:sz="8" w:space="0" w:color="70AD47"/>
          <w:bottom w:val="single" w:sz="8" w:space="0" w:color="70AD47"/>
          <w:right w:val="single" w:sz="8" w:space="0" w:color="70AD47"/>
        </w:tblBorders>
        <w:tblLook w:val="0000" w:firstRow="0" w:lastRow="0" w:firstColumn="0" w:lastColumn="0" w:noHBand="0" w:noVBand="0"/>
      </w:tblPr>
      <w:tblGrid>
        <w:gridCol w:w="2642"/>
        <w:gridCol w:w="2644"/>
        <w:gridCol w:w="3003"/>
      </w:tblGrid>
      <w:tr w:rsidR="005D7605" w:rsidRPr="00715382" w14:paraId="5DDADB41" w14:textId="77777777" w:rsidTr="00C760A2">
        <w:tc>
          <w:tcPr>
            <w:tcW w:w="9039" w:type="dxa"/>
            <w:gridSpan w:val="3"/>
            <w:tcBorders>
              <w:top w:val="single" w:sz="8" w:space="0" w:color="70AD47"/>
              <w:left w:val="single" w:sz="8" w:space="0" w:color="70AD47"/>
              <w:bottom w:val="single" w:sz="8" w:space="0" w:color="70AD47"/>
              <w:right w:val="single" w:sz="8" w:space="0" w:color="70AD47"/>
            </w:tcBorders>
            <w:shd w:val="clear" w:color="auto" w:fill="auto"/>
          </w:tcPr>
          <w:p w14:paraId="29F2ACC5"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Project Risks</w:t>
            </w:r>
          </w:p>
        </w:tc>
      </w:tr>
      <w:tr w:rsidR="00B33F45" w:rsidRPr="00715382" w14:paraId="22069805" w14:textId="77777777" w:rsidTr="00C760A2">
        <w:tc>
          <w:tcPr>
            <w:tcW w:w="2880" w:type="dxa"/>
            <w:tcBorders>
              <w:left w:val="single" w:sz="8" w:space="0" w:color="70AD47"/>
              <w:right w:val="single" w:sz="8" w:space="0" w:color="70AD47"/>
            </w:tcBorders>
            <w:shd w:val="clear" w:color="auto" w:fill="auto"/>
          </w:tcPr>
          <w:p w14:paraId="301A36B7"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Risk</w:t>
            </w:r>
          </w:p>
        </w:tc>
        <w:tc>
          <w:tcPr>
            <w:tcW w:w="2880" w:type="dxa"/>
            <w:shd w:val="clear" w:color="auto" w:fill="auto"/>
          </w:tcPr>
          <w:p w14:paraId="78B1C5BF"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Details</w:t>
            </w:r>
          </w:p>
        </w:tc>
        <w:tc>
          <w:tcPr>
            <w:tcW w:w="3279" w:type="dxa"/>
            <w:tcBorders>
              <w:left w:val="single" w:sz="8" w:space="0" w:color="70AD47"/>
              <w:right w:val="single" w:sz="8" w:space="0" w:color="70AD47"/>
            </w:tcBorders>
            <w:shd w:val="clear" w:color="auto" w:fill="auto"/>
          </w:tcPr>
          <w:p w14:paraId="56FC243A"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Likelihood</w:t>
            </w:r>
          </w:p>
        </w:tc>
      </w:tr>
      <w:tr w:rsidR="00B33F45" w:rsidRPr="00715382" w14:paraId="4F176D14"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7202AE36" w14:textId="3D6BFC23" w:rsidR="005D7605" w:rsidRPr="00715382" w:rsidRDefault="00F51DF0" w:rsidP="00F51DF0">
            <w:pPr>
              <w:pStyle w:val="BodyText"/>
              <w:spacing w:before="40"/>
              <w:rPr>
                <w:rFonts w:ascii="Times New Roman" w:hAnsi="Times New Roman"/>
                <w:sz w:val="20"/>
                <w:lang w:val="en-US"/>
              </w:rPr>
            </w:pPr>
            <w:r w:rsidRPr="00F51DF0">
              <w:rPr>
                <w:rFonts w:ascii="Times New Roman" w:hAnsi="Times New Roman"/>
                <w:sz w:val="20"/>
                <w:lang w:val="en-US"/>
              </w:rPr>
              <w:t>Delay in core mechanics</w:t>
            </w:r>
          </w:p>
        </w:tc>
        <w:tc>
          <w:tcPr>
            <w:tcW w:w="2880" w:type="dxa"/>
            <w:tcBorders>
              <w:top w:val="single" w:sz="8" w:space="0" w:color="70AD47"/>
              <w:bottom w:val="single" w:sz="8" w:space="0" w:color="70AD47"/>
            </w:tcBorders>
            <w:shd w:val="clear" w:color="auto" w:fill="auto"/>
          </w:tcPr>
          <w:p w14:paraId="6BE248DF" w14:textId="6972B1CB" w:rsidR="005D7605" w:rsidRPr="00715382" w:rsidRDefault="00F51DF0" w:rsidP="00F51DF0">
            <w:pPr>
              <w:pStyle w:val="BodyText"/>
              <w:spacing w:before="40"/>
              <w:rPr>
                <w:rFonts w:ascii="Times New Roman" w:hAnsi="Times New Roman"/>
                <w:sz w:val="20"/>
                <w:lang w:val="en-US"/>
              </w:rPr>
            </w:pPr>
            <w:r w:rsidRPr="00F51DF0">
              <w:rPr>
                <w:rFonts w:ascii="Times New Roman" w:hAnsi="Times New Roman"/>
                <w:sz w:val="20"/>
                <w:lang w:val="en-US"/>
              </w:rPr>
              <w:t>Tank movement and shooting might take longer to finalize.</w:t>
            </w: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598143EB" w14:textId="69E46BDA" w:rsidR="005D7605" w:rsidRPr="00715382" w:rsidRDefault="00F51DF0" w:rsidP="00F51DF0">
            <w:pPr>
              <w:pStyle w:val="BodyText"/>
              <w:rPr>
                <w:rFonts w:ascii="Times New Roman" w:hAnsi="Times New Roman"/>
                <w:sz w:val="20"/>
                <w:lang w:val="en-US"/>
              </w:rPr>
            </w:pPr>
            <w:r w:rsidRPr="00F51DF0">
              <w:rPr>
                <w:rFonts w:ascii="Times New Roman" w:hAnsi="Times New Roman"/>
                <w:sz w:val="20"/>
                <w:lang w:val="en-US"/>
              </w:rPr>
              <w:t>Medium</w:t>
            </w:r>
          </w:p>
        </w:tc>
      </w:tr>
      <w:tr w:rsidR="00B33F45" w:rsidRPr="00715382" w14:paraId="561ADFA2" w14:textId="77777777" w:rsidTr="00C760A2">
        <w:tc>
          <w:tcPr>
            <w:tcW w:w="2880" w:type="dxa"/>
            <w:tcBorders>
              <w:left w:val="single" w:sz="8" w:space="0" w:color="70AD47"/>
              <w:right w:val="single" w:sz="8" w:space="0" w:color="70AD47"/>
            </w:tcBorders>
            <w:shd w:val="clear" w:color="auto" w:fill="auto"/>
          </w:tcPr>
          <w:p w14:paraId="50C088E2" w14:textId="2D32058C" w:rsidR="005D7605" w:rsidRPr="00715382" w:rsidRDefault="00F51DF0" w:rsidP="00F51DF0">
            <w:pPr>
              <w:pStyle w:val="BodyText"/>
              <w:spacing w:before="40"/>
              <w:rPr>
                <w:rFonts w:ascii="Times New Roman" w:hAnsi="Times New Roman"/>
                <w:sz w:val="20"/>
                <w:lang w:val="en-US"/>
              </w:rPr>
            </w:pPr>
            <w:r w:rsidRPr="00F51DF0">
              <w:rPr>
                <w:rFonts w:ascii="Times New Roman" w:hAnsi="Times New Roman"/>
                <w:sz w:val="20"/>
                <w:lang w:val="en-US"/>
              </w:rPr>
              <w:t>Bugs in collision detection</w:t>
            </w:r>
          </w:p>
        </w:tc>
        <w:tc>
          <w:tcPr>
            <w:tcW w:w="2880" w:type="dxa"/>
            <w:shd w:val="clear" w:color="auto" w:fill="auto"/>
          </w:tcPr>
          <w:p w14:paraId="6DEED1D5" w14:textId="1D814413" w:rsidR="005D7605" w:rsidRPr="00715382" w:rsidRDefault="00F51DF0" w:rsidP="00F51DF0">
            <w:pPr>
              <w:pStyle w:val="BodyText"/>
              <w:rPr>
                <w:rFonts w:ascii="Times New Roman" w:hAnsi="Times New Roman"/>
                <w:sz w:val="20"/>
                <w:lang w:val="en-US"/>
              </w:rPr>
            </w:pPr>
            <w:r w:rsidRPr="00F51DF0">
              <w:rPr>
                <w:rFonts w:ascii="Times New Roman" w:hAnsi="Times New Roman"/>
                <w:sz w:val="20"/>
                <w:lang w:val="en-US"/>
              </w:rPr>
              <w:t>Faulty collisions can ruin gameplay experience.</w:t>
            </w:r>
          </w:p>
        </w:tc>
        <w:tc>
          <w:tcPr>
            <w:tcW w:w="3279" w:type="dxa"/>
            <w:tcBorders>
              <w:left w:val="single" w:sz="8" w:space="0" w:color="70AD47"/>
              <w:right w:val="single" w:sz="8" w:space="0" w:color="70AD47"/>
            </w:tcBorders>
            <w:shd w:val="clear" w:color="auto" w:fill="auto"/>
          </w:tcPr>
          <w:p w14:paraId="333A13EB" w14:textId="447C2F6F" w:rsidR="005D7605" w:rsidRPr="00715382" w:rsidRDefault="00F51DF0" w:rsidP="00F51DF0">
            <w:pPr>
              <w:pStyle w:val="BodyText"/>
              <w:rPr>
                <w:rFonts w:ascii="Times New Roman" w:hAnsi="Times New Roman"/>
                <w:sz w:val="20"/>
                <w:lang w:val="en-US"/>
              </w:rPr>
            </w:pPr>
            <w:r w:rsidRPr="00F51DF0">
              <w:rPr>
                <w:rFonts w:ascii="Times New Roman" w:hAnsi="Times New Roman"/>
                <w:sz w:val="20"/>
                <w:lang w:val="en-US"/>
              </w:rPr>
              <w:t>High</w:t>
            </w:r>
          </w:p>
        </w:tc>
      </w:tr>
      <w:tr w:rsidR="00B33F45" w:rsidRPr="00715382" w14:paraId="479BD2CD"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60022BB5" w14:textId="14BA2147" w:rsidR="005D7605" w:rsidRPr="00715382" w:rsidRDefault="00F51DF0" w:rsidP="00F51DF0">
            <w:pPr>
              <w:pStyle w:val="BodyText"/>
              <w:spacing w:before="40"/>
              <w:rPr>
                <w:rFonts w:ascii="Times New Roman" w:hAnsi="Times New Roman"/>
                <w:sz w:val="20"/>
                <w:lang w:val="en-US"/>
              </w:rPr>
            </w:pPr>
            <w:r w:rsidRPr="00F51DF0">
              <w:rPr>
                <w:rFonts w:ascii="Times New Roman" w:hAnsi="Times New Roman"/>
                <w:sz w:val="20"/>
                <w:lang w:val="en-US"/>
              </w:rPr>
              <w:t>Incomplete level designs</w:t>
            </w:r>
          </w:p>
        </w:tc>
        <w:tc>
          <w:tcPr>
            <w:tcW w:w="2880" w:type="dxa"/>
            <w:tcBorders>
              <w:top w:val="single" w:sz="8" w:space="0" w:color="70AD47"/>
              <w:bottom w:val="single" w:sz="8" w:space="0" w:color="70AD47"/>
            </w:tcBorders>
            <w:shd w:val="clear" w:color="auto" w:fill="auto"/>
          </w:tcPr>
          <w:p w14:paraId="79598225" w14:textId="18F47601" w:rsidR="005D7605" w:rsidRPr="00715382" w:rsidRDefault="00F51DF0" w:rsidP="00F51DF0">
            <w:pPr>
              <w:pStyle w:val="BodyText"/>
              <w:rPr>
                <w:rFonts w:ascii="Times New Roman" w:hAnsi="Times New Roman"/>
                <w:sz w:val="20"/>
                <w:lang w:val="en-US"/>
              </w:rPr>
            </w:pPr>
            <w:r w:rsidRPr="00F51DF0">
              <w:rPr>
                <w:rFonts w:ascii="Times New Roman" w:hAnsi="Times New Roman"/>
                <w:sz w:val="20"/>
                <w:lang w:val="en-US"/>
              </w:rPr>
              <w:t>Not all three arenas (Jungle, Desert, Moon) might be finished.</w:t>
            </w:r>
          </w:p>
        </w:tc>
        <w:tc>
          <w:tcPr>
            <w:tcW w:w="3279" w:type="dxa"/>
            <w:tcBorders>
              <w:top w:val="single" w:sz="8" w:space="0" w:color="70AD47"/>
              <w:left w:val="single" w:sz="8" w:space="0" w:color="70AD47"/>
              <w:bottom w:val="single" w:sz="8" w:space="0" w:color="70AD47"/>
              <w:right w:val="single" w:sz="8" w:space="0" w:color="70AD47"/>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1DF0" w14:paraId="33833357" w14:textId="77777777" w:rsidTr="00F51DF0">
              <w:trPr>
                <w:tblCellSpacing w:w="15" w:type="dxa"/>
              </w:trPr>
              <w:tc>
                <w:tcPr>
                  <w:tcW w:w="0" w:type="auto"/>
                  <w:vAlign w:val="center"/>
                  <w:hideMark/>
                </w:tcPr>
                <w:p w14:paraId="5E63BE2A" w14:textId="77777777" w:rsidR="00F51DF0" w:rsidRDefault="00F51DF0" w:rsidP="00F51DF0">
                  <w:pPr>
                    <w:rPr>
                      <w:sz w:val="20"/>
                      <w:szCs w:val="20"/>
                    </w:rPr>
                  </w:pPr>
                </w:p>
              </w:tc>
            </w:tr>
          </w:tbl>
          <w:p w14:paraId="4B556187" w14:textId="77777777" w:rsidR="00F51DF0" w:rsidRDefault="00F51DF0" w:rsidP="00F51DF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tblGrid>
            <w:tr w:rsidR="00F51DF0" w14:paraId="6DCE1164" w14:textId="77777777" w:rsidTr="00F51DF0">
              <w:trPr>
                <w:tblCellSpacing w:w="15" w:type="dxa"/>
              </w:trPr>
              <w:tc>
                <w:tcPr>
                  <w:tcW w:w="0" w:type="auto"/>
                  <w:vAlign w:val="center"/>
                  <w:hideMark/>
                </w:tcPr>
                <w:p w14:paraId="258B587A" w14:textId="77777777" w:rsidR="00F51DF0" w:rsidRPr="000B1F95" w:rsidRDefault="00F51DF0" w:rsidP="00F51DF0">
                  <w:pPr>
                    <w:rPr>
                      <w:sz w:val="20"/>
                      <w:szCs w:val="20"/>
                    </w:rPr>
                  </w:pPr>
                  <w:r w:rsidRPr="000B1F95">
                    <w:rPr>
                      <w:sz w:val="20"/>
                      <w:szCs w:val="20"/>
                    </w:rPr>
                    <w:t>Medium</w:t>
                  </w:r>
                </w:p>
              </w:tc>
            </w:tr>
          </w:tbl>
          <w:p w14:paraId="0A49ADC3" w14:textId="77777777" w:rsidR="005D7605" w:rsidRPr="00715382" w:rsidRDefault="005D7605" w:rsidP="005F343D">
            <w:pPr>
              <w:pStyle w:val="BodyText"/>
              <w:rPr>
                <w:rFonts w:ascii="Times New Roman" w:hAnsi="Times New Roman"/>
                <w:sz w:val="20"/>
                <w:lang w:val="en-US"/>
              </w:rPr>
            </w:pPr>
          </w:p>
        </w:tc>
      </w:tr>
    </w:tbl>
    <w:p w14:paraId="3FF2EED2" w14:textId="77777777" w:rsidR="005D7605" w:rsidRPr="00715382" w:rsidRDefault="005D7605" w:rsidP="005D7605">
      <w:pPr>
        <w:pStyle w:val="BodyText"/>
        <w:rPr>
          <w:rFonts w:ascii="Times New Roman" w:hAnsi="Times New Roman"/>
          <w:lang w:val="en-US"/>
        </w:rPr>
      </w:pPr>
    </w:p>
    <w:tbl>
      <w:tblPr>
        <w:tblW w:w="0" w:type="auto"/>
        <w:tblBorders>
          <w:top w:val="single" w:sz="8" w:space="0" w:color="70AD47"/>
          <w:left w:val="single" w:sz="8" w:space="0" w:color="70AD47"/>
          <w:bottom w:val="single" w:sz="8" w:space="0" w:color="70AD47"/>
          <w:right w:val="single" w:sz="8" w:space="0" w:color="70AD47"/>
        </w:tblBorders>
        <w:tblLook w:val="0000" w:firstRow="0" w:lastRow="0" w:firstColumn="0" w:lastColumn="0" w:noHBand="0" w:noVBand="0"/>
      </w:tblPr>
      <w:tblGrid>
        <w:gridCol w:w="2669"/>
        <w:gridCol w:w="2633"/>
        <w:gridCol w:w="2987"/>
      </w:tblGrid>
      <w:tr w:rsidR="005D7605" w:rsidRPr="00715382" w14:paraId="2DCAC2AE" w14:textId="77777777" w:rsidTr="00C760A2">
        <w:tc>
          <w:tcPr>
            <w:tcW w:w="9039" w:type="dxa"/>
            <w:gridSpan w:val="3"/>
            <w:tcBorders>
              <w:top w:val="single" w:sz="8" w:space="0" w:color="70AD47"/>
              <w:left w:val="single" w:sz="8" w:space="0" w:color="70AD47"/>
              <w:bottom w:val="single" w:sz="8" w:space="0" w:color="70AD47"/>
              <w:right w:val="single" w:sz="8" w:space="0" w:color="70AD47"/>
            </w:tcBorders>
            <w:shd w:val="clear" w:color="auto" w:fill="auto"/>
          </w:tcPr>
          <w:p w14:paraId="65C0BACA"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Project Issues</w:t>
            </w:r>
          </w:p>
        </w:tc>
      </w:tr>
      <w:tr w:rsidR="00B33F45" w:rsidRPr="00715382" w14:paraId="3420F236" w14:textId="77777777" w:rsidTr="00C760A2">
        <w:tc>
          <w:tcPr>
            <w:tcW w:w="2880" w:type="dxa"/>
            <w:tcBorders>
              <w:left w:val="single" w:sz="8" w:space="0" w:color="70AD47"/>
              <w:right w:val="single" w:sz="8" w:space="0" w:color="70AD47"/>
            </w:tcBorders>
            <w:shd w:val="clear" w:color="auto" w:fill="auto"/>
          </w:tcPr>
          <w:p w14:paraId="569B6B3F"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Issue</w:t>
            </w:r>
          </w:p>
        </w:tc>
        <w:tc>
          <w:tcPr>
            <w:tcW w:w="2880" w:type="dxa"/>
            <w:shd w:val="clear" w:color="auto" w:fill="auto"/>
          </w:tcPr>
          <w:p w14:paraId="236E2828"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Details</w:t>
            </w:r>
          </w:p>
        </w:tc>
        <w:tc>
          <w:tcPr>
            <w:tcW w:w="3279" w:type="dxa"/>
            <w:tcBorders>
              <w:left w:val="single" w:sz="8" w:space="0" w:color="70AD47"/>
              <w:right w:val="single" w:sz="8" w:space="0" w:color="70AD47"/>
            </w:tcBorders>
            <w:shd w:val="clear" w:color="auto" w:fill="auto"/>
          </w:tcPr>
          <w:p w14:paraId="540738F5" w14:textId="77777777" w:rsidR="005D7605" w:rsidRPr="00715382" w:rsidRDefault="005D7605" w:rsidP="00C760A2">
            <w:pPr>
              <w:pStyle w:val="BodyText"/>
              <w:spacing w:before="40" w:after="40"/>
              <w:jc w:val="center"/>
              <w:rPr>
                <w:rFonts w:ascii="Times New Roman" w:hAnsi="Times New Roman"/>
                <w:b/>
                <w:lang w:val="en-US"/>
              </w:rPr>
            </w:pPr>
            <w:r w:rsidRPr="00715382">
              <w:rPr>
                <w:rFonts w:ascii="Times New Roman" w:hAnsi="Times New Roman"/>
                <w:b/>
                <w:lang w:val="en-US"/>
              </w:rPr>
              <w:t>Impact</w:t>
            </w:r>
          </w:p>
        </w:tc>
      </w:tr>
      <w:tr w:rsidR="00B33F45" w:rsidRPr="00715382" w14:paraId="1C1DA410"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6EF8C7F9" w14:textId="64F24AD1" w:rsidR="005D7605" w:rsidRPr="00715382" w:rsidRDefault="000B1F95" w:rsidP="000B1F95">
            <w:pPr>
              <w:pStyle w:val="BodyText"/>
              <w:spacing w:before="40"/>
              <w:rPr>
                <w:rFonts w:ascii="Times New Roman" w:hAnsi="Times New Roman"/>
                <w:sz w:val="20"/>
                <w:lang w:val="en-US"/>
              </w:rPr>
            </w:pPr>
            <w:r w:rsidRPr="000B1F95">
              <w:rPr>
                <w:rFonts w:ascii="Times New Roman" w:hAnsi="Times New Roman"/>
                <w:sz w:val="20"/>
                <w:lang w:val="en-US"/>
              </w:rPr>
              <w:t>Unity learning curve</w:t>
            </w:r>
          </w:p>
        </w:tc>
        <w:tc>
          <w:tcPr>
            <w:tcW w:w="2880" w:type="dxa"/>
            <w:tcBorders>
              <w:top w:val="single" w:sz="8" w:space="0" w:color="70AD47"/>
              <w:bottom w:val="single" w:sz="8" w:space="0" w:color="70AD47"/>
            </w:tcBorders>
            <w:shd w:val="clear" w:color="auto" w:fill="auto"/>
          </w:tcPr>
          <w:p w14:paraId="591C8ACD" w14:textId="621410D4" w:rsidR="005D7605" w:rsidRPr="00715382" w:rsidRDefault="000B1F95" w:rsidP="000B1F95">
            <w:pPr>
              <w:pStyle w:val="BodyText"/>
              <w:spacing w:before="40"/>
              <w:rPr>
                <w:rFonts w:ascii="Times New Roman" w:hAnsi="Times New Roman"/>
                <w:sz w:val="20"/>
                <w:lang w:val="en-US"/>
              </w:rPr>
            </w:pPr>
            <w:r w:rsidRPr="000B1F95">
              <w:rPr>
                <w:rFonts w:ascii="Times New Roman" w:hAnsi="Times New Roman"/>
                <w:sz w:val="20"/>
                <w:lang w:val="en-US"/>
              </w:rPr>
              <w:t>Initial slow progress as team sharpens Unity skills.</w:t>
            </w: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707037E8" w14:textId="555AAEA2" w:rsidR="005D7605" w:rsidRPr="00715382" w:rsidRDefault="000B1F95" w:rsidP="000B1F95">
            <w:pPr>
              <w:pStyle w:val="BodyText"/>
              <w:jc w:val="both"/>
              <w:rPr>
                <w:rFonts w:ascii="Times New Roman" w:hAnsi="Times New Roman"/>
                <w:sz w:val="20"/>
                <w:lang w:val="en-US"/>
              </w:rPr>
            </w:pPr>
            <w:r w:rsidRPr="000B1F95">
              <w:rPr>
                <w:rFonts w:ascii="Times New Roman" w:hAnsi="Times New Roman"/>
                <w:sz w:val="20"/>
                <w:lang w:val="en-US"/>
              </w:rPr>
              <w:t>Moderate</w:t>
            </w:r>
          </w:p>
        </w:tc>
      </w:tr>
      <w:tr w:rsidR="00B33F45" w:rsidRPr="00715382" w14:paraId="349EECE7" w14:textId="77777777" w:rsidTr="00C760A2">
        <w:tc>
          <w:tcPr>
            <w:tcW w:w="2880" w:type="dxa"/>
            <w:tcBorders>
              <w:left w:val="single" w:sz="8" w:space="0" w:color="70AD47"/>
              <w:right w:val="single" w:sz="8" w:space="0" w:color="70AD47"/>
            </w:tcBorders>
            <w:shd w:val="clear" w:color="auto" w:fill="auto"/>
          </w:tcPr>
          <w:p w14:paraId="382BB921" w14:textId="6B55684A" w:rsidR="005D7605" w:rsidRPr="00715382" w:rsidRDefault="000B1F95" w:rsidP="000B1F95">
            <w:pPr>
              <w:pStyle w:val="BodyText"/>
              <w:spacing w:before="40"/>
              <w:rPr>
                <w:rFonts w:ascii="Times New Roman" w:hAnsi="Times New Roman"/>
                <w:sz w:val="20"/>
                <w:lang w:val="en-US"/>
              </w:rPr>
            </w:pPr>
            <w:r w:rsidRPr="000B1F95">
              <w:rPr>
                <w:rFonts w:ascii="Times New Roman" w:hAnsi="Times New Roman"/>
                <w:sz w:val="20"/>
                <w:lang w:val="en-US"/>
              </w:rPr>
              <w:t>Sound integration difficulties</w:t>
            </w:r>
          </w:p>
        </w:tc>
        <w:tc>
          <w:tcPr>
            <w:tcW w:w="2880" w:type="dxa"/>
            <w:shd w:val="clear" w:color="auto" w:fill="auto"/>
          </w:tcPr>
          <w:p w14:paraId="7ABA98B2" w14:textId="06750091" w:rsidR="005D7605" w:rsidRPr="00715382" w:rsidRDefault="000B1F95" w:rsidP="000B1F95">
            <w:pPr>
              <w:pStyle w:val="BodyText"/>
              <w:rPr>
                <w:rFonts w:ascii="Times New Roman" w:hAnsi="Times New Roman"/>
                <w:sz w:val="20"/>
                <w:lang w:val="en-US"/>
              </w:rPr>
            </w:pPr>
            <w:r w:rsidRPr="000B1F95">
              <w:rPr>
                <w:rFonts w:ascii="Times New Roman" w:hAnsi="Times New Roman"/>
                <w:sz w:val="20"/>
                <w:lang w:val="en-US"/>
              </w:rPr>
              <w:t>Trouble syncing sounds with player actions and events.</w:t>
            </w:r>
          </w:p>
        </w:tc>
        <w:tc>
          <w:tcPr>
            <w:tcW w:w="3279" w:type="dxa"/>
            <w:tcBorders>
              <w:left w:val="single" w:sz="8" w:space="0" w:color="70AD47"/>
              <w:right w:val="single" w:sz="8" w:space="0" w:color="70AD47"/>
            </w:tcBorders>
            <w:shd w:val="clear" w:color="auto" w:fill="auto"/>
          </w:tcPr>
          <w:p w14:paraId="643A88CC" w14:textId="347D7056" w:rsidR="005D7605" w:rsidRPr="00715382" w:rsidRDefault="000B1F95" w:rsidP="005F343D">
            <w:pPr>
              <w:pStyle w:val="BodyText"/>
              <w:rPr>
                <w:rFonts w:ascii="Times New Roman" w:hAnsi="Times New Roman"/>
                <w:sz w:val="20"/>
                <w:lang w:val="en-US"/>
              </w:rPr>
            </w:pPr>
            <w:r w:rsidRPr="000B1F95">
              <w:rPr>
                <w:rFonts w:ascii="Times New Roman" w:hAnsi="Times New Roman"/>
                <w:sz w:val="20"/>
                <w:lang w:val="en-US"/>
              </w:rPr>
              <w:t>Moderate</w:t>
            </w:r>
          </w:p>
        </w:tc>
      </w:tr>
      <w:tr w:rsidR="00B33F45" w:rsidRPr="00715382" w14:paraId="36C81E69" w14:textId="77777777" w:rsidTr="00C760A2">
        <w:tc>
          <w:tcPr>
            <w:tcW w:w="2880" w:type="dxa"/>
            <w:tcBorders>
              <w:top w:val="single" w:sz="8" w:space="0" w:color="70AD47"/>
              <w:left w:val="single" w:sz="8" w:space="0" w:color="70AD47"/>
              <w:bottom w:val="single" w:sz="8" w:space="0" w:color="70AD47"/>
              <w:right w:val="single" w:sz="8" w:space="0" w:color="70AD47"/>
            </w:tcBorders>
            <w:shd w:val="clear" w:color="auto" w:fill="auto"/>
          </w:tcPr>
          <w:p w14:paraId="4FF317E2" w14:textId="3A61AB65" w:rsidR="005D7605" w:rsidRPr="00715382" w:rsidRDefault="000B1F95" w:rsidP="000B1F95">
            <w:pPr>
              <w:pStyle w:val="BodyText"/>
              <w:spacing w:before="40"/>
              <w:rPr>
                <w:rFonts w:ascii="Times New Roman" w:hAnsi="Times New Roman"/>
                <w:sz w:val="20"/>
                <w:lang w:val="en-US"/>
              </w:rPr>
            </w:pPr>
            <w:r w:rsidRPr="000B1F95">
              <w:rPr>
                <w:rFonts w:ascii="Times New Roman" w:hAnsi="Times New Roman"/>
                <w:sz w:val="20"/>
                <w:lang w:val="en-US"/>
              </w:rPr>
              <w:t>Team coordination challenges</w:t>
            </w:r>
          </w:p>
        </w:tc>
        <w:tc>
          <w:tcPr>
            <w:tcW w:w="2880" w:type="dxa"/>
            <w:tcBorders>
              <w:top w:val="single" w:sz="8" w:space="0" w:color="70AD47"/>
              <w:bottom w:val="single" w:sz="8" w:space="0" w:color="70AD47"/>
            </w:tcBorders>
            <w:shd w:val="clear" w:color="auto" w:fill="auto"/>
          </w:tcPr>
          <w:p w14:paraId="526A8ADE" w14:textId="206D75E2" w:rsidR="005D7605" w:rsidRPr="00715382" w:rsidRDefault="000B1F95" w:rsidP="000B1F95">
            <w:pPr>
              <w:pStyle w:val="BodyText"/>
              <w:rPr>
                <w:rFonts w:ascii="Times New Roman" w:hAnsi="Times New Roman"/>
                <w:sz w:val="20"/>
                <w:lang w:val="en-US"/>
              </w:rPr>
            </w:pPr>
            <w:r w:rsidRPr="000B1F95">
              <w:rPr>
                <w:rFonts w:ascii="Times New Roman" w:hAnsi="Times New Roman"/>
                <w:sz w:val="20"/>
                <w:lang w:val="en-US"/>
              </w:rPr>
              <w:t>Delays in asset delivery and testing feedback loops.</w:t>
            </w:r>
          </w:p>
        </w:tc>
        <w:tc>
          <w:tcPr>
            <w:tcW w:w="3279" w:type="dxa"/>
            <w:tcBorders>
              <w:top w:val="single" w:sz="8" w:space="0" w:color="70AD47"/>
              <w:left w:val="single" w:sz="8" w:space="0" w:color="70AD47"/>
              <w:bottom w:val="single" w:sz="8" w:space="0" w:color="70AD47"/>
              <w:right w:val="single" w:sz="8" w:space="0" w:color="70AD47"/>
            </w:tcBorders>
            <w:shd w:val="clear" w:color="auto" w:fill="auto"/>
          </w:tcPr>
          <w:p w14:paraId="273BA8D1" w14:textId="472FBA0D" w:rsidR="005D7605" w:rsidRPr="00715382" w:rsidRDefault="000B1F95" w:rsidP="000B1F95">
            <w:pPr>
              <w:pStyle w:val="BodyText"/>
              <w:spacing w:before="40"/>
              <w:rPr>
                <w:rFonts w:ascii="Times New Roman" w:hAnsi="Times New Roman"/>
                <w:sz w:val="20"/>
                <w:lang w:val="en-US"/>
              </w:rPr>
            </w:pPr>
            <w:r w:rsidRPr="000B1F95">
              <w:rPr>
                <w:rFonts w:ascii="Times New Roman" w:hAnsi="Times New Roman"/>
                <w:sz w:val="20"/>
                <w:lang w:val="en-US"/>
              </w:rPr>
              <w:t>High</w:t>
            </w:r>
          </w:p>
        </w:tc>
      </w:tr>
    </w:tbl>
    <w:p w14:paraId="1DEC8FFA" w14:textId="4AA57308" w:rsidR="00B625BD" w:rsidRPr="00B625BD" w:rsidRDefault="009747E5" w:rsidP="00B625BD">
      <w:pPr>
        <w:pStyle w:val="Heading2"/>
        <w:numPr>
          <w:ilvl w:val="0"/>
          <w:numId w:val="6"/>
        </w:numPr>
        <w:spacing w:before="240" w:after="240"/>
        <w:ind w:left="630" w:hanging="720"/>
        <w:jc w:val="left"/>
        <w:rPr>
          <w:rFonts w:ascii="Times New Roman" w:hAnsi="Times New Roman"/>
          <w:sz w:val="28"/>
          <w:szCs w:val="28"/>
        </w:rPr>
      </w:pPr>
      <w:bookmarkStart w:id="47" w:name="_Toc152588282"/>
      <w:bookmarkStart w:id="48" w:name="_Toc165625619"/>
      <w:bookmarkStart w:id="49" w:name="_Toc196785384"/>
      <w:r w:rsidRPr="00410707">
        <w:rPr>
          <w:rFonts w:ascii="Times New Roman" w:hAnsi="Times New Roman"/>
          <w:sz w:val="28"/>
          <w:szCs w:val="28"/>
        </w:rPr>
        <w:t>Milestones</w:t>
      </w:r>
      <w:bookmarkEnd w:id="47"/>
      <w:bookmarkEnd w:id="48"/>
      <w:bookmarkEnd w:id="49"/>
    </w:p>
    <w:p w14:paraId="6E1B0839" w14:textId="77777777" w:rsidR="00B625BD" w:rsidRPr="0077525D" w:rsidRDefault="00B625BD" w:rsidP="00B625BD">
      <w:pPr>
        <w:numPr>
          <w:ilvl w:val="0"/>
          <w:numId w:val="38"/>
        </w:numPr>
        <w:spacing w:after="160" w:line="278" w:lineRule="auto"/>
      </w:pPr>
      <w:r w:rsidRPr="0077525D">
        <w:rPr>
          <w:b/>
          <w:bCs/>
        </w:rPr>
        <w:t>Requirements Gathering &amp; Planning</w:t>
      </w:r>
    </w:p>
    <w:p w14:paraId="1E176CB1" w14:textId="77777777" w:rsidR="00B625BD" w:rsidRPr="0077525D" w:rsidRDefault="00B625BD" w:rsidP="00B625BD">
      <w:pPr>
        <w:numPr>
          <w:ilvl w:val="1"/>
          <w:numId w:val="38"/>
        </w:numPr>
        <w:spacing w:after="160" w:line="278" w:lineRule="auto"/>
      </w:pPr>
      <w:r w:rsidRPr="0077525D">
        <w:t>Finalize game concept, core features, and arena ideas.</w:t>
      </w:r>
    </w:p>
    <w:p w14:paraId="03B1910E" w14:textId="77777777" w:rsidR="00B625BD" w:rsidRPr="0077525D" w:rsidRDefault="00B625BD" w:rsidP="00B625BD">
      <w:pPr>
        <w:numPr>
          <w:ilvl w:val="0"/>
          <w:numId w:val="38"/>
        </w:numPr>
        <w:spacing w:after="160" w:line="278" w:lineRule="auto"/>
      </w:pPr>
      <w:r w:rsidRPr="0077525D">
        <w:rPr>
          <w:b/>
          <w:bCs/>
        </w:rPr>
        <w:t>Core Mechanics Implementation</w:t>
      </w:r>
    </w:p>
    <w:p w14:paraId="4E1675E4" w14:textId="77777777" w:rsidR="00B625BD" w:rsidRPr="0077525D" w:rsidRDefault="00B625BD" w:rsidP="00B625BD">
      <w:pPr>
        <w:numPr>
          <w:ilvl w:val="1"/>
          <w:numId w:val="38"/>
        </w:numPr>
        <w:spacing w:after="160" w:line="278" w:lineRule="auto"/>
      </w:pPr>
      <w:r w:rsidRPr="0077525D">
        <w:t>Develop tank movement, shooting, and collision handling.</w:t>
      </w:r>
    </w:p>
    <w:p w14:paraId="4EB58152" w14:textId="77777777" w:rsidR="00B625BD" w:rsidRPr="0077525D" w:rsidRDefault="00B625BD" w:rsidP="00B625BD">
      <w:pPr>
        <w:numPr>
          <w:ilvl w:val="0"/>
          <w:numId w:val="38"/>
        </w:numPr>
        <w:spacing w:after="160" w:line="278" w:lineRule="auto"/>
      </w:pPr>
      <w:r w:rsidRPr="0077525D">
        <w:rPr>
          <w:b/>
          <w:bCs/>
        </w:rPr>
        <w:t>Basic Arena Design</w:t>
      </w:r>
    </w:p>
    <w:p w14:paraId="242F0A4C" w14:textId="77777777" w:rsidR="00B625BD" w:rsidRPr="0077525D" w:rsidRDefault="00B625BD" w:rsidP="00B625BD">
      <w:pPr>
        <w:numPr>
          <w:ilvl w:val="1"/>
          <w:numId w:val="38"/>
        </w:numPr>
        <w:spacing w:after="160" w:line="278" w:lineRule="auto"/>
      </w:pPr>
      <w:r w:rsidRPr="0077525D">
        <w:t>Create initial designs for Jungle, Desert, and Moon arenas.</w:t>
      </w:r>
    </w:p>
    <w:p w14:paraId="3BAAC17A" w14:textId="77777777" w:rsidR="00B625BD" w:rsidRPr="0077525D" w:rsidRDefault="00B625BD" w:rsidP="00B625BD">
      <w:pPr>
        <w:numPr>
          <w:ilvl w:val="0"/>
          <w:numId w:val="38"/>
        </w:numPr>
        <w:spacing w:after="160" w:line="278" w:lineRule="auto"/>
      </w:pPr>
      <w:r w:rsidRPr="0077525D">
        <w:rPr>
          <w:b/>
          <w:bCs/>
        </w:rPr>
        <w:t>User Interface and Sound Integration</w:t>
      </w:r>
    </w:p>
    <w:p w14:paraId="20CD442F" w14:textId="77777777" w:rsidR="00B625BD" w:rsidRPr="0077525D" w:rsidRDefault="00B625BD" w:rsidP="00B625BD">
      <w:pPr>
        <w:numPr>
          <w:ilvl w:val="1"/>
          <w:numId w:val="38"/>
        </w:numPr>
        <w:spacing w:after="160" w:line="278" w:lineRule="auto"/>
      </w:pPr>
      <w:r w:rsidRPr="0077525D">
        <w:t>Add HUD elements like health bar and ammo counter, and integrate sound effects.</w:t>
      </w:r>
    </w:p>
    <w:p w14:paraId="7DBD70E6" w14:textId="77777777" w:rsidR="00B625BD" w:rsidRPr="0077525D" w:rsidRDefault="00B625BD" w:rsidP="00B625BD">
      <w:pPr>
        <w:numPr>
          <w:ilvl w:val="0"/>
          <w:numId w:val="38"/>
        </w:numPr>
        <w:spacing w:after="160" w:line="278" w:lineRule="auto"/>
      </w:pPr>
      <w:r w:rsidRPr="0077525D">
        <w:rPr>
          <w:b/>
          <w:bCs/>
        </w:rPr>
        <w:t>Level Finalization</w:t>
      </w:r>
    </w:p>
    <w:p w14:paraId="67A11FBD" w14:textId="77777777" w:rsidR="00B625BD" w:rsidRPr="0077525D" w:rsidRDefault="00B625BD" w:rsidP="00B625BD">
      <w:pPr>
        <w:numPr>
          <w:ilvl w:val="1"/>
          <w:numId w:val="38"/>
        </w:numPr>
        <w:spacing w:after="160" w:line="278" w:lineRule="auto"/>
      </w:pPr>
      <w:r w:rsidRPr="0077525D">
        <w:t>Complete arena designs with obstacles and environmental enhancements.</w:t>
      </w:r>
    </w:p>
    <w:p w14:paraId="2B4B7CFD" w14:textId="77777777" w:rsidR="00B625BD" w:rsidRPr="0077525D" w:rsidRDefault="00B625BD" w:rsidP="00B625BD">
      <w:pPr>
        <w:numPr>
          <w:ilvl w:val="0"/>
          <w:numId w:val="38"/>
        </w:numPr>
        <w:spacing w:after="160" w:line="278" w:lineRule="auto"/>
      </w:pPr>
      <w:r w:rsidRPr="0077525D">
        <w:rPr>
          <w:b/>
          <w:bCs/>
        </w:rPr>
        <w:t>Game Testing and Optimization</w:t>
      </w:r>
    </w:p>
    <w:p w14:paraId="0A06BBE6" w14:textId="77777777" w:rsidR="00B625BD" w:rsidRPr="0077525D" w:rsidRDefault="00B625BD" w:rsidP="00B625BD">
      <w:pPr>
        <w:numPr>
          <w:ilvl w:val="1"/>
          <w:numId w:val="38"/>
        </w:numPr>
        <w:spacing w:after="160" w:line="278" w:lineRule="auto"/>
      </w:pPr>
      <w:r w:rsidRPr="0077525D">
        <w:lastRenderedPageBreak/>
        <w:t>Conduct bug fixing, gameplay balancing, and performance improvements.</w:t>
      </w:r>
    </w:p>
    <w:p w14:paraId="3F630CB2" w14:textId="77777777" w:rsidR="00B625BD" w:rsidRPr="0077525D" w:rsidRDefault="00B625BD" w:rsidP="00B625BD">
      <w:pPr>
        <w:numPr>
          <w:ilvl w:val="0"/>
          <w:numId w:val="38"/>
        </w:numPr>
        <w:spacing w:after="160" w:line="278" w:lineRule="auto"/>
      </w:pPr>
      <w:r w:rsidRPr="0077525D">
        <w:rPr>
          <w:b/>
          <w:bCs/>
        </w:rPr>
        <w:t>Final Features Implementation</w:t>
      </w:r>
    </w:p>
    <w:p w14:paraId="55EACD99" w14:textId="77777777" w:rsidR="00B625BD" w:rsidRPr="0077525D" w:rsidRDefault="00B625BD" w:rsidP="00B625BD">
      <w:pPr>
        <w:numPr>
          <w:ilvl w:val="1"/>
          <w:numId w:val="38"/>
        </w:numPr>
        <w:spacing w:after="160" w:line="278" w:lineRule="auto"/>
      </w:pPr>
      <w:r w:rsidRPr="0077525D">
        <w:t>Implement scoring system, power-ups, and win/loss conditions.</w:t>
      </w:r>
    </w:p>
    <w:p w14:paraId="2BDE449E" w14:textId="77777777" w:rsidR="00B625BD" w:rsidRPr="0077525D" w:rsidRDefault="00B625BD" w:rsidP="00B625BD">
      <w:pPr>
        <w:numPr>
          <w:ilvl w:val="0"/>
          <w:numId w:val="38"/>
        </w:numPr>
        <w:spacing w:after="160" w:line="278" w:lineRule="auto"/>
      </w:pPr>
      <w:r w:rsidRPr="0077525D">
        <w:rPr>
          <w:b/>
          <w:bCs/>
        </w:rPr>
        <w:t>Final Testing, Packaging, and Documentation</w:t>
      </w:r>
    </w:p>
    <w:p w14:paraId="3285E304" w14:textId="403AFDA3" w:rsidR="00B625BD" w:rsidRPr="00B625BD" w:rsidRDefault="00B625BD" w:rsidP="00B625BD">
      <w:pPr>
        <w:numPr>
          <w:ilvl w:val="1"/>
          <w:numId w:val="38"/>
        </w:numPr>
        <w:spacing w:after="160" w:line="278" w:lineRule="auto"/>
      </w:pPr>
      <w:r w:rsidRPr="0077525D">
        <w:t>Final round of testing, documentation writing, and preparing the final game build for submission.</w:t>
      </w:r>
    </w:p>
    <w:p w14:paraId="0CAF0A53" w14:textId="364C4F31" w:rsidR="00B625BD" w:rsidRPr="00B625BD" w:rsidRDefault="009747E5" w:rsidP="00B625BD">
      <w:pPr>
        <w:pStyle w:val="Heading2"/>
        <w:numPr>
          <w:ilvl w:val="0"/>
          <w:numId w:val="6"/>
        </w:numPr>
        <w:spacing w:before="240" w:after="240"/>
        <w:ind w:left="630" w:hanging="720"/>
        <w:jc w:val="left"/>
        <w:rPr>
          <w:rFonts w:ascii="Times New Roman" w:hAnsi="Times New Roman"/>
          <w:sz w:val="28"/>
          <w:szCs w:val="28"/>
        </w:rPr>
      </w:pPr>
      <w:bookmarkStart w:id="50" w:name="_Toc152588283"/>
      <w:bookmarkStart w:id="51" w:name="_Toc165625620"/>
      <w:bookmarkStart w:id="52" w:name="_Toc196785385"/>
      <w:r w:rsidRPr="00410707">
        <w:rPr>
          <w:rFonts w:ascii="Times New Roman" w:hAnsi="Times New Roman"/>
          <w:sz w:val="28"/>
          <w:szCs w:val="28"/>
        </w:rPr>
        <w:t>References</w:t>
      </w:r>
      <w:bookmarkEnd w:id="50"/>
      <w:bookmarkEnd w:id="51"/>
      <w:bookmarkEnd w:id="52"/>
    </w:p>
    <w:p w14:paraId="7346B63C" w14:textId="77777777" w:rsidR="00B625BD" w:rsidRPr="0077525D" w:rsidRDefault="00B625BD" w:rsidP="00B625BD">
      <w:pPr>
        <w:numPr>
          <w:ilvl w:val="0"/>
          <w:numId w:val="39"/>
        </w:numPr>
        <w:spacing w:after="160" w:line="278" w:lineRule="auto"/>
      </w:pPr>
      <w:r w:rsidRPr="0077525D">
        <w:t>"Unity User Manual: Basics of Game Development" by Unity Technologies</w:t>
      </w:r>
      <w:r w:rsidRPr="0077525D">
        <w:br/>
      </w:r>
      <w:hyperlink r:id="rId13" w:history="1">
        <w:r w:rsidRPr="0077525D">
          <w:rPr>
            <w:rStyle w:val="Hyperlink"/>
          </w:rPr>
          <w:t>https://docs.unity3d.com/Manual/index.html</w:t>
        </w:r>
      </w:hyperlink>
      <w:r w:rsidRPr="0077525D">
        <w:br/>
        <w:t xml:space="preserve">Accessed on </w:t>
      </w:r>
      <w:r w:rsidRPr="0077525D">
        <w:rPr>
          <w:b/>
          <w:bCs/>
        </w:rPr>
        <w:t>April 4, 2025</w:t>
      </w:r>
      <w:r w:rsidRPr="0077525D">
        <w:t>.</w:t>
      </w:r>
    </w:p>
    <w:p w14:paraId="7ACA000C" w14:textId="77777777" w:rsidR="00B625BD" w:rsidRPr="0077525D" w:rsidRDefault="00B625BD" w:rsidP="00B625BD">
      <w:pPr>
        <w:numPr>
          <w:ilvl w:val="0"/>
          <w:numId w:val="39"/>
        </w:numPr>
        <w:spacing w:after="160" w:line="278" w:lineRule="auto"/>
      </w:pPr>
      <w:r w:rsidRPr="0077525D">
        <w:t>"Unity Learn: Official Unity Tutorials for Project Implementation" by Unity Technologies</w:t>
      </w:r>
      <w:r w:rsidRPr="0077525D">
        <w:br/>
      </w:r>
      <w:hyperlink r:id="rId14" w:history="1">
        <w:r w:rsidRPr="0077525D">
          <w:rPr>
            <w:rStyle w:val="Hyperlink"/>
          </w:rPr>
          <w:t>https://learn.unity.com/</w:t>
        </w:r>
      </w:hyperlink>
      <w:r w:rsidRPr="0077525D">
        <w:br/>
        <w:t xml:space="preserve">Accessed on </w:t>
      </w:r>
      <w:r w:rsidRPr="0077525D">
        <w:rPr>
          <w:b/>
          <w:bCs/>
        </w:rPr>
        <w:t>April 6, 2025</w:t>
      </w:r>
      <w:r w:rsidRPr="0077525D">
        <w:t>.</w:t>
      </w:r>
    </w:p>
    <w:p w14:paraId="3270CE10" w14:textId="77777777" w:rsidR="00B625BD" w:rsidRPr="0077525D" w:rsidRDefault="00B625BD" w:rsidP="00B625BD">
      <w:pPr>
        <w:numPr>
          <w:ilvl w:val="0"/>
          <w:numId w:val="39"/>
        </w:numPr>
        <w:spacing w:after="160" w:line="278" w:lineRule="auto"/>
      </w:pPr>
      <w:r w:rsidRPr="0077525D">
        <w:t xml:space="preserve">"How to Create a Tank Controller in Unity (Tutorial)" by </w:t>
      </w:r>
      <w:proofErr w:type="spellStart"/>
      <w:r w:rsidRPr="0077525D">
        <w:t>GameDev</w:t>
      </w:r>
      <w:proofErr w:type="spellEnd"/>
      <w:r w:rsidRPr="0077525D">
        <w:t xml:space="preserve"> Beginner</w:t>
      </w:r>
      <w:r w:rsidRPr="0077525D">
        <w:br/>
      </w:r>
      <w:hyperlink r:id="rId15" w:history="1">
        <w:r w:rsidRPr="0077525D">
          <w:rPr>
            <w:rStyle w:val="Hyperlink"/>
          </w:rPr>
          <w:t>https://gamedevbeginner.com/how-to-make-a-tank-controller-in-unity/</w:t>
        </w:r>
      </w:hyperlink>
      <w:r w:rsidRPr="0077525D">
        <w:br/>
        <w:t xml:space="preserve">Accessed on </w:t>
      </w:r>
      <w:r w:rsidRPr="0077525D">
        <w:rPr>
          <w:b/>
          <w:bCs/>
        </w:rPr>
        <w:t>April 7, 2025</w:t>
      </w:r>
      <w:r w:rsidRPr="0077525D">
        <w:t>.</w:t>
      </w:r>
    </w:p>
    <w:p w14:paraId="2C9DFF79" w14:textId="77777777" w:rsidR="00B625BD" w:rsidRPr="0077525D" w:rsidRDefault="00B625BD" w:rsidP="00B625BD">
      <w:pPr>
        <w:numPr>
          <w:ilvl w:val="0"/>
          <w:numId w:val="39"/>
        </w:numPr>
        <w:spacing w:after="160" w:line="278" w:lineRule="auto"/>
      </w:pPr>
      <w:r w:rsidRPr="0077525D">
        <w:t>"Unity Asset Store: 3D Models, Sounds, and Textures for Games" by Unity Technologies</w:t>
      </w:r>
      <w:r w:rsidRPr="0077525D">
        <w:br/>
      </w:r>
      <w:hyperlink r:id="rId16" w:history="1">
        <w:r w:rsidRPr="0077525D">
          <w:rPr>
            <w:rStyle w:val="Hyperlink"/>
          </w:rPr>
          <w:t>https://assetstore.unity.com/</w:t>
        </w:r>
      </w:hyperlink>
      <w:r w:rsidRPr="0077525D">
        <w:br/>
        <w:t xml:space="preserve">Accessed on </w:t>
      </w:r>
      <w:r w:rsidRPr="0077525D">
        <w:rPr>
          <w:b/>
          <w:bCs/>
        </w:rPr>
        <w:t>April 9, 2025</w:t>
      </w:r>
      <w:r w:rsidRPr="0077525D">
        <w:t>.</w:t>
      </w:r>
    </w:p>
    <w:p w14:paraId="445E9F9F" w14:textId="77777777" w:rsidR="00B625BD" w:rsidRPr="0077525D" w:rsidRDefault="00B625BD" w:rsidP="00B625BD">
      <w:pPr>
        <w:numPr>
          <w:ilvl w:val="0"/>
          <w:numId w:val="39"/>
        </w:numPr>
        <w:spacing w:after="160" w:line="278" w:lineRule="auto"/>
      </w:pPr>
      <w:r w:rsidRPr="0077525D">
        <w:t>"Kenney Assets: Free 2D and 3D Game Assets" by Kenney</w:t>
      </w:r>
      <w:r w:rsidRPr="0077525D">
        <w:br/>
      </w:r>
      <w:hyperlink r:id="rId17" w:history="1">
        <w:r w:rsidRPr="0077525D">
          <w:rPr>
            <w:rStyle w:val="Hyperlink"/>
          </w:rPr>
          <w:t>https://kenney.nl/assets</w:t>
        </w:r>
      </w:hyperlink>
      <w:r w:rsidRPr="0077525D">
        <w:br/>
        <w:t xml:space="preserve">Accessed on </w:t>
      </w:r>
      <w:r w:rsidRPr="0077525D">
        <w:rPr>
          <w:b/>
          <w:bCs/>
        </w:rPr>
        <w:t>April 11, 2025</w:t>
      </w:r>
      <w:r w:rsidRPr="0077525D">
        <w:t>.</w:t>
      </w:r>
    </w:p>
    <w:p w14:paraId="7D1E685B" w14:textId="77777777" w:rsidR="00B625BD" w:rsidRPr="0077525D" w:rsidRDefault="00B625BD" w:rsidP="00B625BD">
      <w:pPr>
        <w:numPr>
          <w:ilvl w:val="0"/>
          <w:numId w:val="39"/>
        </w:numPr>
        <w:spacing w:after="160" w:line="278" w:lineRule="auto"/>
      </w:pPr>
      <w:r w:rsidRPr="0077525D">
        <w:t>"</w:t>
      </w:r>
      <w:proofErr w:type="spellStart"/>
      <w:r w:rsidRPr="0077525D">
        <w:t>Freesound</w:t>
      </w:r>
      <w:proofErr w:type="spellEnd"/>
      <w:r w:rsidRPr="0077525D">
        <w:t>: Collaborative Database of Creative Commons Licensed Sounds" by Freesound.org</w:t>
      </w:r>
      <w:r w:rsidRPr="0077525D">
        <w:br/>
      </w:r>
      <w:hyperlink r:id="rId18" w:history="1">
        <w:r w:rsidRPr="0077525D">
          <w:rPr>
            <w:rStyle w:val="Hyperlink"/>
          </w:rPr>
          <w:t>https://freesound.org/</w:t>
        </w:r>
      </w:hyperlink>
      <w:r w:rsidRPr="0077525D">
        <w:br/>
        <w:t xml:space="preserve">Accessed on </w:t>
      </w:r>
      <w:r w:rsidRPr="0077525D">
        <w:rPr>
          <w:b/>
          <w:bCs/>
        </w:rPr>
        <w:t>April 13, 2025</w:t>
      </w:r>
      <w:r w:rsidRPr="0077525D">
        <w:t>.</w:t>
      </w:r>
    </w:p>
    <w:p w14:paraId="129663D9" w14:textId="77777777" w:rsidR="00B625BD" w:rsidRPr="0077525D" w:rsidRDefault="00B625BD" w:rsidP="00B625BD">
      <w:pPr>
        <w:numPr>
          <w:ilvl w:val="0"/>
          <w:numId w:val="39"/>
        </w:numPr>
        <w:spacing w:after="160" w:line="278" w:lineRule="auto"/>
      </w:pPr>
      <w:r w:rsidRPr="0077525D">
        <w:t>"Fundamentals of Game Design" by Andrew Rollings and Ernest Adams</w:t>
      </w:r>
      <w:r w:rsidRPr="0077525D">
        <w:br/>
      </w:r>
      <w:hyperlink r:id="rId19" w:history="1">
        <w:r w:rsidRPr="0077525D">
          <w:rPr>
            <w:rStyle w:val="Hyperlink"/>
          </w:rPr>
          <w:t>https://www.pearson.com/en-us/subject-catalog/p/fundamentals-of-game-design/P200000003500/</w:t>
        </w:r>
      </w:hyperlink>
      <w:r w:rsidRPr="0077525D">
        <w:br/>
        <w:t xml:space="preserve">Accessed on </w:t>
      </w:r>
      <w:r w:rsidRPr="0077525D">
        <w:rPr>
          <w:b/>
          <w:bCs/>
        </w:rPr>
        <w:t>April 15, 2025</w:t>
      </w:r>
      <w:r w:rsidRPr="0077525D">
        <w:t>.</w:t>
      </w:r>
    </w:p>
    <w:p w14:paraId="2E8127D1" w14:textId="77777777" w:rsidR="00B625BD" w:rsidRPr="0077525D" w:rsidRDefault="00B625BD" w:rsidP="00B625BD">
      <w:pPr>
        <w:numPr>
          <w:ilvl w:val="0"/>
          <w:numId w:val="39"/>
        </w:numPr>
        <w:spacing w:after="160" w:line="278" w:lineRule="auto"/>
      </w:pPr>
      <w:r w:rsidRPr="0077525D">
        <w:t>"Creating Effective Sound Effects for Games" by Indie Game Developer Handbook</w:t>
      </w:r>
      <w:r w:rsidRPr="0077525D">
        <w:br/>
      </w:r>
      <w:hyperlink r:id="rId20" w:history="1">
        <w:r w:rsidRPr="0077525D">
          <w:rPr>
            <w:rStyle w:val="Hyperlink"/>
          </w:rPr>
          <w:t>https://www.indiegamehandbook.com/sound-effects-guide</w:t>
        </w:r>
      </w:hyperlink>
      <w:r w:rsidRPr="0077525D">
        <w:br/>
        <w:t xml:space="preserve">Accessed on </w:t>
      </w:r>
      <w:r w:rsidRPr="0077525D">
        <w:rPr>
          <w:b/>
          <w:bCs/>
        </w:rPr>
        <w:t>April 17, 2025</w:t>
      </w:r>
      <w:r w:rsidRPr="0077525D">
        <w:t>.</w:t>
      </w:r>
    </w:p>
    <w:p w14:paraId="2BE1484E" w14:textId="77777777" w:rsidR="00B625BD" w:rsidRPr="0077525D" w:rsidRDefault="00B625BD" w:rsidP="00B625BD">
      <w:pPr>
        <w:numPr>
          <w:ilvl w:val="0"/>
          <w:numId w:val="39"/>
        </w:numPr>
        <w:spacing w:after="160" w:line="278" w:lineRule="auto"/>
      </w:pPr>
      <w:r w:rsidRPr="0077525D">
        <w:lastRenderedPageBreak/>
        <w:t xml:space="preserve">"Assistance through AI Tools like ChatGPT and </w:t>
      </w:r>
      <w:proofErr w:type="spellStart"/>
      <w:r w:rsidRPr="0077525D">
        <w:t>DeepSeek</w:t>
      </w:r>
      <w:proofErr w:type="spellEnd"/>
      <w:r w:rsidRPr="0077525D">
        <w:t xml:space="preserve"> AI for Code Debugging and Suggestions" by OpenAI and </w:t>
      </w:r>
      <w:proofErr w:type="spellStart"/>
      <w:r w:rsidRPr="0077525D">
        <w:t>DeepSeek</w:t>
      </w:r>
      <w:proofErr w:type="spellEnd"/>
      <w:r w:rsidRPr="0077525D">
        <w:br/>
      </w:r>
      <w:hyperlink r:id="rId21" w:history="1">
        <w:r w:rsidRPr="0077525D">
          <w:rPr>
            <w:rStyle w:val="Hyperlink"/>
          </w:rPr>
          <w:t>https://chat.openai.com/</w:t>
        </w:r>
      </w:hyperlink>
      <w:r w:rsidRPr="0077525D">
        <w:br/>
      </w:r>
      <w:hyperlink r:id="rId22" w:history="1">
        <w:r w:rsidRPr="0077525D">
          <w:rPr>
            <w:rStyle w:val="Hyperlink"/>
          </w:rPr>
          <w:t>https://deepseek.com/</w:t>
        </w:r>
      </w:hyperlink>
      <w:r w:rsidRPr="0077525D">
        <w:br/>
        <w:t xml:space="preserve">Accessed on </w:t>
      </w:r>
      <w:r w:rsidRPr="0077525D">
        <w:rPr>
          <w:b/>
          <w:bCs/>
        </w:rPr>
        <w:t>April 22, 2025</w:t>
      </w:r>
      <w:r w:rsidRPr="0077525D">
        <w:t>.</w:t>
      </w:r>
    </w:p>
    <w:p w14:paraId="7C9FA7D5" w14:textId="77777777" w:rsidR="00B625BD" w:rsidRDefault="00B625BD" w:rsidP="00B625BD">
      <w:pPr>
        <w:numPr>
          <w:ilvl w:val="0"/>
          <w:numId w:val="39"/>
        </w:numPr>
        <w:spacing w:after="160" w:line="278" w:lineRule="auto"/>
      </w:pPr>
      <w:r w:rsidRPr="0077525D">
        <w:t>"The Art of Game Design: A Book of Lenses" by Jesse Schell</w:t>
      </w:r>
      <w:r w:rsidRPr="0077525D">
        <w:br/>
      </w:r>
      <w:hyperlink r:id="rId23" w:history="1">
        <w:r w:rsidRPr="0077525D">
          <w:rPr>
            <w:rStyle w:val="Hyperlink"/>
          </w:rPr>
          <w:t>https://www.crcpress.com/The-Art-of-Game-Design-A-Book-of-Lenses/Schell/p/book/9780367331589</w:t>
        </w:r>
      </w:hyperlink>
      <w:r w:rsidRPr="0077525D">
        <w:br/>
        <w:t xml:space="preserve">Accessed on </w:t>
      </w:r>
      <w:r w:rsidRPr="0077525D">
        <w:rPr>
          <w:b/>
          <w:bCs/>
        </w:rPr>
        <w:t>April 27, 2025</w:t>
      </w:r>
      <w:r w:rsidRPr="0077525D">
        <w:t>.</w:t>
      </w:r>
    </w:p>
    <w:p w14:paraId="55748CB4" w14:textId="77777777" w:rsidR="00B625BD" w:rsidRPr="00B625BD" w:rsidRDefault="00B625BD" w:rsidP="00B625BD"/>
    <w:sectPr w:rsidR="00B625BD" w:rsidRPr="00B625BD">
      <w:headerReference w:type="even" r:id="rId24"/>
      <w:headerReference w:type="default" r:id="rId25"/>
      <w:headerReference w:type="first" r:id="rId26"/>
      <w:pgSz w:w="11909" w:h="16834" w:code="9"/>
      <w:pgMar w:top="1584"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C10B3" w14:textId="77777777" w:rsidR="002A559B" w:rsidRDefault="002A559B" w:rsidP="00601CD5">
      <w:r>
        <w:separator/>
      </w:r>
    </w:p>
  </w:endnote>
  <w:endnote w:type="continuationSeparator" w:id="0">
    <w:p w14:paraId="0FAB0858" w14:textId="77777777" w:rsidR="002A559B" w:rsidRDefault="002A559B" w:rsidP="0060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35FC0" w14:textId="77777777" w:rsidR="002A559B" w:rsidRDefault="002A559B" w:rsidP="00601CD5">
      <w:r>
        <w:separator/>
      </w:r>
    </w:p>
  </w:footnote>
  <w:footnote w:type="continuationSeparator" w:id="0">
    <w:p w14:paraId="3CB40388" w14:textId="77777777" w:rsidR="002A559B" w:rsidRDefault="002A559B" w:rsidP="00601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C3B7" w14:textId="77777777" w:rsidR="00601CD5" w:rsidRDefault="00000000">
    <w:pPr>
      <w:pStyle w:val="Header"/>
    </w:pPr>
    <w:r>
      <w:rPr>
        <w:noProof/>
      </w:rPr>
      <w:pict w14:anchorId="4CB38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199407" o:spid="_x0000_s1030" type="#_x0000_t75" style="position:absolute;margin-left:0;margin-top:0;width:518.4pt;height:518.4pt;z-index:-251655168;mso-position-horizontal:center;mso-position-horizontal-relative:margin;mso-position-vertical:center;mso-position-vertical-relative:margin" o:allowincell="f">
          <v:imagedata r:id="rId1" o:title="RIC Logo 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2FA8F" w14:textId="77777777" w:rsidR="00601CD5" w:rsidRDefault="00000000" w:rsidP="00601CD5">
    <w:pPr>
      <w:pStyle w:val="Header"/>
    </w:pPr>
    <w:r>
      <w:rPr>
        <w:noProof/>
      </w:rPr>
      <w:pict w14:anchorId="1DC90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199408" o:spid="_x0000_s1031" type="#_x0000_t75" style="position:absolute;margin-left:0;margin-top:0;width:518.4pt;height:518.4pt;z-index:-251654144;mso-position-horizontal:center;mso-position-horizontal-relative:margin;mso-position-vertical:center;mso-position-vertical-relative:margin" o:allowincell="f">
          <v:imagedata r:id="rId1" o:title="RIC Logo png" gain="19661f" blacklevel="22938f"/>
          <w10:wrap anchorx="margin" anchory="margin"/>
        </v:shape>
      </w:pict>
    </w:r>
    <w:r w:rsidR="00B33F45">
      <w:rPr>
        <w:noProof/>
      </w:rPr>
      <w:drawing>
        <wp:anchor distT="0" distB="0" distL="114300" distR="114300" simplePos="0" relativeHeight="251659264" behindDoc="0" locked="0" layoutInCell="1" allowOverlap="1" wp14:anchorId="44312A84" wp14:editId="2D38D735">
          <wp:simplePos x="0" y="0"/>
          <wp:positionH relativeFrom="column">
            <wp:posOffset>-525780</wp:posOffset>
          </wp:positionH>
          <wp:positionV relativeFrom="paragraph">
            <wp:posOffset>-373380</wp:posOffset>
          </wp:positionV>
          <wp:extent cx="149352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352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DC5">
      <w:tab/>
      <w:t xml:space="preserve">    </w:t>
    </w:r>
    <w:r w:rsidR="001D0DC5">
      <w:tab/>
      <w:t>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F5FE6" w14:textId="77777777" w:rsidR="00601CD5" w:rsidRDefault="00000000">
    <w:pPr>
      <w:pStyle w:val="Header"/>
    </w:pPr>
    <w:r>
      <w:rPr>
        <w:noProof/>
      </w:rPr>
      <w:pict w14:anchorId="78A4C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199406" o:spid="_x0000_s1029" type="#_x0000_t75" style="position:absolute;margin-left:0;margin-top:0;width:518.4pt;height:518.4pt;z-index:-251656192;mso-position-horizontal:center;mso-position-horizontal-relative:margin;mso-position-vertical:center;mso-position-vertical-relative:margin" o:allowincell="f">
          <v:imagedata r:id="rId1" o:title="RIC Logo 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C71AE"/>
    <w:multiLevelType w:val="multilevel"/>
    <w:tmpl w:val="DBB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2D3"/>
    <w:multiLevelType w:val="multilevel"/>
    <w:tmpl w:val="FA2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8EC"/>
    <w:multiLevelType w:val="multilevel"/>
    <w:tmpl w:val="384A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50FC1"/>
    <w:multiLevelType w:val="multilevel"/>
    <w:tmpl w:val="1C94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F08E7"/>
    <w:multiLevelType w:val="multilevel"/>
    <w:tmpl w:val="7CA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B5D7F"/>
    <w:multiLevelType w:val="multilevel"/>
    <w:tmpl w:val="337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05E75"/>
    <w:multiLevelType w:val="hybridMultilevel"/>
    <w:tmpl w:val="FFFC2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A8306D"/>
    <w:multiLevelType w:val="multilevel"/>
    <w:tmpl w:val="089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80594"/>
    <w:multiLevelType w:val="multilevel"/>
    <w:tmpl w:val="4F58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85518"/>
    <w:multiLevelType w:val="multilevel"/>
    <w:tmpl w:val="9026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265BD"/>
    <w:multiLevelType w:val="multilevel"/>
    <w:tmpl w:val="B19633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2130BA3"/>
    <w:multiLevelType w:val="hybridMultilevel"/>
    <w:tmpl w:val="553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27849"/>
    <w:multiLevelType w:val="multilevel"/>
    <w:tmpl w:val="9EC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A0D82"/>
    <w:multiLevelType w:val="hybridMultilevel"/>
    <w:tmpl w:val="3F8C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14602"/>
    <w:multiLevelType w:val="multilevel"/>
    <w:tmpl w:val="E466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156D5"/>
    <w:multiLevelType w:val="multilevel"/>
    <w:tmpl w:val="C0B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838B2"/>
    <w:multiLevelType w:val="multilevel"/>
    <w:tmpl w:val="A00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026B62"/>
    <w:multiLevelType w:val="multilevel"/>
    <w:tmpl w:val="D40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04C44"/>
    <w:multiLevelType w:val="multilevel"/>
    <w:tmpl w:val="328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3221B"/>
    <w:multiLevelType w:val="multilevel"/>
    <w:tmpl w:val="623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3296A"/>
    <w:multiLevelType w:val="multilevel"/>
    <w:tmpl w:val="F4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C045A"/>
    <w:multiLevelType w:val="multilevel"/>
    <w:tmpl w:val="53FA3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9381C"/>
    <w:multiLevelType w:val="multilevel"/>
    <w:tmpl w:val="7DF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81A95"/>
    <w:multiLevelType w:val="multilevel"/>
    <w:tmpl w:val="00C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6313A2"/>
    <w:multiLevelType w:val="multilevel"/>
    <w:tmpl w:val="B6B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D2A2D"/>
    <w:multiLevelType w:val="hybridMultilevel"/>
    <w:tmpl w:val="569E5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D455C"/>
    <w:multiLevelType w:val="hybridMultilevel"/>
    <w:tmpl w:val="3EBC2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CD6747"/>
    <w:multiLevelType w:val="multilevel"/>
    <w:tmpl w:val="C4B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933C32"/>
    <w:multiLevelType w:val="multilevel"/>
    <w:tmpl w:val="04E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005EA"/>
    <w:multiLevelType w:val="multilevel"/>
    <w:tmpl w:val="212CF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E46DBC"/>
    <w:multiLevelType w:val="multilevel"/>
    <w:tmpl w:val="21AAD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63349"/>
    <w:multiLevelType w:val="hybridMultilevel"/>
    <w:tmpl w:val="72E8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217C3"/>
    <w:multiLevelType w:val="multilevel"/>
    <w:tmpl w:val="B13C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36430">
    <w:abstractNumId w:val="33"/>
  </w:num>
  <w:num w:numId="2" w16cid:durableId="1751005383">
    <w:abstractNumId w:val="11"/>
  </w:num>
  <w:num w:numId="3" w16cid:durableId="1692219324">
    <w:abstractNumId w:val="26"/>
  </w:num>
  <w:num w:numId="4" w16cid:durableId="204022369">
    <w:abstractNumId w:val="27"/>
  </w:num>
  <w:num w:numId="5" w16cid:durableId="897521214">
    <w:abstractNumId w:val="32"/>
  </w:num>
  <w:num w:numId="6" w16cid:durableId="844516576">
    <w:abstractNumId w:val="18"/>
  </w:num>
  <w:num w:numId="7" w16cid:durableId="1446080354">
    <w:abstractNumId w:val="30"/>
  </w:num>
  <w:num w:numId="8" w16cid:durableId="2138444906">
    <w:abstractNumId w:val="10"/>
  </w:num>
  <w:num w:numId="9" w16cid:durableId="815950863">
    <w:abstractNumId w:val="29"/>
  </w:num>
  <w:num w:numId="10" w16cid:durableId="616450724">
    <w:abstractNumId w:val="6"/>
  </w:num>
  <w:num w:numId="11" w16cid:durableId="549807722">
    <w:abstractNumId w:val="38"/>
  </w:num>
  <w:num w:numId="12" w16cid:durableId="1058476959">
    <w:abstractNumId w:val="5"/>
  </w:num>
  <w:num w:numId="13" w16cid:durableId="1382897589">
    <w:abstractNumId w:val="9"/>
  </w:num>
  <w:num w:numId="14" w16cid:durableId="1367606413">
    <w:abstractNumId w:val="4"/>
  </w:num>
  <w:num w:numId="15" w16cid:durableId="121921054">
    <w:abstractNumId w:val="7"/>
  </w:num>
  <w:num w:numId="16" w16cid:durableId="1401175074">
    <w:abstractNumId w:val="20"/>
  </w:num>
  <w:num w:numId="17" w16cid:durableId="1098336044">
    <w:abstractNumId w:val="21"/>
  </w:num>
  <w:num w:numId="18" w16cid:durableId="1469275232">
    <w:abstractNumId w:val="22"/>
  </w:num>
  <w:num w:numId="19" w16cid:durableId="751269848">
    <w:abstractNumId w:val="16"/>
  </w:num>
  <w:num w:numId="20" w16cid:durableId="1273391527">
    <w:abstractNumId w:val="31"/>
  </w:num>
  <w:num w:numId="21" w16cid:durableId="2062944414">
    <w:abstractNumId w:val="25"/>
  </w:num>
  <w:num w:numId="22" w16cid:durableId="383256488">
    <w:abstractNumId w:val="13"/>
  </w:num>
  <w:num w:numId="23" w16cid:durableId="1569270068">
    <w:abstractNumId w:val="0"/>
  </w:num>
  <w:num w:numId="24" w16cid:durableId="637805509">
    <w:abstractNumId w:val="15"/>
  </w:num>
  <w:num w:numId="25" w16cid:durableId="1902904200">
    <w:abstractNumId w:val="35"/>
  </w:num>
  <w:num w:numId="26" w16cid:durableId="287324918">
    <w:abstractNumId w:val="12"/>
  </w:num>
  <w:num w:numId="27" w16cid:durableId="1228027637">
    <w:abstractNumId w:val="14"/>
  </w:num>
  <w:num w:numId="28" w16cid:durableId="1151602547">
    <w:abstractNumId w:val="36"/>
  </w:num>
  <w:num w:numId="29" w16cid:durableId="2042701942">
    <w:abstractNumId w:val="34"/>
  </w:num>
  <w:num w:numId="30" w16cid:durableId="1601061694">
    <w:abstractNumId w:val="37"/>
  </w:num>
  <w:num w:numId="31" w16cid:durableId="1881548999">
    <w:abstractNumId w:val="24"/>
  </w:num>
  <w:num w:numId="32" w16cid:durableId="2005745781">
    <w:abstractNumId w:val="28"/>
  </w:num>
  <w:num w:numId="33" w16cid:durableId="735248486">
    <w:abstractNumId w:val="2"/>
  </w:num>
  <w:num w:numId="34" w16cid:durableId="1029797957">
    <w:abstractNumId w:val="17"/>
  </w:num>
  <w:num w:numId="35" w16cid:durableId="346445357">
    <w:abstractNumId w:val="19"/>
  </w:num>
  <w:num w:numId="36" w16cid:durableId="216665542">
    <w:abstractNumId w:val="8"/>
  </w:num>
  <w:num w:numId="37" w16cid:durableId="188758428">
    <w:abstractNumId w:val="1"/>
  </w:num>
  <w:num w:numId="38" w16cid:durableId="1775200664">
    <w:abstractNumId w:val="23"/>
  </w:num>
  <w:num w:numId="39" w16cid:durableId="1681160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95"/>
    <w:rsid w:val="00000AAF"/>
    <w:rsid w:val="0001796C"/>
    <w:rsid w:val="00023C8F"/>
    <w:rsid w:val="00030038"/>
    <w:rsid w:val="00035B37"/>
    <w:rsid w:val="00040CF9"/>
    <w:rsid w:val="000425DA"/>
    <w:rsid w:val="00042CFB"/>
    <w:rsid w:val="00044F11"/>
    <w:rsid w:val="00056962"/>
    <w:rsid w:val="00060696"/>
    <w:rsid w:val="0006110A"/>
    <w:rsid w:val="00062781"/>
    <w:rsid w:val="000B1F95"/>
    <w:rsid w:val="000C0183"/>
    <w:rsid w:val="000C4859"/>
    <w:rsid w:val="000D0419"/>
    <w:rsid w:val="00125C2F"/>
    <w:rsid w:val="001464FA"/>
    <w:rsid w:val="00152A9F"/>
    <w:rsid w:val="001955E5"/>
    <w:rsid w:val="001957A1"/>
    <w:rsid w:val="001C4793"/>
    <w:rsid w:val="001D0DC5"/>
    <w:rsid w:val="001D60F9"/>
    <w:rsid w:val="001D6E7D"/>
    <w:rsid w:val="001E1209"/>
    <w:rsid w:val="001E122F"/>
    <w:rsid w:val="001E2F07"/>
    <w:rsid w:val="00201717"/>
    <w:rsid w:val="00202134"/>
    <w:rsid w:val="00202A01"/>
    <w:rsid w:val="00234869"/>
    <w:rsid w:val="00267976"/>
    <w:rsid w:val="0028276C"/>
    <w:rsid w:val="002A559B"/>
    <w:rsid w:val="002A7640"/>
    <w:rsid w:val="002B2F83"/>
    <w:rsid w:val="002B4207"/>
    <w:rsid w:val="002D6FC1"/>
    <w:rsid w:val="002F3855"/>
    <w:rsid w:val="002F7DE6"/>
    <w:rsid w:val="003006D5"/>
    <w:rsid w:val="00302C81"/>
    <w:rsid w:val="00306C3B"/>
    <w:rsid w:val="003160F0"/>
    <w:rsid w:val="00334EDC"/>
    <w:rsid w:val="003545CA"/>
    <w:rsid w:val="00357956"/>
    <w:rsid w:val="00385339"/>
    <w:rsid w:val="00387D24"/>
    <w:rsid w:val="003918DA"/>
    <w:rsid w:val="003B18D3"/>
    <w:rsid w:val="003B44C5"/>
    <w:rsid w:val="003E0C37"/>
    <w:rsid w:val="00410707"/>
    <w:rsid w:val="00412AA3"/>
    <w:rsid w:val="004231C9"/>
    <w:rsid w:val="00434967"/>
    <w:rsid w:val="004751DE"/>
    <w:rsid w:val="0048571A"/>
    <w:rsid w:val="004A66FD"/>
    <w:rsid w:val="004F0CE2"/>
    <w:rsid w:val="0050137D"/>
    <w:rsid w:val="005233F0"/>
    <w:rsid w:val="00533104"/>
    <w:rsid w:val="00533331"/>
    <w:rsid w:val="0056040E"/>
    <w:rsid w:val="005673FE"/>
    <w:rsid w:val="0058353D"/>
    <w:rsid w:val="00586602"/>
    <w:rsid w:val="005972B6"/>
    <w:rsid w:val="005D7605"/>
    <w:rsid w:val="00601CD5"/>
    <w:rsid w:val="00602A8D"/>
    <w:rsid w:val="00603EAB"/>
    <w:rsid w:val="00604998"/>
    <w:rsid w:val="006339C8"/>
    <w:rsid w:val="006347C3"/>
    <w:rsid w:val="00651851"/>
    <w:rsid w:val="00671ACB"/>
    <w:rsid w:val="00673844"/>
    <w:rsid w:val="006876A5"/>
    <w:rsid w:val="006B52F4"/>
    <w:rsid w:val="006D1233"/>
    <w:rsid w:val="006F2450"/>
    <w:rsid w:val="006F637E"/>
    <w:rsid w:val="00715382"/>
    <w:rsid w:val="0075033F"/>
    <w:rsid w:val="00755CAB"/>
    <w:rsid w:val="00776780"/>
    <w:rsid w:val="0078116C"/>
    <w:rsid w:val="007905B1"/>
    <w:rsid w:val="00797D91"/>
    <w:rsid w:val="007C2317"/>
    <w:rsid w:val="007D6414"/>
    <w:rsid w:val="0081005F"/>
    <w:rsid w:val="008227CE"/>
    <w:rsid w:val="00834AEC"/>
    <w:rsid w:val="00834DC7"/>
    <w:rsid w:val="00844692"/>
    <w:rsid w:val="008478E3"/>
    <w:rsid w:val="00854EDB"/>
    <w:rsid w:val="00876652"/>
    <w:rsid w:val="0087707D"/>
    <w:rsid w:val="00883CBA"/>
    <w:rsid w:val="008E32A7"/>
    <w:rsid w:val="008E6AAD"/>
    <w:rsid w:val="008F508F"/>
    <w:rsid w:val="0090005A"/>
    <w:rsid w:val="00902BDC"/>
    <w:rsid w:val="009540C4"/>
    <w:rsid w:val="00962957"/>
    <w:rsid w:val="00963D50"/>
    <w:rsid w:val="00965A64"/>
    <w:rsid w:val="009747E5"/>
    <w:rsid w:val="00974D95"/>
    <w:rsid w:val="00991324"/>
    <w:rsid w:val="009C5432"/>
    <w:rsid w:val="009E09CA"/>
    <w:rsid w:val="009E0B7C"/>
    <w:rsid w:val="009E444B"/>
    <w:rsid w:val="009F4D88"/>
    <w:rsid w:val="00A239DE"/>
    <w:rsid w:val="00A250B2"/>
    <w:rsid w:val="00A33260"/>
    <w:rsid w:val="00A73DE4"/>
    <w:rsid w:val="00A80F50"/>
    <w:rsid w:val="00AE3BC7"/>
    <w:rsid w:val="00AF011D"/>
    <w:rsid w:val="00B10699"/>
    <w:rsid w:val="00B21385"/>
    <w:rsid w:val="00B22F67"/>
    <w:rsid w:val="00B25304"/>
    <w:rsid w:val="00B33F45"/>
    <w:rsid w:val="00B363BB"/>
    <w:rsid w:val="00B51893"/>
    <w:rsid w:val="00B625BD"/>
    <w:rsid w:val="00BC31E5"/>
    <w:rsid w:val="00BC7909"/>
    <w:rsid w:val="00BD5EA8"/>
    <w:rsid w:val="00BD6A6A"/>
    <w:rsid w:val="00BE1CE3"/>
    <w:rsid w:val="00BF6F9E"/>
    <w:rsid w:val="00C13AC1"/>
    <w:rsid w:val="00C14C73"/>
    <w:rsid w:val="00C1584B"/>
    <w:rsid w:val="00C44778"/>
    <w:rsid w:val="00C47D2D"/>
    <w:rsid w:val="00C5474C"/>
    <w:rsid w:val="00C57F3F"/>
    <w:rsid w:val="00C760A2"/>
    <w:rsid w:val="00C87D92"/>
    <w:rsid w:val="00C914E3"/>
    <w:rsid w:val="00C934EA"/>
    <w:rsid w:val="00C97CFD"/>
    <w:rsid w:val="00CC24C6"/>
    <w:rsid w:val="00CD28B2"/>
    <w:rsid w:val="00CD782B"/>
    <w:rsid w:val="00CE7E2A"/>
    <w:rsid w:val="00CF32A9"/>
    <w:rsid w:val="00CF4171"/>
    <w:rsid w:val="00CF57CE"/>
    <w:rsid w:val="00D05D05"/>
    <w:rsid w:val="00D06D0B"/>
    <w:rsid w:val="00D14047"/>
    <w:rsid w:val="00D151EA"/>
    <w:rsid w:val="00D431D7"/>
    <w:rsid w:val="00D54F78"/>
    <w:rsid w:val="00DC3E35"/>
    <w:rsid w:val="00DC4473"/>
    <w:rsid w:val="00DE4158"/>
    <w:rsid w:val="00E006B6"/>
    <w:rsid w:val="00E03FDF"/>
    <w:rsid w:val="00E20B94"/>
    <w:rsid w:val="00E21FC2"/>
    <w:rsid w:val="00E27DAC"/>
    <w:rsid w:val="00E30D50"/>
    <w:rsid w:val="00E4196F"/>
    <w:rsid w:val="00E54E30"/>
    <w:rsid w:val="00E64CB8"/>
    <w:rsid w:val="00E90A5A"/>
    <w:rsid w:val="00E95D09"/>
    <w:rsid w:val="00EA3404"/>
    <w:rsid w:val="00EA5291"/>
    <w:rsid w:val="00EB7C80"/>
    <w:rsid w:val="00F26E0A"/>
    <w:rsid w:val="00F32543"/>
    <w:rsid w:val="00F51DF0"/>
    <w:rsid w:val="00F527F6"/>
    <w:rsid w:val="00F54963"/>
    <w:rsid w:val="00F66A5D"/>
    <w:rsid w:val="00FA2E27"/>
    <w:rsid w:val="00FC27E2"/>
    <w:rsid w:val="00FD1C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7CA493"/>
  <w15:chartTrackingRefBased/>
  <w15:docId w15:val="{F07CAB63-92BC-4ABF-964F-16679D9B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paragraph" w:styleId="Heading4">
    <w:name w:val="heading 4"/>
    <w:basedOn w:val="Normal"/>
    <w:next w:val="Normal"/>
    <w:link w:val="Heading4Char"/>
    <w:uiPriority w:val="9"/>
    <w:semiHidden/>
    <w:unhideWhenUsed/>
    <w:qFormat/>
    <w:rsid w:val="00044F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styleId="Header">
    <w:name w:val="header"/>
    <w:basedOn w:val="Normal"/>
    <w:link w:val="HeaderChar"/>
    <w:uiPriority w:val="99"/>
    <w:unhideWhenUsed/>
    <w:rsid w:val="00601CD5"/>
    <w:pPr>
      <w:tabs>
        <w:tab w:val="center" w:pos="4680"/>
        <w:tab w:val="right" w:pos="9360"/>
      </w:tabs>
    </w:pPr>
  </w:style>
  <w:style w:type="character" w:customStyle="1" w:styleId="HeaderChar">
    <w:name w:val="Header Char"/>
    <w:link w:val="Header"/>
    <w:uiPriority w:val="99"/>
    <w:rsid w:val="00601CD5"/>
    <w:rPr>
      <w:sz w:val="24"/>
      <w:szCs w:val="24"/>
    </w:rPr>
  </w:style>
  <w:style w:type="paragraph" w:styleId="Footer">
    <w:name w:val="footer"/>
    <w:basedOn w:val="Normal"/>
    <w:link w:val="FooterChar"/>
    <w:uiPriority w:val="99"/>
    <w:unhideWhenUsed/>
    <w:rsid w:val="00601CD5"/>
    <w:pPr>
      <w:tabs>
        <w:tab w:val="center" w:pos="4680"/>
        <w:tab w:val="right" w:pos="9360"/>
      </w:tabs>
    </w:pPr>
  </w:style>
  <w:style w:type="character" w:customStyle="1" w:styleId="FooterChar">
    <w:name w:val="Footer Char"/>
    <w:link w:val="Footer"/>
    <w:uiPriority w:val="99"/>
    <w:rsid w:val="00601CD5"/>
    <w:rPr>
      <w:sz w:val="24"/>
      <w:szCs w:val="24"/>
    </w:rPr>
  </w:style>
  <w:style w:type="paragraph" w:styleId="BodyText">
    <w:name w:val="Body Text"/>
    <w:basedOn w:val="Normal"/>
    <w:link w:val="BodyTextChar"/>
    <w:rsid w:val="003B18D3"/>
    <w:rPr>
      <w:rFonts w:ascii="Arial" w:hAnsi="Arial"/>
      <w:sz w:val="22"/>
      <w:szCs w:val="20"/>
      <w:lang w:val="en-NZ"/>
    </w:rPr>
  </w:style>
  <w:style w:type="character" w:customStyle="1" w:styleId="BodyTextChar">
    <w:name w:val="Body Text Char"/>
    <w:link w:val="BodyText"/>
    <w:rsid w:val="003B18D3"/>
    <w:rPr>
      <w:rFonts w:ascii="Arial" w:hAnsi="Arial"/>
      <w:sz w:val="22"/>
      <w:lang w:val="en-NZ"/>
    </w:rPr>
  </w:style>
  <w:style w:type="character" w:styleId="Hyperlink">
    <w:name w:val="Hyperlink"/>
    <w:uiPriority w:val="99"/>
    <w:rsid w:val="003B18D3"/>
    <w:rPr>
      <w:rFonts w:ascii="Arial" w:hAnsi="Arial"/>
      <w:color w:val="313896"/>
      <w:u w:val="single"/>
    </w:rPr>
  </w:style>
  <w:style w:type="table" w:styleId="LightList-Accent6">
    <w:name w:val="Light List Accent 6"/>
    <w:basedOn w:val="TableNormal"/>
    <w:uiPriority w:val="61"/>
    <w:rsid w:val="005D7605"/>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paragraph" w:styleId="BodyText3">
    <w:name w:val="Body Text 3"/>
    <w:basedOn w:val="Normal"/>
    <w:link w:val="BodyText3Char"/>
    <w:uiPriority w:val="99"/>
    <w:semiHidden/>
    <w:unhideWhenUsed/>
    <w:rsid w:val="0028276C"/>
    <w:pPr>
      <w:spacing w:after="120"/>
    </w:pPr>
    <w:rPr>
      <w:sz w:val="16"/>
      <w:szCs w:val="16"/>
    </w:rPr>
  </w:style>
  <w:style w:type="character" w:customStyle="1" w:styleId="BodyText3Char">
    <w:name w:val="Body Text 3 Char"/>
    <w:link w:val="BodyText3"/>
    <w:uiPriority w:val="99"/>
    <w:semiHidden/>
    <w:rsid w:val="0028276C"/>
    <w:rPr>
      <w:sz w:val="16"/>
      <w:szCs w:val="16"/>
    </w:rPr>
  </w:style>
  <w:style w:type="paragraph" w:styleId="TOCHeading">
    <w:name w:val="TOC Heading"/>
    <w:basedOn w:val="Heading1"/>
    <w:next w:val="Normal"/>
    <w:uiPriority w:val="39"/>
    <w:unhideWhenUsed/>
    <w:qFormat/>
    <w:rsid w:val="00C760A2"/>
    <w:pPr>
      <w:keepLines/>
      <w:spacing w:before="240" w:after="0" w:line="259" w:lineRule="auto"/>
      <w:outlineLvl w:val="9"/>
    </w:pPr>
    <w:rPr>
      <w:rFonts w:ascii="Calibri Light" w:hAnsi="Calibri Light" w:cs="Times New Roman"/>
      <w:bCs w:val="0"/>
      <w:color w:val="2F5496"/>
      <w:kern w:val="0"/>
    </w:rPr>
  </w:style>
  <w:style w:type="paragraph" w:styleId="TOC1">
    <w:name w:val="toc 1"/>
    <w:basedOn w:val="Normal"/>
    <w:next w:val="Normal"/>
    <w:autoRedefine/>
    <w:uiPriority w:val="39"/>
    <w:unhideWhenUsed/>
    <w:rsid w:val="00EA3404"/>
  </w:style>
  <w:style w:type="paragraph" w:styleId="TOC3">
    <w:name w:val="toc 3"/>
    <w:basedOn w:val="Normal"/>
    <w:next w:val="Normal"/>
    <w:autoRedefine/>
    <w:uiPriority w:val="39"/>
    <w:unhideWhenUsed/>
    <w:rsid w:val="00C760A2"/>
    <w:pPr>
      <w:ind w:left="480"/>
    </w:pPr>
  </w:style>
  <w:style w:type="paragraph" w:styleId="TOC2">
    <w:name w:val="toc 2"/>
    <w:basedOn w:val="Normal"/>
    <w:next w:val="Normal"/>
    <w:autoRedefine/>
    <w:uiPriority w:val="39"/>
    <w:unhideWhenUsed/>
    <w:rsid w:val="00C760A2"/>
    <w:pPr>
      <w:ind w:left="240"/>
    </w:pPr>
  </w:style>
  <w:style w:type="paragraph" w:styleId="BodyTextIndent">
    <w:name w:val="Body Text Indent"/>
    <w:basedOn w:val="Normal"/>
    <w:link w:val="BodyTextIndentChar"/>
    <w:uiPriority w:val="99"/>
    <w:semiHidden/>
    <w:unhideWhenUsed/>
    <w:rsid w:val="00B363BB"/>
    <w:pPr>
      <w:spacing w:after="120"/>
      <w:ind w:left="360"/>
    </w:pPr>
  </w:style>
  <w:style w:type="character" w:customStyle="1" w:styleId="BodyTextIndentChar">
    <w:name w:val="Body Text Indent Char"/>
    <w:basedOn w:val="DefaultParagraphFont"/>
    <w:link w:val="BodyTextIndent"/>
    <w:uiPriority w:val="99"/>
    <w:semiHidden/>
    <w:rsid w:val="00B363BB"/>
    <w:rPr>
      <w:sz w:val="24"/>
      <w:szCs w:val="24"/>
    </w:rPr>
  </w:style>
  <w:style w:type="table" w:styleId="TableGrid">
    <w:name w:val="Table Grid"/>
    <w:basedOn w:val="TableNormal"/>
    <w:uiPriority w:val="39"/>
    <w:rsid w:val="00B363BB"/>
    <w:rPr>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21FC2"/>
    <w:pPr>
      <w:spacing w:before="120" w:after="240"/>
      <w:jc w:val="center"/>
    </w:pPr>
    <w:rPr>
      <w:sz w:val="22"/>
      <w:lang w:val="en-IE"/>
    </w:rPr>
  </w:style>
  <w:style w:type="character" w:styleId="Strong">
    <w:name w:val="Strong"/>
    <w:basedOn w:val="DefaultParagraphFont"/>
    <w:uiPriority w:val="22"/>
    <w:qFormat/>
    <w:rsid w:val="00E21FC2"/>
    <w:rPr>
      <w:b/>
      <w:bCs/>
    </w:rPr>
  </w:style>
  <w:style w:type="paragraph" w:styleId="ListParagraph">
    <w:name w:val="List Paragraph"/>
    <w:basedOn w:val="Normal"/>
    <w:uiPriority w:val="34"/>
    <w:qFormat/>
    <w:rsid w:val="006339C8"/>
    <w:pPr>
      <w:ind w:left="720"/>
      <w:contextualSpacing/>
    </w:pPr>
  </w:style>
  <w:style w:type="paragraph" w:styleId="Title">
    <w:name w:val="Title"/>
    <w:basedOn w:val="Normal"/>
    <w:next w:val="Normal"/>
    <w:link w:val="TitleChar"/>
    <w:uiPriority w:val="10"/>
    <w:qFormat/>
    <w:rsid w:val="007C2317"/>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2317"/>
    <w:rPr>
      <w:rFonts w:asciiTheme="majorHAnsi" w:eastAsiaTheme="majorEastAsia" w:hAnsiTheme="majorHAnsi" w:cstheme="majorBidi"/>
      <w:spacing w:val="-10"/>
      <w:kern w:val="28"/>
      <w:sz w:val="56"/>
      <w:szCs w:val="56"/>
      <w14:ligatures w14:val="standardContextual"/>
    </w:rPr>
  </w:style>
  <w:style w:type="paragraph" w:styleId="NormalWeb">
    <w:name w:val="Normal (Web)"/>
    <w:basedOn w:val="Normal"/>
    <w:uiPriority w:val="99"/>
    <w:semiHidden/>
    <w:unhideWhenUsed/>
    <w:rsid w:val="006D1233"/>
  </w:style>
  <w:style w:type="character" w:customStyle="1" w:styleId="Heading4Char">
    <w:name w:val="Heading 4 Char"/>
    <w:basedOn w:val="DefaultParagraphFont"/>
    <w:link w:val="Heading4"/>
    <w:uiPriority w:val="9"/>
    <w:semiHidden/>
    <w:rsid w:val="00044F11"/>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9E0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2850">
      <w:bodyDiv w:val="1"/>
      <w:marLeft w:val="0"/>
      <w:marRight w:val="0"/>
      <w:marTop w:val="0"/>
      <w:marBottom w:val="0"/>
      <w:divBdr>
        <w:top w:val="none" w:sz="0" w:space="0" w:color="auto"/>
        <w:left w:val="none" w:sz="0" w:space="0" w:color="auto"/>
        <w:bottom w:val="none" w:sz="0" w:space="0" w:color="auto"/>
        <w:right w:val="none" w:sz="0" w:space="0" w:color="auto"/>
      </w:divBdr>
    </w:div>
    <w:div w:id="40206035">
      <w:bodyDiv w:val="1"/>
      <w:marLeft w:val="0"/>
      <w:marRight w:val="0"/>
      <w:marTop w:val="0"/>
      <w:marBottom w:val="0"/>
      <w:divBdr>
        <w:top w:val="none" w:sz="0" w:space="0" w:color="auto"/>
        <w:left w:val="none" w:sz="0" w:space="0" w:color="auto"/>
        <w:bottom w:val="none" w:sz="0" w:space="0" w:color="auto"/>
        <w:right w:val="none" w:sz="0" w:space="0" w:color="auto"/>
      </w:divBdr>
    </w:div>
    <w:div w:id="49890643">
      <w:bodyDiv w:val="1"/>
      <w:marLeft w:val="0"/>
      <w:marRight w:val="0"/>
      <w:marTop w:val="0"/>
      <w:marBottom w:val="0"/>
      <w:divBdr>
        <w:top w:val="none" w:sz="0" w:space="0" w:color="auto"/>
        <w:left w:val="none" w:sz="0" w:space="0" w:color="auto"/>
        <w:bottom w:val="none" w:sz="0" w:space="0" w:color="auto"/>
        <w:right w:val="none" w:sz="0" w:space="0" w:color="auto"/>
      </w:divBdr>
    </w:div>
    <w:div w:id="107355774">
      <w:bodyDiv w:val="1"/>
      <w:marLeft w:val="0"/>
      <w:marRight w:val="0"/>
      <w:marTop w:val="0"/>
      <w:marBottom w:val="0"/>
      <w:divBdr>
        <w:top w:val="none" w:sz="0" w:space="0" w:color="auto"/>
        <w:left w:val="none" w:sz="0" w:space="0" w:color="auto"/>
        <w:bottom w:val="none" w:sz="0" w:space="0" w:color="auto"/>
        <w:right w:val="none" w:sz="0" w:space="0" w:color="auto"/>
      </w:divBdr>
    </w:div>
    <w:div w:id="124585734">
      <w:bodyDiv w:val="1"/>
      <w:marLeft w:val="0"/>
      <w:marRight w:val="0"/>
      <w:marTop w:val="0"/>
      <w:marBottom w:val="0"/>
      <w:divBdr>
        <w:top w:val="none" w:sz="0" w:space="0" w:color="auto"/>
        <w:left w:val="none" w:sz="0" w:space="0" w:color="auto"/>
        <w:bottom w:val="none" w:sz="0" w:space="0" w:color="auto"/>
        <w:right w:val="none" w:sz="0" w:space="0" w:color="auto"/>
      </w:divBdr>
    </w:div>
    <w:div w:id="133256076">
      <w:bodyDiv w:val="1"/>
      <w:marLeft w:val="0"/>
      <w:marRight w:val="0"/>
      <w:marTop w:val="0"/>
      <w:marBottom w:val="0"/>
      <w:divBdr>
        <w:top w:val="none" w:sz="0" w:space="0" w:color="auto"/>
        <w:left w:val="none" w:sz="0" w:space="0" w:color="auto"/>
        <w:bottom w:val="none" w:sz="0" w:space="0" w:color="auto"/>
        <w:right w:val="none" w:sz="0" w:space="0" w:color="auto"/>
      </w:divBdr>
    </w:div>
    <w:div w:id="134377964">
      <w:bodyDiv w:val="1"/>
      <w:marLeft w:val="0"/>
      <w:marRight w:val="0"/>
      <w:marTop w:val="0"/>
      <w:marBottom w:val="0"/>
      <w:divBdr>
        <w:top w:val="none" w:sz="0" w:space="0" w:color="auto"/>
        <w:left w:val="none" w:sz="0" w:space="0" w:color="auto"/>
        <w:bottom w:val="none" w:sz="0" w:space="0" w:color="auto"/>
        <w:right w:val="none" w:sz="0" w:space="0" w:color="auto"/>
      </w:divBdr>
    </w:div>
    <w:div w:id="214584987">
      <w:bodyDiv w:val="1"/>
      <w:marLeft w:val="0"/>
      <w:marRight w:val="0"/>
      <w:marTop w:val="0"/>
      <w:marBottom w:val="0"/>
      <w:divBdr>
        <w:top w:val="none" w:sz="0" w:space="0" w:color="auto"/>
        <w:left w:val="none" w:sz="0" w:space="0" w:color="auto"/>
        <w:bottom w:val="none" w:sz="0" w:space="0" w:color="auto"/>
        <w:right w:val="none" w:sz="0" w:space="0" w:color="auto"/>
      </w:divBdr>
    </w:div>
    <w:div w:id="300578298">
      <w:bodyDiv w:val="1"/>
      <w:marLeft w:val="0"/>
      <w:marRight w:val="0"/>
      <w:marTop w:val="0"/>
      <w:marBottom w:val="0"/>
      <w:divBdr>
        <w:top w:val="none" w:sz="0" w:space="0" w:color="auto"/>
        <w:left w:val="none" w:sz="0" w:space="0" w:color="auto"/>
        <w:bottom w:val="none" w:sz="0" w:space="0" w:color="auto"/>
        <w:right w:val="none" w:sz="0" w:space="0" w:color="auto"/>
      </w:divBdr>
    </w:div>
    <w:div w:id="307171396">
      <w:bodyDiv w:val="1"/>
      <w:marLeft w:val="0"/>
      <w:marRight w:val="0"/>
      <w:marTop w:val="0"/>
      <w:marBottom w:val="0"/>
      <w:divBdr>
        <w:top w:val="none" w:sz="0" w:space="0" w:color="auto"/>
        <w:left w:val="none" w:sz="0" w:space="0" w:color="auto"/>
        <w:bottom w:val="none" w:sz="0" w:space="0" w:color="auto"/>
        <w:right w:val="none" w:sz="0" w:space="0" w:color="auto"/>
      </w:divBdr>
    </w:div>
    <w:div w:id="332806350">
      <w:bodyDiv w:val="1"/>
      <w:marLeft w:val="0"/>
      <w:marRight w:val="0"/>
      <w:marTop w:val="0"/>
      <w:marBottom w:val="0"/>
      <w:divBdr>
        <w:top w:val="none" w:sz="0" w:space="0" w:color="auto"/>
        <w:left w:val="none" w:sz="0" w:space="0" w:color="auto"/>
        <w:bottom w:val="none" w:sz="0" w:space="0" w:color="auto"/>
        <w:right w:val="none" w:sz="0" w:space="0" w:color="auto"/>
      </w:divBdr>
    </w:div>
    <w:div w:id="345791758">
      <w:bodyDiv w:val="1"/>
      <w:marLeft w:val="0"/>
      <w:marRight w:val="0"/>
      <w:marTop w:val="0"/>
      <w:marBottom w:val="0"/>
      <w:divBdr>
        <w:top w:val="none" w:sz="0" w:space="0" w:color="auto"/>
        <w:left w:val="none" w:sz="0" w:space="0" w:color="auto"/>
        <w:bottom w:val="none" w:sz="0" w:space="0" w:color="auto"/>
        <w:right w:val="none" w:sz="0" w:space="0" w:color="auto"/>
      </w:divBdr>
    </w:div>
    <w:div w:id="367217178">
      <w:bodyDiv w:val="1"/>
      <w:marLeft w:val="0"/>
      <w:marRight w:val="0"/>
      <w:marTop w:val="0"/>
      <w:marBottom w:val="0"/>
      <w:divBdr>
        <w:top w:val="none" w:sz="0" w:space="0" w:color="auto"/>
        <w:left w:val="none" w:sz="0" w:space="0" w:color="auto"/>
        <w:bottom w:val="none" w:sz="0" w:space="0" w:color="auto"/>
        <w:right w:val="none" w:sz="0" w:space="0" w:color="auto"/>
      </w:divBdr>
    </w:div>
    <w:div w:id="401146629">
      <w:bodyDiv w:val="1"/>
      <w:marLeft w:val="0"/>
      <w:marRight w:val="0"/>
      <w:marTop w:val="0"/>
      <w:marBottom w:val="0"/>
      <w:divBdr>
        <w:top w:val="none" w:sz="0" w:space="0" w:color="auto"/>
        <w:left w:val="none" w:sz="0" w:space="0" w:color="auto"/>
        <w:bottom w:val="none" w:sz="0" w:space="0" w:color="auto"/>
        <w:right w:val="none" w:sz="0" w:space="0" w:color="auto"/>
      </w:divBdr>
    </w:div>
    <w:div w:id="424493754">
      <w:bodyDiv w:val="1"/>
      <w:marLeft w:val="0"/>
      <w:marRight w:val="0"/>
      <w:marTop w:val="0"/>
      <w:marBottom w:val="0"/>
      <w:divBdr>
        <w:top w:val="none" w:sz="0" w:space="0" w:color="auto"/>
        <w:left w:val="none" w:sz="0" w:space="0" w:color="auto"/>
        <w:bottom w:val="none" w:sz="0" w:space="0" w:color="auto"/>
        <w:right w:val="none" w:sz="0" w:space="0" w:color="auto"/>
      </w:divBdr>
    </w:div>
    <w:div w:id="428278674">
      <w:bodyDiv w:val="1"/>
      <w:marLeft w:val="0"/>
      <w:marRight w:val="0"/>
      <w:marTop w:val="0"/>
      <w:marBottom w:val="0"/>
      <w:divBdr>
        <w:top w:val="none" w:sz="0" w:space="0" w:color="auto"/>
        <w:left w:val="none" w:sz="0" w:space="0" w:color="auto"/>
        <w:bottom w:val="none" w:sz="0" w:space="0" w:color="auto"/>
        <w:right w:val="none" w:sz="0" w:space="0" w:color="auto"/>
      </w:divBdr>
    </w:div>
    <w:div w:id="528684182">
      <w:bodyDiv w:val="1"/>
      <w:marLeft w:val="0"/>
      <w:marRight w:val="0"/>
      <w:marTop w:val="0"/>
      <w:marBottom w:val="0"/>
      <w:divBdr>
        <w:top w:val="none" w:sz="0" w:space="0" w:color="auto"/>
        <w:left w:val="none" w:sz="0" w:space="0" w:color="auto"/>
        <w:bottom w:val="none" w:sz="0" w:space="0" w:color="auto"/>
        <w:right w:val="none" w:sz="0" w:space="0" w:color="auto"/>
      </w:divBdr>
    </w:div>
    <w:div w:id="614410478">
      <w:bodyDiv w:val="1"/>
      <w:marLeft w:val="0"/>
      <w:marRight w:val="0"/>
      <w:marTop w:val="0"/>
      <w:marBottom w:val="0"/>
      <w:divBdr>
        <w:top w:val="none" w:sz="0" w:space="0" w:color="auto"/>
        <w:left w:val="none" w:sz="0" w:space="0" w:color="auto"/>
        <w:bottom w:val="none" w:sz="0" w:space="0" w:color="auto"/>
        <w:right w:val="none" w:sz="0" w:space="0" w:color="auto"/>
      </w:divBdr>
    </w:div>
    <w:div w:id="653608870">
      <w:bodyDiv w:val="1"/>
      <w:marLeft w:val="0"/>
      <w:marRight w:val="0"/>
      <w:marTop w:val="0"/>
      <w:marBottom w:val="0"/>
      <w:divBdr>
        <w:top w:val="none" w:sz="0" w:space="0" w:color="auto"/>
        <w:left w:val="none" w:sz="0" w:space="0" w:color="auto"/>
        <w:bottom w:val="none" w:sz="0" w:space="0" w:color="auto"/>
        <w:right w:val="none" w:sz="0" w:space="0" w:color="auto"/>
      </w:divBdr>
    </w:div>
    <w:div w:id="691997766">
      <w:bodyDiv w:val="1"/>
      <w:marLeft w:val="0"/>
      <w:marRight w:val="0"/>
      <w:marTop w:val="0"/>
      <w:marBottom w:val="0"/>
      <w:divBdr>
        <w:top w:val="none" w:sz="0" w:space="0" w:color="auto"/>
        <w:left w:val="none" w:sz="0" w:space="0" w:color="auto"/>
        <w:bottom w:val="none" w:sz="0" w:space="0" w:color="auto"/>
        <w:right w:val="none" w:sz="0" w:space="0" w:color="auto"/>
      </w:divBdr>
    </w:div>
    <w:div w:id="726103414">
      <w:bodyDiv w:val="1"/>
      <w:marLeft w:val="0"/>
      <w:marRight w:val="0"/>
      <w:marTop w:val="0"/>
      <w:marBottom w:val="0"/>
      <w:divBdr>
        <w:top w:val="none" w:sz="0" w:space="0" w:color="auto"/>
        <w:left w:val="none" w:sz="0" w:space="0" w:color="auto"/>
        <w:bottom w:val="none" w:sz="0" w:space="0" w:color="auto"/>
        <w:right w:val="none" w:sz="0" w:space="0" w:color="auto"/>
      </w:divBdr>
    </w:div>
    <w:div w:id="749887902">
      <w:bodyDiv w:val="1"/>
      <w:marLeft w:val="0"/>
      <w:marRight w:val="0"/>
      <w:marTop w:val="0"/>
      <w:marBottom w:val="0"/>
      <w:divBdr>
        <w:top w:val="none" w:sz="0" w:space="0" w:color="auto"/>
        <w:left w:val="none" w:sz="0" w:space="0" w:color="auto"/>
        <w:bottom w:val="none" w:sz="0" w:space="0" w:color="auto"/>
        <w:right w:val="none" w:sz="0" w:space="0" w:color="auto"/>
      </w:divBdr>
    </w:div>
    <w:div w:id="830758865">
      <w:bodyDiv w:val="1"/>
      <w:marLeft w:val="0"/>
      <w:marRight w:val="0"/>
      <w:marTop w:val="0"/>
      <w:marBottom w:val="0"/>
      <w:divBdr>
        <w:top w:val="none" w:sz="0" w:space="0" w:color="auto"/>
        <w:left w:val="none" w:sz="0" w:space="0" w:color="auto"/>
        <w:bottom w:val="none" w:sz="0" w:space="0" w:color="auto"/>
        <w:right w:val="none" w:sz="0" w:space="0" w:color="auto"/>
      </w:divBdr>
    </w:div>
    <w:div w:id="880215119">
      <w:bodyDiv w:val="1"/>
      <w:marLeft w:val="0"/>
      <w:marRight w:val="0"/>
      <w:marTop w:val="0"/>
      <w:marBottom w:val="0"/>
      <w:divBdr>
        <w:top w:val="none" w:sz="0" w:space="0" w:color="auto"/>
        <w:left w:val="none" w:sz="0" w:space="0" w:color="auto"/>
        <w:bottom w:val="none" w:sz="0" w:space="0" w:color="auto"/>
        <w:right w:val="none" w:sz="0" w:space="0" w:color="auto"/>
      </w:divBdr>
    </w:div>
    <w:div w:id="975449129">
      <w:bodyDiv w:val="1"/>
      <w:marLeft w:val="0"/>
      <w:marRight w:val="0"/>
      <w:marTop w:val="0"/>
      <w:marBottom w:val="0"/>
      <w:divBdr>
        <w:top w:val="none" w:sz="0" w:space="0" w:color="auto"/>
        <w:left w:val="none" w:sz="0" w:space="0" w:color="auto"/>
        <w:bottom w:val="none" w:sz="0" w:space="0" w:color="auto"/>
        <w:right w:val="none" w:sz="0" w:space="0" w:color="auto"/>
      </w:divBdr>
    </w:div>
    <w:div w:id="1049766206">
      <w:bodyDiv w:val="1"/>
      <w:marLeft w:val="0"/>
      <w:marRight w:val="0"/>
      <w:marTop w:val="0"/>
      <w:marBottom w:val="0"/>
      <w:divBdr>
        <w:top w:val="none" w:sz="0" w:space="0" w:color="auto"/>
        <w:left w:val="none" w:sz="0" w:space="0" w:color="auto"/>
        <w:bottom w:val="none" w:sz="0" w:space="0" w:color="auto"/>
        <w:right w:val="none" w:sz="0" w:space="0" w:color="auto"/>
      </w:divBdr>
    </w:div>
    <w:div w:id="1085609221">
      <w:bodyDiv w:val="1"/>
      <w:marLeft w:val="0"/>
      <w:marRight w:val="0"/>
      <w:marTop w:val="0"/>
      <w:marBottom w:val="0"/>
      <w:divBdr>
        <w:top w:val="none" w:sz="0" w:space="0" w:color="auto"/>
        <w:left w:val="none" w:sz="0" w:space="0" w:color="auto"/>
        <w:bottom w:val="none" w:sz="0" w:space="0" w:color="auto"/>
        <w:right w:val="none" w:sz="0" w:space="0" w:color="auto"/>
      </w:divBdr>
    </w:div>
    <w:div w:id="1120610535">
      <w:bodyDiv w:val="1"/>
      <w:marLeft w:val="0"/>
      <w:marRight w:val="0"/>
      <w:marTop w:val="0"/>
      <w:marBottom w:val="0"/>
      <w:divBdr>
        <w:top w:val="none" w:sz="0" w:space="0" w:color="auto"/>
        <w:left w:val="none" w:sz="0" w:space="0" w:color="auto"/>
        <w:bottom w:val="none" w:sz="0" w:space="0" w:color="auto"/>
        <w:right w:val="none" w:sz="0" w:space="0" w:color="auto"/>
      </w:divBdr>
    </w:div>
    <w:div w:id="1128816243">
      <w:bodyDiv w:val="1"/>
      <w:marLeft w:val="0"/>
      <w:marRight w:val="0"/>
      <w:marTop w:val="0"/>
      <w:marBottom w:val="0"/>
      <w:divBdr>
        <w:top w:val="none" w:sz="0" w:space="0" w:color="auto"/>
        <w:left w:val="none" w:sz="0" w:space="0" w:color="auto"/>
        <w:bottom w:val="none" w:sz="0" w:space="0" w:color="auto"/>
        <w:right w:val="none" w:sz="0" w:space="0" w:color="auto"/>
      </w:divBdr>
    </w:div>
    <w:div w:id="1157068638">
      <w:bodyDiv w:val="1"/>
      <w:marLeft w:val="0"/>
      <w:marRight w:val="0"/>
      <w:marTop w:val="0"/>
      <w:marBottom w:val="0"/>
      <w:divBdr>
        <w:top w:val="none" w:sz="0" w:space="0" w:color="auto"/>
        <w:left w:val="none" w:sz="0" w:space="0" w:color="auto"/>
        <w:bottom w:val="none" w:sz="0" w:space="0" w:color="auto"/>
        <w:right w:val="none" w:sz="0" w:space="0" w:color="auto"/>
      </w:divBdr>
    </w:div>
    <w:div w:id="1254045677">
      <w:bodyDiv w:val="1"/>
      <w:marLeft w:val="0"/>
      <w:marRight w:val="0"/>
      <w:marTop w:val="0"/>
      <w:marBottom w:val="0"/>
      <w:divBdr>
        <w:top w:val="none" w:sz="0" w:space="0" w:color="auto"/>
        <w:left w:val="none" w:sz="0" w:space="0" w:color="auto"/>
        <w:bottom w:val="none" w:sz="0" w:space="0" w:color="auto"/>
        <w:right w:val="none" w:sz="0" w:space="0" w:color="auto"/>
      </w:divBdr>
    </w:div>
    <w:div w:id="1285773541">
      <w:bodyDiv w:val="1"/>
      <w:marLeft w:val="0"/>
      <w:marRight w:val="0"/>
      <w:marTop w:val="0"/>
      <w:marBottom w:val="0"/>
      <w:divBdr>
        <w:top w:val="none" w:sz="0" w:space="0" w:color="auto"/>
        <w:left w:val="none" w:sz="0" w:space="0" w:color="auto"/>
        <w:bottom w:val="none" w:sz="0" w:space="0" w:color="auto"/>
        <w:right w:val="none" w:sz="0" w:space="0" w:color="auto"/>
      </w:divBdr>
    </w:div>
    <w:div w:id="1307736305">
      <w:bodyDiv w:val="1"/>
      <w:marLeft w:val="0"/>
      <w:marRight w:val="0"/>
      <w:marTop w:val="0"/>
      <w:marBottom w:val="0"/>
      <w:divBdr>
        <w:top w:val="none" w:sz="0" w:space="0" w:color="auto"/>
        <w:left w:val="none" w:sz="0" w:space="0" w:color="auto"/>
        <w:bottom w:val="none" w:sz="0" w:space="0" w:color="auto"/>
        <w:right w:val="none" w:sz="0" w:space="0" w:color="auto"/>
      </w:divBdr>
    </w:div>
    <w:div w:id="1375689723">
      <w:bodyDiv w:val="1"/>
      <w:marLeft w:val="0"/>
      <w:marRight w:val="0"/>
      <w:marTop w:val="0"/>
      <w:marBottom w:val="0"/>
      <w:divBdr>
        <w:top w:val="none" w:sz="0" w:space="0" w:color="auto"/>
        <w:left w:val="none" w:sz="0" w:space="0" w:color="auto"/>
        <w:bottom w:val="none" w:sz="0" w:space="0" w:color="auto"/>
        <w:right w:val="none" w:sz="0" w:space="0" w:color="auto"/>
      </w:divBdr>
    </w:div>
    <w:div w:id="1414204732">
      <w:bodyDiv w:val="1"/>
      <w:marLeft w:val="0"/>
      <w:marRight w:val="0"/>
      <w:marTop w:val="0"/>
      <w:marBottom w:val="0"/>
      <w:divBdr>
        <w:top w:val="none" w:sz="0" w:space="0" w:color="auto"/>
        <w:left w:val="none" w:sz="0" w:space="0" w:color="auto"/>
        <w:bottom w:val="none" w:sz="0" w:space="0" w:color="auto"/>
        <w:right w:val="none" w:sz="0" w:space="0" w:color="auto"/>
      </w:divBdr>
    </w:div>
    <w:div w:id="1436484546">
      <w:bodyDiv w:val="1"/>
      <w:marLeft w:val="0"/>
      <w:marRight w:val="0"/>
      <w:marTop w:val="0"/>
      <w:marBottom w:val="0"/>
      <w:divBdr>
        <w:top w:val="none" w:sz="0" w:space="0" w:color="auto"/>
        <w:left w:val="none" w:sz="0" w:space="0" w:color="auto"/>
        <w:bottom w:val="none" w:sz="0" w:space="0" w:color="auto"/>
        <w:right w:val="none" w:sz="0" w:space="0" w:color="auto"/>
      </w:divBdr>
    </w:div>
    <w:div w:id="1498959394">
      <w:bodyDiv w:val="1"/>
      <w:marLeft w:val="0"/>
      <w:marRight w:val="0"/>
      <w:marTop w:val="0"/>
      <w:marBottom w:val="0"/>
      <w:divBdr>
        <w:top w:val="none" w:sz="0" w:space="0" w:color="auto"/>
        <w:left w:val="none" w:sz="0" w:space="0" w:color="auto"/>
        <w:bottom w:val="none" w:sz="0" w:space="0" w:color="auto"/>
        <w:right w:val="none" w:sz="0" w:space="0" w:color="auto"/>
      </w:divBdr>
    </w:div>
    <w:div w:id="1538810176">
      <w:bodyDiv w:val="1"/>
      <w:marLeft w:val="0"/>
      <w:marRight w:val="0"/>
      <w:marTop w:val="0"/>
      <w:marBottom w:val="0"/>
      <w:divBdr>
        <w:top w:val="none" w:sz="0" w:space="0" w:color="auto"/>
        <w:left w:val="none" w:sz="0" w:space="0" w:color="auto"/>
        <w:bottom w:val="none" w:sz="0" w:space="0" w:color="auto"/>
        <w:right w:val="none" w:sz="0" w:space="0" w:color="auto"/>
      </w:divBdr>
    </w:div>
    <w:div w:id="1554393222">
      <w:bodyDiv w:val="1"/>
      <w:marLeft w:val="0"/>
      <w:marRight w:val="0"/>
      <w:marTop w:val="0"/>
      <w:marBottom w:val="0"/>
      <w:divBdr>
        <w:top w:val="none" w:sz="0" w:space="0" w:color="auto"/>
        <w:left w:val="none" w:sz="0" w:space="0" w:color="auto"/>
        <w:bottom w:val="none" w:sz="0" w:space="0" w:color="auto"/>
        <w:right w:val="none" w:sz="0" w:space="0" w:color="auto"/>
      </w:divBdr>
    </w:div>
    <w:div w:id="1592158890">
      <w:bodyDiv w:val="1"/>
      <w:marLeft w:val="0"/>
      <w:marRight w:val="0"/>
      <w:marTop w:val="0"/>
      <w:marBottom w:val="0"/>
      <w:divBdr>
        <w:top w:val="none" w:sz="0" w:space="0" w:color="auto"/>
        <w:left w:val="none" w:sz="0" w:space="0" w:color="auto"/>
        <w:bottom w:val="none" w:sz="0" w:space="0" w:color="auto"/>
        <w:right w:val="none" w:sz="0" w:space="0" w:color="auto"/>
      </w:divBdr>
    </w:div>
    <w:div w:id="1693989826">
      <w:bodyDiv w:val="1"/>
      <w:marLeft w:val="0"/>
      <w:marRight w:val="0"/>
      <w:marTop w:val="0"/>
      <w:marBottom w:val="0"/>
      <w:divBdr>
        <w:top w:val="none" w:sz="0" w:space="0" w:color="auto"/>
        <w:left w:val="none" w:sz="0" w:space="0" w:color="auto"/>
        <w:bottom w:val="none" w:sz="0" w:space="0" w:color="auto"/>
        <w:right w:val="none" w:sz="0" w:space="0" w:color="auto"/>
      </w:divBdr>
    </w:div>
    <w:div w:id="1732267705">
      <w:bodyDiv w:val="1"/>
      <w:marLeft w:val="0"/>
      <w:marRight w:val="0"/>
      <w:marTop w:val="0"/>
      <w:marBottom w:val="0"/>
      <w:divBdr>
        <w:top w:val="none" w:sz="0" w:space="0" w:color="auto"/>
        <w:left w:val="none" w:sz="0" w:space="0" w:color="auto"/>
        <w:bottom w:val="none" w:sz="0" w:space="0" w:color="auto"/>
        <w:right w:val="none" w:sz="0" w:space="0" w:color="auto"/>
      </w:divBdr>
    </w:div>
    <w:div w:id="1886331289">
      <w:bodyDiv w:val="1"/>
      <w:marLeft w:val="0"/>
      <w:marRight w:val="0"/>
      <w:marTop w:val="0"/>
      <w:marBottom w:val="0"/>
      <w:divBdr>
        <w:top w:val="none" w:sz="0" w:space="0" w:color="auto"/>
        <w:left w:val="none" w:sz="0" w:space="0" w:color="auto"/>
        <w:bottom w:val="none" w:sz="0" w:space="0" w:color="auto"/>
        <w:right w:val="none" w:sz="0" w:space="0" w:color="auto"/>
      </w:divBdr>
    </w:div>
    <w:div w:id="1886335176">
      <w:bodyDiv w:val="1"/>
      <w:marLeft w:val="0"/>
      <w:marRight w:val="0"/>
      <w:marTop w:val="0"/>
      <w:marBottom w:val="0"/>
      <w:divBdr>
        <w:top w:val="none" w:sz="0" w:space="0" w:color="auto"/>
        <w:left w:val="none" w:sz="0" w:space="0" w:color="auto"/>
        <w:bottom w:val="none" w:sz="0" w:space="0" w:color="auto"/>
        <w:right w:val="none" w:sz="0" w:space="0" w:color="auto"/>
      </w:divBdr>
    </w:div>
    <w:div w:id="1928805489">
      <w:bodyDiv w:val="1"/>
      <w:marLeft w:val="0"/>
      <w:marRight w:val="0"/>
      <w:marTop w:val="0"/>
      <w:marBottom w:val="0"/>
      <w:divBdr>
        <w:top w:val="none" w:sz="0" w:space="0" w:color="auto"/>
        <w:left w:val="none" w:sz="0" w:space="0" w:color="auto"/>
        <w:bottom w:val="none" w:sz="0" w:space="0" w:color="auto"/>
        <w:right w:val="none" w:sz="0" w:space="0" w:color="auto"/>
      </w:divBdr>
    </w:div>
    <w:div w:id="2042854271">
      <w:bodyDiv w:val="1"/>
      <w:marLeft w:val="0"/>
      <w:marRight w:val="0"/>
      <w:marTop w:val="0"/>
      <w:marBottom w:val="0"/>
      <w:divBdr>
        <w:top w:val="none" w:sz="0" w:space="0" w:color="auto"/>
        <w:left w:val="none" w:sz="0" w:space="0" w:color="auto"/>
        <w:bottom w:val="none" w:sz="0" w:space="0" w:color="auto"/>
        <w:right w:val="none" w:sz="0" w:space="0" w:color="auto"/>
      </w:divBdr>
    </w:div>
    <w:div w:id="2067489150">
      <w:bodyDiv w:val="1"/>
      <w:marLeft w:val="0"/>
      <w:marRight w:val="0"/>
      <w:marTop w:val="0"/>
      <w:marBottom w:val="0"/>
      <w:divBdr>
        <w:top w:val="none" w:sz="0" w:space="0" w:color="auto"/>
        <w:left w:val="none" w:sz="0" w:space="0" w:color="auto"/>
        <w:bottom w:val="none" w:sz="0" w:space="0" w:color="auto"/>
        <w:right w:val="none" w:sz="0" w:space="0" w:color="auto"/>
      </w:divBdr>
    </w:div>
    <w:div w:id="2075159971">
      <w:bodyDiv w:val="1"/>
      <w:marLeft w:val="0"/>
      <w:marRight w:val="0"/>
      <w:marTop w:val="0"/>
      <w:marBottom w:val="0"/>
      <w:divBdr>
        <w:top w:val="none" w:sz="0" w:space="0" w:color="auto"/>
        <w:left w:val="none" w:sz="0" w:space="0" w:color="auto"/>
        <w:bottom w:val="none" w:sz="0" w:space="0" w:color="auto"/>
        <w:right w:val="none" w:sz="0" w:space="0" w:color="auto"/>
      </w:divBdr>
    </w:div>
    <w:div w:id="2082215439">
      <w:bodyDiv w:val="1"/>
      <w:marLeft w:val="0"/>
      <w:marRight w:val="0"/>
      <w:marTop w:val="0"/>
      <w:marBottom w:val="0"/>
      <w:divBdr>
        <w:top w:val="none" w:sz="0" w:space="0" w:color="auto"/>
        <w:left w:val="none" w:sz="0" w:space="0" w:color="auto"/>
        <w:bottom w:val="none" w:sz="0" w:space="0" w:color="auto"/>
        <w:right w:val="none" w:sz="0" w:space="0" w:color="auto"/>
      </w:divBdr>
    </w:div>
    <w:div w:id="21123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index.html" TargetMode="External"/><Relationship Id="rId18" Type="http://schemas.openxmlformats.org/officeDocument/2006/relationships/hyperlink" Target="https://freesound.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enney.nl/asset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ssetstore.unity.com/" TargetMode="External"/><Relationship Id="rId20" Type="http://schemas.openxmlformats.org/officeDocument/2006/relationships/hyperlink" Target="https://www.indiegamehandbook.com/sound-effects-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amedevbeginner.com/how-to-make-a-tank-controller-in-unity/" TargetMode="External"/><Relationship Id="rId23" Type="http://schemas.openxmlformats.org/officeDocument/2006/relationships/hyperlink" Target="https://www.crcpress.com/The-Art-of-Game-Design-A-Book-of-Lenses/Schell/p/book/9780367331589"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earson.com/en-us/subject-catalog/p/fundamentals-of-game-design/P200000003500/" TargetMode="External"/><Relationship Id="rId4" Type="http://schemas.openxmlformats.org/officeDocument/2006/relationships/settings" Target="settings.xml"/><Relationship Id="rId9" Type="http://schemas.openxmlformats.org/officeDocument/2006/relationships/hyperlink" Target="mailto:mrar08523@gmail.com" TargetMode="External"/><Relationship Id="rId14" Type="http://schemas.openxmlformats.org/officeDocument/2006/relationships/hyperlink" Target="https://learn.unity.com/" TargetMode="External"/><Relationship Id="rId22" Type="http://schemas.openxmlformats.org/officeDocument/2006/relationships/hyperlink" Target="https://deepseek.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RIC%20PROJECT%20PROPOSAL%20(FINALIZE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Pra09</b:Tag>
    <b:SourceType>JournalArticle</b:SourceType>
    <b:Guid>{2716D411-BFF5-49B3-869C-980F1251F57F}</b:Guid>
    <b:Title>Application of Genetic Algorithm in Software Testing </b:Title>
    <b:Year>2009</b:Year>
    <b:Author>
      <b:Author>
        <b:NameList>
          <b:Person>
            <b:Last>Praveen Ranjan Srivastava</b:Last>
            <b:First>Tai-hoon</b:First>
            <b:Middle>Kim</b:Middle>
          </b:Person>
        </b:NameList>
      </b:Author>
    </b:Author>
    <b:JournalName>International Journal of Software Engineering and Its Applications </b:JournalName>
    <b:Pages>87-94</b:Pages>
    <b:Volume>3</b:Volume>
    <b:Issue>4</b:Issue>
    <b:RefOrder>2</b:RefOrder>
  </b:Source>
</b:Sources>
</file>

<file path=customXml/itemProps1.xml><?xml version="1.0" encoding="utf-8"?>
<ds:datastoreItem xmlns:ds="http://schemas.openxmlformats.org/officeDocument/2006/customXml" ds:itemID="{06F834EE-F853-409F-BF52-AD633F96E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RIC PROJECT PROPOSAL (FINALIZED) (1)</Template>
  <TotalTime>1988</TotalTime>
  <Pages>16</Pages>
  <Words>3280</Words>
  <Characters>20058</Characters>
  <Application>Microsoft Office Word</Application>
  <DocSecurity>0</DocSecurity>
  <Lines>568</Lines>
  <Paragraphs>267</Paragraphs>
  <ScaleCrop>false</ScaleCrop>
  <HeadingPairs>
    <vt:vector size="2" baseType="variant">
      <vt:variant>
        <vt:lpstr>Title</vt:lpstr>
      </vt:variant>
      <vt:variant>
        <vt:i4>1</vt:i4>
      </vt:variant>
    </vt:vector>
  </HeadingPairs>
  <TitlesOfParts>
    <vt:vector size="1" baseType="lpstr">
      <vt:lpstr>Project Proposal</vt:lpstr>
    </vt:vector>
  </TitlesOfParts>
  <Company>home</Company>
  <LinksUpToDate>false</LinksUpToDate>
  <CharactersWithSpaces>23328</CharactersWithSpaces>
  <SharedDoc>false</SharedDoc>
  <HLinks>
    <vt:vector size="120" baseType="variant">
      <vt:variant>
        <vt:i4>7995438</vt:i4>
      </vt:variant>
      <vt:variant>
        <vt:i4>111</vt:i4>
      </vt:variant>
      <vt:variant>
        <vt:i4>0</vt:i4>
      </vt:variant>
      <vt:variant>
        <vt:i4>5</vt:i4>
      </vt:variant>
      <vt:variant>
        <vt:lpwstr>https://www.projectmanager.com/templates/project-plan-template</vt:lpwstr>
      </vt:variant>
      <vt:variant>
        <vt:lpwstr/>
      </vt:variant>
      <vt:variant>
        <vt:i4>1114170</vt:i4>
      </vt:variant>
      <vt:variant>
        <vt:i4>104</vt:i4>
      </vt:variant>
      <vt:variant>
        <vt:i4>0</vt:i4>
      </vt:variant>
      <vt:variant>
        <vt:i4>5</vt:i4>
      </vt:variant>
      <vt:variant>
        <vt:lpwstr/>
      </vt:variant>
      <vt:variant>
        <vt:lpwstr>_Toc152581171</vt:lpwstr>
      </vt:variant>
      <vt:variant>
        <vt:i4>1114170</vt:i4>
      </vt:variant>
      <vt:variant>
        <vt:i4>98</vt:i4>
      </vt:variant>
      <vt:variant>
        <vt:i4>0</vt:i4>
      </vt:variant>
      <vt:variant>
        <vt:i4>5</vt:i4>
      </vt:variant>
      <vt:variant>
        <vt:lpwstr/>
      </vt:variant>
      <vt:variant>
        <vt:lpwstr>_Toc152581170</vt:lpwstr>
      </vt:variant>
      <vt:variant>
        <vt:i4>1048634</vt:i4>
      </vt:variant>
      <vt:variant>
        <vt:i4>92</vt:i4>
      </vt:variant>
      <vt:variant>
        <vt:i4>0</vt:i4>
      </vt:variant>
      <vt:variant>
        <vt:i4>5</vt:i4>
      </vt:variant>
      <vt:variant>
        <vt:lpwstr/>
      </vt:variant>
      <vt:variant>
        <vt:lpwstr>_Toc152581169</vt:lpwstr>
      </vt:variant>
      <vt:variant>
        <vt:i4>1048634</vt:i4>
      </vt:variant>
      <vt:variant>
        <vt:i4>86</vt:i4>
      </vt:variant>
      <vt:variant>
        <vt:i4>0</vt:i4>
      </vt:variant>
      <vt:variant>
        <vt:i4>5</vt:i4>
      </vt:variant>
      <vt:variant>
        <vt:lpwstr/>
      </vt:variant>
      <vt:variant>
        <vt:lpwstr>_Toc152581168</vt:lpwstr>
      </vt:variant>
      <vt:variant>
        <vt:i4>1048634</vt:i4>
      </vt:variant>
      <vt:variant>
        <vt:i4>80</vt:i4>
      </vt:variant>
      <vt:variant>
        <vt:i4>0</vt:i4>
      </vt:variant>
      <vt:variant>
        <vt:i4>5</vt:i4>
      </vt:variant>
      <vt:variant>
        <vt:lpwstr/>
      </vt:variant>
      <vt:variant>
        <vt:lpwstr>_Toc152581167</vt:lpwstr>
      </vt:variant>
      <vt:variant>
        <vt:i4>1048634</vt:i4>
      </vt:variant>
      <vt:variant>
        <vt:i4>74</vt:i4>
      </vt:variant>
      <vt:variant>
        <vt:i4>0</vt:i4>
      </vt:variant>
      <vt:variant>
        <vt:i4>5</vt:i4>
      </vt:variant>
      <vt:variant>
        <vt:lpwstr/>
      </vt:variant>
      <vt:variant>
        <vt:lpwstr>_Toc152581166</vt:lpwstr>
      </vt:variant>
      <vt:variant>
        <vt:i4>1048634</vt:i4>
      </vt:variant>
      <vt:variant>
        <vt:i4>68</vt:i4>
      </vt:variant>
      <vt:variant>
        <vt:i4>0</vt:i4>
      </vt:variant>
      <vt:variant>
        <vt:i4>5</vt:i4>
      </vt:variant>
      <vt:variant>
        <vt:lpwstr/>
      </vt:variant>
      <vt:variant>
        <vt:lpwstr>_Toc152581165</vt:lpwstr>
      </vt:variant>
      <vt:variant>
        <vt:i4>1048634</vt:i4>
      </vt:variant>
      <vt:variant>
        <vt:i4>62</vt:i4>
      </vt:variant>
      <vt:variant>
        <vt:i4>0</vt:i4>
      </vt:variant>
      <vt:variant>
        <vt:i4>5</vt:i4>
      </vt:variant>
      <vt:variant>
        <vt:lpwstr/>
      </vt:variant>
      <vt:variant>
        <vt:lpwstr>_Toc152581164</vt:lpwstr>
      </vt:variant>
      <vt:variant>
        <vt:i4>1048634</vt:i4>
      </vt:variant>
      <vt:variant>
        <vt:i4>56</vt:i4>
      </vt:variant>
      <vt:variant>
        <vt:i4>0</vt:i4>
      </vt:variant>
      <vt:variant>
        <vt:i4>5</vt:i4>
      </vt:variant>
      <vt:variant>
        <vt:lpwstr/>
      </vt:variant>
      <vt:variant>
        <vt:lpwstr>_Toc152581163</vt:lpwstr>
      </vt:variant>
      <vt:variant>
        <vt:i4>1048634</vt:i4>
      </vt:variant>
      <vt:variant>
        <vt:i4>50</vt:i4>
      </vt:variant>
      <vt:variant>
        <vt:i4>0</vt:i4>
      </vt:variant>
      <vt:variant>
        <vt:i4>5</vt:i4>
      </vt:variant>
      <vt:variant>
        <vt:lpwstr/>
      </vt:variant>
      <vt:variant>
        <vt:lpwstr>_Toc152581162</vt:lpwstr>
      </vt:variant>
      <vt:variant>
        <vt:i4>1048634</vt:i4>
      </vt:variant>
      <vt:variant>
        <vt:i4>44</vt:i4>
      </vt:variant>
      <vt:variant>
        <vt:i4>0</vt:i4>
      </vt:variant>
      <vt:variant>
        <vt:i4>5</vt:i4>
      </vt:variant>
      <vt:variant>
        <vt:lpwstr/>
      </vt:variant>
      <vt:variant>
        <vt:lpwstr>_Toc152581161</vt:lpwstr>
      </vt:variant>
      <vt:variant>
        <vt:i4>1048634</vt:i4>
      </vt:variant>
      <vt:variant>
        <vt:i4>38</vt:i4>
      </vt:variant>
      <vt:variant>
        <vt:i4>0</vt:i4>
      </vt:variant>
      <vt:variant>
        <vt:i4>5</vt:i4>
      </vt:variant>
      <vt:variant>
        <vt:lpwstr/>
      </vt:variant>
      <vt:variant>
        <vt:lpwstr>_Toc152581160</vt:lpwstr>
      </vt:variant>
      <vt:variant>
        <vt:i4>1245242</vt:i4>
      </vt:variant>
      <vt:variant>
        <vt:i4>32</vt:i4>
      </vt:variant>
      <vt:variant>
        <vt:i4>0</vt:i4>
      </vt:variant>
      <vt:variant>
        <vt:i4>5</vt:i4>
      </vt:variant>
      <vt:variant>
        <vt:lpwstr/>
      </vt:variant>
      <vt:variant>
        <vt:lpwstr>_Toc152581159</vt:lpwstr>
      </vt:variant>
      <vt:variant>
        <vt:i4>1245242</vt:i4>
      </vt:variant>
      <vt:variant>
        <vt:i4>26</vt:i4>
      </vt:variant>
      <vt:variant>
        <vt:i4>0</vt:i4>
      </vt:variant>
      <vt:variant>
        <vt:i4>5</vt:i4>
      </vt:variant>
      <vt:variant>
        <vt:lpwstr/>
      </vt:variant>
      <vt:variant>
        <vt:lpwstr>_Toc152581158</vt:lpwstr>
      </vt:variant>
      <vt:variant>
        <vt:i4>1245242</vt:i4>
      </vt:variant>
      <vt:variant>
        <vt:i4>20</vt:i4>
      </vt:variant>
      <vt:variant>
        <vt:i4>0</vt:i4>
      </vt:variant>
      <vt:variant>
        <vt:i4>5</vt:i4>
      </vt:variant>
      <vt:variant>
        <vt:lpwstr/>
      </vt:variant>
      <vt:variant>
        <vt:lpwstr>_Toc152581157</vt:lpwstr>
      </vt:variant>
      <vt:variant>
        <vt:i4>1245242</vt:i4>
      </vt:variant>
      <vt:variant>
        <vt:i4>14</vt:i4>
      </vt:variant>
      <vt:variant>
        <vt:i4>0</vt:i4>
      </vt:variant>
      <vt:variant>
        <vt:i4>5</vt:i4>
      </vt:variant>
      <vt:variant>
        <vt:lpwstr/>
      </vt:variant>
      <vt:variant>
        <vt:lpwstr>_Toc152581156</vt:lpwstr>
      </vt:variant>
      <vt:variant>
        <vt:i4>1245242</vt:i4>
      </vt:variant>
      <vt:variant>
        <vt:i4>8</vt:i4>
      </vt:variant>
      <vt:variant>
        <vt:i4>0</vt:i4>
      </vt:variant>
      <vt:variant>
        <vt:i4>5</vt:i4>
      </vt:variant>
      <vt:variant>
        <vt:lpwstr/>
      </vt:variant>
      <vt:variant>
        <vt:lpwstr>_Toc152581155</vt:lpwstr>
      </vt:variant>
      <vt:variant>
        <vt:i4>5373963</vt:i4>
      </vt:variant>
      <vt:variant>
        <vt:i4>3</vt:i4>
      </vt:variant>
      <vt:variant>
        <vt:i4>0</vt:i4>
      </vt:variant>
      <vt:variant>
        <vt:i4>5</vt:i4>
      </vt:variant>
      <vt:variant>
        <vt:lpwstr>https://www.projectmanager.com/templates/project-charter-template</vt:lpwstr>
      </vt:variant>
      <vt:variant>
        <vt:lpwstr/>
      </vt:variant>
      <vt:variant>
        <vt:i4>1769492</vt:i4>
      </vt:variant>
      <vt:variant>
        <vt:i4>0</vt:i4>
      </vt:variant>
      <vt:variant>
        <vt:i4>0</vt:i4>
      </vt:variant>
      <vt:variant>
        <vt:i4>5</vt:i4>
      </vt:variant>
      <vt:variant>
        <vt:lpwstr>https://www.projectmanager.com/blog/how-to-write-a-business-case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Administrator</dc:creator>
  <cp:keywords>Project Proposal Template</cp:keywords>
  <cp:lastModifiedBy>Abdul Rehman</cp:lastModifiedBy>
  <cp:revision>47</cp:revision>
  <cp:lastPrinted>2025-04-28T21:16:00Z</cp:lastPrinted>
  <dcterms:created xsi:type="dcterms:W3CDTF">2024-05-03T05:27:00Z</dcterms:created>
  <dcterms:modified xsi:type="dcterms:W3CDTF">2025-04-28T21:16:00Z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f2bc8e53f2d6901bf307de67fa2867d859f66381aa328246eecd9addfd325251</vt:lpwstr>
  </property>
</Properties>
</file>